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FD642" w14:textId="77777777" w:rsidR="0061725E" w:rsidRDefault="0061725E">
      <w:pPr>
        <w:spacing w:before="240"/>
        <w:ind w:firstLineChars="200" w:firstLine="560"/>
        <w:jc w:val="right"/>
        <w:rPr>
          <w:rFonts w:ascii="楷体_GB2312" w:eastAsia="楷体_GB2312"/>
          <w:sz w:val="28"/>
        </w:rPr>
      </w:pPr>
    </w:p>
    <w:p w14:paraId="6B1B7B70" w14:textId="77777777"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185B733F" w14:textId="77777777" w:rsidR="0061725E" w:rsidRDefault="0061725E">
      <w:pPr>
        <w:spacing w:before="240"/>
        <w:ind w:firstLineChars="200" w:firstLine="480"/>
        <w:jc w:val="center"/>
        <w:rPr>
          <w:rFonts w:ascii="黑体" w:eastAsia="黑体"/>
        </w:rPr>
      </w:pPr>
    </w:p>
    <w:p w14:paraId="0760FF99" w14:textId="77777777" w:rsidR="0061725E" w:rsidRDefault="005A5919" w:rsidP="0048349B">
      <w:pPr>
        <w:spacing w:before="240"/>
        <w:ind w:firstLineChars="299" w:firstLine="1561"/>
        <w:rPr>
          <w:rFonts w:ascii="黑体" w:eastAsia="黑体"/>
          <w:b/>
          <w:sz w:val="52"/>
        </w:rPr>
      </w:pPr>
      <w:r>
        <w:rPr>
          <w:rFonts w:ascii="黑体" w:eastAsia="黑体" w:hint="eastAsia"/>
          <w:b/>
          <w:sz w:val="52"/>
        </w:rPr>
        <w:t>硕士</w:t>
      </w:r>
      <w:r w:rsidR="0061725E">
        <w:rPr>
          <w:rFonts w:ascii="黑体" w:eastAsia="黑体" w:hint="eastAsia"/>
          <w:b/>
          <w:sz w:val="52"/>
        </w:rPr>
        <w:t>学位论文开题报告</w:t>
      </w:r>
    </w:p>
    <w:p w14:paraId="2F3A3D8A" w14:textId="77777777" w:rsidR="0061725E" w:rsidRDefault="0061725E">
      <w:pPr>
        <w:spacing w:before="240" w:line="240" w:lineRule="exact"/>
        <w:ind w:firstLineChars="200" w:firstLine="640"/>
        <w:jc w:val="center"/>
        <w:rPr>
          <w:rFonts w:ascii="Arial" w:eastAsia="黑体" w:hAnsi="Arial"/>
          <w:sz w:val="32"/>
        </w:rPr>
      </w:pPr>
    </w:p>
    <w:p w14:paraId="6857B05F" w14:textId="77777777" w:rsidR="0061725E" w:rsidRPr="00082679" w:rsidRDefault="0061725E">
      <w:pPr>
        <w:spacing w:before="240"/>
        <w:ind w:firstLineChars="200" w:firstLine="880"/>
        <w:jc w:val="center"/>
        <w:rPr>
          <w:rFonts w:ascii="黑体" w:eastAsia="黑体"/>
          <w:sz w:val="44"/>
        </w:rPr>
      </w:pPr>
    </w:p>
    <w:p w14:paraId="0716132B" w14:textId="77777777" w:rsidR="0061725E" w:rsidRDefault="0061725E" w:rsidP="000F6DFE">
      <w:pPr>
        <w:spacing w:before="240"/>
        <w:ind w:firstLineChars="200" w:firstLine="880"/>
        <w:jc w:val="left"/>
        <w:rPr>
          <w:rFonts w:ascii="黑体" w:eastAsia="黑体"/>
          <w:sz w:val="44"/>
        </w:rPr>
      </w:pPr>
    </w:p>
    <w:p w14:paraId="74EA0640" w14:textId="77777777" w:rsidR="0061725E" w:rsidRDefault="0061725E">
      <w:pPr>
        <w:spacing w:before="240"/>
        <w:ind w:firstLineChars="200" w:firstLine="880"/>
        <w:jc w:val="center"/>
        <w:rPr>
          <w:rFonts w:ascii="黑体" w:eastAsia="黑体"/>
          <w:sz w:val="44"/>
        </w:rPr>
      </w:pPr>
    </w:p>
    <w:p w14:paraId="65320804" w14:textId="51371C63" w:rsidR="004E392C" w:rsidRPr="004E392C" w:rsidRDefault="004E392C" w:rsidP="004E392C">
      <w:pPr>
        <w:spacing w:line="360" w:lineRule="auto"/>
        <w:ind w:leftChars="250" w:left="2106" w:hangingChars="500" w:hanging="1506"/>
        <w:rPr>
          <w:rFonts w:eastAsia="楷体_GB2312"/>
          <w:sz w:val="30"/>
        </w:rPr>
      </w:pPr>
      <w:r w:rsidRPr="00D76E5B">
        <w:rPr>
          <w:rFonts w:eastAsia="楷体_GB2312"/>
          <w:b/>
          <w:sz w:val="30"/>
        </w:rPr>
        <w:t>论文题目</w:t>
      </w:r>
      <w:r w:rsidRPr="00D76E5B">
        <w:rPr>
          <w:rFonts w:eastAsia="楷体_GB2312"/>
          <w:sz w:val="30"/>
        </w:rPr>
        <w:t>：</w:t>
      </w:r>
      <w:r>
        <w:rPr>
          <w:rFonts w:eastAsia="楷体_GB2312" w:hint="eastAsia"/>
          <w:sz w:val="30"/>
        </w:rPr>
        <w:t>安</w:t>
      </w:r>
      <w:r w:rsidRPr="004E392C">
        <w:rPr>
          <w:rFonts w:eastAsia="楷体_GB2312" w:hint="eastAsia"/>
          <w:sz w:val="30"/>
        </w:rPr>
        <w:t>全</w:t>
      </w:r>
      <w:r w:rsidRPr="004E392C">
        <w:rPr>
          <w:rFonts w:eastAsia="楷体_GB2312" w:hint="eastAsia"/>
          <w:sz w:val="30"/>
        </w:rPr>
        <w:t>C</w:t>
      </w:r>
      <w:r w:rsidRPr="004E392C">
        <w:rPr>
          <w:rFonts w:eastAsia="楷体_GB2312" w:hint="eastAsia"/>
          <w:sz w:val="30"/>
        </w:rPr>
        <w:t>编译器的构建和形式验证方法的研究与实现</w:t>
      </w:r>
    </w:p>
    <w:p w14:paraId="56B93E08" w14:textId="59747ED1"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sidR="00214F7D">
        <w:rPr>
          <w:rFonts w:ascii="楷体_GB2312" w:eastAsia="楷体_GB2312" w:hint="eastAsia"/>
          <w:sz w:val="30"/>
        </w:rPr>
        <w:t>：软件工程</w:t>
      </w:r>
    </w:p>
    <w:p w14:paraId="1B8D9046" w14:textId="492F0D79"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A27C74">
        <w:rPr>
          <w:rFonts w:ascii="楷体_GB2312" w:eastAsia="楷体_GB2312" w:hint="eastAsia"/>
          <w:sz w:val="30"/>
        </w:rPr>
        <w:t>软件</w:t>
      </w:r>
      <w:r w:rsidR="00191F05">
        <w:rPr>
          <w:rFonts w:ascii="楷体_GB2312" w:eastAsia="楷体_GB2312" w:hint="eastAsia"/>
          <w:sz w:val="30"/>
        </w:rPr>
        <w:t>形式建模与</w:t>
      </w:r>
      <w:r w:rsidR="00214F7D" w:rsidRPr="00214F7D">
        <w:rPr>
          <w:rFonts w:ascii="楷体_GB2312" w:eastAsia="楷体_GB2312" w:hint="eastAsia"/>
          <w:sz w:val="30"/>
        </w:rPr>
        <w:t>验证</w:t>
      </w:r>
    </w:p>
    <w:p w14:paraId="20E49F54" w14:textId="77777777" w:rsidR="0061725E" w:rsidRDefault="0061725E" w:rsidP="00E50BB7">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E42BF7">
        <w:rPr>
          <w:rFonts w:ascii="楷体_GB2312" w:eastAsia="楷体_GB2312" w:hint="eastAsia"/>
          <w:sz w:val="30"/>
        </w:rPr>
        <w:t>陈志伟</w:t>
      </w:r>
    </w:p>
    <w:p w14:paraId="7DC12171" w14:textId="77777777"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E42BF7">
        <w:rPr>
          <w:rFonts w:ascii="楷体_GB2312" w:eastAsia="楷体_GB2312" w:hint="eastAsia"/>
          <w:sz w:val="30"/>
        </w:rPr>
        <w:t>SY</w:t>
      </w:r>
      <w:r w:rsidR="00E42BF7">
        <w:rPr>
          <w:rFonts w:ascii="楷体_GB2312" w:eastAsia="楷体_GB2312"/>
          <w:sz w:val="30"/>
        </w:rPr>
        <w:t>1406108</w:t>
      </w:r>
    </w:p>
    <w:p w14:paraId="752CFAA3" w14:textId="77777777"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E42BF7">
        <w:rPr>
          <w:rFonts w:eastAsia="楷体_GB2312"/>
          <w:sz w:val="30"/>
        </w:rPr>
        <w:t>马殿富</w:t>
      </w:r>
      <w:r w:rsidR="00E42BF7" w:rsidRPr="00A33530">
        <w:rPr>
          <w:rFonts w:eastAsia="楷体_GB2312"/>
          <w:sz w:val="30"/>
        </w:rPr>
        <w:t xml:space="preserve"> </w:t>
      </w:r>
      <w:r w:rsidR="00E42BF7" w:rsidRPr="00A33530">
        <w:rPr>
          <w:rFonts w:eastAsia="楷体_GB2312"/>
          <w:sz w:val="30"/>
        </w:rPr>
        <w:t>教授</w:t>
      </w:r>
    </w:p>
    <w:p w14:paraId="59983287" w14:textId="77777777" w:rsidR="0061725E" w:rsidRDefault="0061725E">
      <w:pPr>
        <w:spacing w:before="240"/>
        <w:ind w:firstLineChars="200" w:firstLine="880"/>
        <w:jc w:val="center"/>
        <w:rPr>
          <w:rFonts w:ascii="黑体" w:eastAsia="黑体"/>
          <w:sz w:val="44"/>
        </w:rPr>
      </w:pPr>
    </w:p>
    <w:p w14:paraId="3ED753DD" w14:textId="77777777" w:rsidR="0061725E" w:rsidRDefault="0061725E">
      <w:pPr>
        <w:spacing w:before="240"/>
        <w:ind w:firstLineChars="200" w:firstLine="880"/>
        <w:jc w:val="center"/>
        <w:rPr>
          <w:rFonts w:ascii="黑体" w:eastAsia="黑体"/>
          <w:sz w:val="44"/>
        </w:rPr>
      </w:pPr>
    </w:p>
    <w:p w14:paraId="65B9118F" w14:textId="77777777" w:rsidR="0061725E" w:rsidRDefault="0061725E">
      <w:pPr>
        <w:spacing w:before="240"/>
        <w:ind w:firstLineChars="200" w:firstLine="880"/>
        <w:jc w:val="center"/>
        <w:rPr>
          <w:rFonts w:ascii="黑体" w:eastAsia="黑体"/>
          <w:sz w:val="44"/>
        </w:rPr>
      </w:pPr>
    </w:p>
    <w:p w14:paraId="07E397B5" w14:textId="77777777"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14:paraId="413FBECA" w14:textId="65F83424" w:rsidR="0061725E" w:rsidRDefault="0061725E">
      <w:pPr>
        <w:spacing w:before="240"/>
        <w:ind w:firstLineChars="200" w:firstLine="600"/>
        <w:jc w:val="center"/>
        <w:rPr>
          <w:rFonts w:ascii="黑体" w:eastAsia="黑体"/>
          <w:sz w:val="30"/>
        </w:rPr>
        <w:sectPr w:rsidR="0061725E">
          <w:headerReference w:type="default" r:id="rId7"/>
          <w:footerReference w:type="default" r:id="rId8"/>
          <w:headerReference w:type="first" r:id="rId9"/>
          <w:footerReference w:type="first" r:id="rId10"/>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11D94">
        <w:rPr>
          <w:rFonts w:ascii="黑体" w:eastAsia="黑体" w:hint="eastAsia"/>
          <w:sz w:val="30"/>
        </w:rPr>
        <w:t>15</w:t>
      </w:r>
      <w:r>
        <w:rPr>
          <w:rFonts w:ascii="黑体" w:eastAsia="黑体" w:hint="eastAsia"/>
          <w:sz w:val="30"/>
        </w:rPr>
        <w:t>年1</w:t>
      </w:r>
      <w:r w:rsidR="003E17D4">
        <w:rPr>
          <w:rFonts w:ascii="黑体" w:eastAsia="黑体" w:hint="eastAsia"/>
          <w:sz w:val="30"/>
        </w:rPr>
        <w:t>2</w:t>
      </w:r>
      <w:r>
        <w:rPr>
          <w:rFonts w:ascii="黑体" w:eastAsia="黑体" w:hint="eastAsia"/>
          <w:sz w:val="30"/>
        </w:rPr>
        <w:t>月</w:t>
      </w:r>
      <w:r w:rsidR="00377EDA">
        <w:rPr>
          <w:rFonts w:ascii="黑体" w:eastAsia="黑体" w:hint="eastAsia"/>
          <w:sz w:val="30"/>
        </w:rPr>
        <w:t>1</w:t>
      </w:r>
      <w:r w:rsidR="00377EDA">
        <w:rPr>
          <w:rFonts w:ascii="黑体" w:eastAsia="黑体"/>
          <w:sz w:val="30"/>
        </w:rPr>
        <w:t>8</w:t>
      </w:r>
      <w:r>
        <w:rPr>
          <w:rFonts w:ascii="黑体" w:eastAsia="黑体" w:hint="eastAsia"/>
          <w:sz w:val="30"/>
        </w:rPr>
        <w:t>日</w:t>
      </w:r>
    </w:p>
    <w:p w14:paraId="45872286"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6C445208" w14:textId="77777777"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5E387591" w14:textId="43247A62" w:rsidR="00F94F07" w:rsidRDefault="0061725E">
      <w:pPr>
        <w:pStyle w:val="10"/>
        <w:rPr>
          <w:rFonts w:asciiTheme="minorHAnsi" w:eastAsiaTheme="minorEastAsia" w:hAnsiTheme="minorHAnsi" w:cstheme="minorBidi"/>
          <w:caps w:val="0"/>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F94F07" w:rsidRPr="003C6399">
        <w:rPr>
          <w:rFonts w:ascii="Times New Roman"/>
        </w:rPr>
        <w:t>1</w:t>
      </w:r>
      <w:r w:rsidR="00F94F07">
        <w:rPr>
          <w:rFonts w:asciiTheme="minorHAnsi" w:eastAsiaTheme="minorEastAsia" w:hAnsiTheme="minorHAnsi" w:cstheme="minorBidi"/>
          <w:caps w:val="0"/>
          <w:sz w:val="21"/>
          <w:szCs w:val="22"/>
        </w:rPr>
        <w:tab/>
      </w:r>
      <w:r w:rsidR="00F94F07" w:rsidRPr="003C6399">
        <w:rPr>
          <w:rFonts w:ascii="Times New Roman"/>
        </w:rPr>
        <w:t>课题来源</w:t>
      </w:r>
      <w:r w:rsidR="00F94F07">
        <w:tab/>
      </w:r>
      <w:r w:rsidR="00F94F07">
        <w:fldChar w:fldCharType="begin"/>
      </w:r>
      <w:r w:rsidR="00F94F07">
        <w:instrText xml:space="preserve"> PAGEREF _Toc437793895 \h </w:instrText>
      </w:r>
      <w:r w:rsidR="00F94F07">
        <w:fldChar w:fldCharType="separate"/>
      </w:r>
      <w:r w:rsidR="0094508F">
        <w:t>1</w:t>
      </w:r>
      <w:r w:rsidR="00F94F07">
        <w:fldChar w:fldCharType="end"/>
      </w:r>
    </w:p>
    <w:p w14:paraId="370320FB" w14:textId="37EABB8C" w:rsidR="00F94F07" w:rsidRDefault="00F94F07">
      <w:pPr>
        <w:pStyle w:val="10"/>
        <w:rPr>
          <w:rFonts w:asciiTheme="minorHAnsi" w:eastAsiaTheme="minorEastAsia" w:hAnsiTheme="minorHAnsi" w:cstheme="minorBidi"/>
          <w:caps w:val="0"/>
          <w:sz w:val="21"/>
          <w:szCs w:val="22"/>
        </w:rPr>
      </w:pPr>
      <w:r>
        <w:t>2</w:t>
      </w:r>
      <w:r>
        <w:rPr>
          <w:rFonts w:asciiTheme="minorHAnsi" w:eastAsiaTheme="minorEastAsia" w:hAnsiTheme="minorHAnsi" w:cstheme="minorBidi"/>
          <w:caps w:val="0"/>
          <w:sz w:val="21"/>
          <w:szCs w:val="22"/>
        </w:rPr>
        <w:tab/>
      </w:r>
      <w:r>
        <w:t>论文选题的背景与意义</w:t>
      </w:r>
      <w:r>
        <w:tab/>
      </w:r>
      <w:r>
        <w:fldChar w:fldCharType="begin"/>
      </w:r>
      <w:r>
        <w:instrText xml:space="preserve"> PAGEREF _Toc437793896 \h </w:instrText>
      </w:r>
      <w:r>
        <w:fldChar w:fldCharType="separate"/>
      </w:r>
      <w:r w:rsidR="0094508F">
        <w:t>1</w:t>
      </w:r>
      <w:r>
        <w:fldChar w:fldCharType="end"/>
      </w:r>
    </w:p>
    <w:p w14:paraId="0E1506D7" w14:textId="3598AC71" w:rsidR="00F94F07" w:rsidRDefault="00F94F07">
      <w:pPr>
        <w:pStyle w:val="10"/>
        <w:rPr>
          <w:rFonts w:asciiTheme="minorHAnsi" w:eastAsiaTheme="minorEastAsia" w:hAnsiTheme="minorHAnsi" w:cstheme="minorBidi"/>
          <w:caps w:val="0"/>
          <w:sz w:val="21"/>
          <w:szCs w:val="22"/>
        </w:rPr>
      </w:pPr>
      <w:r>
        <w:t>3</w:t>
      </w:r>
      <w:r>
        <w:rPr>
          <w:rFonts w:asciiTheme="minorHAnsi" w:eastAsiaTheme="minorEastAsia" w:hAnsiTheme="minorHAnsi" w:cstheme="minorBidi"/>
          <w:caps w:val="0"/>
          <w:sz w:val="21"/>
          <w:szCs w:val="22"/>
        </w:rPr>
        <w:tab/>
      </w:r>
      <w:r>
        <w:t>国内外研究现状及发展动态</w:t>
      </w:r>
      <w:r>
        <w:tab/>
      </w:r>
      <w:r>
        <w:fldChar w:fldCharType="begin"/>
      </w:r>
      <w:r>
        <w:instrText xml:space="preserve"> PAGEREF _Toc437793897 \h </w:instrText>
      </w:r>
      <w:r>
        <w:fldChar w:fldCharType="separate"/>
      </w:r>
      <w:r w:rsidR="0094508F">
        <w:t>2</w:t>
      </w:r>
      <w:r>
        <w:fldChar w:fldCharType="end"/>
      </w:r>
    </w:p>
    <w:p w14:paraId="57B42EC9" w14:textId="7C97DE05" w:rsidR="00F94F07" w:rsidRDefault="00F94F07">
      <w:pPr>
        <w:pStyle w:val="20"/>
        <w:rPr>
          <w:rFonts w:asciiTheme="minorHAnsi" w:eastAsiaTheme="minorEastAsia" w:hAnsiTheme="minorHAnsi" w:cstheme="minorBidi"/>
          <w:smallCaps w:val="0"/>
          <w:sz w:val="21"/>
          <w:szCs w:val="22"/>
        </w:rPr>
      </w:pPr>
      <w:r w:rsidRPr="003C6399">
        <w:t>3.1</w:t>
      </w:r>
      <w:r>
        <w:rPr>
          <w:rFonts w:asciiTheme="minorHAnsi" w:eastAsiaTheme="minorEastAsia" w:hAnsiTheme="minorHAnsi" w:cstheme="minorBidi"/>
          <w:smallCaps w:val="0"/>
          <w:sz w:val="21"/>
          <w:szCs w:val="22"/>
        </w:rPr>
        <w:tab/>
      </w:r>
      <w:r w:rsidRPr="003C6399">
        <w:t>测试方法</w:t>
      </w:r>
      <w:r>
        <w:tab/>
      </w:r>
      <w:r>
        <w:fldChar w:fldCharType="begin"/>
      </w:r>
      <w:r>
        <w:instrText xml:space="preserve"> PAGEREF _Toc437793898 \h </w:instrText>
      </w:r>
      <w:r>
        <w:fldChar w:fldCharType="separate"/>
      </w:r>
      <w:r w:rsidR="0094508F">
        <w:t>2</w:t>
      </w:r>
      <w:r>
        <w:fldChar w:fldCharType="end"/>
      </w:r>
    </w:p>
    <w:p w14:paraId="3673B634" w14:textId="0C8A6CC2" w:rsidR="00F94F07" w:rsidRDefault="00F94F07">
      <w:pPr>
        <w:pStyle w:val="20"/>
        <w:rPr>
          <w:rFonts w:asciiTheme="minorHAnsi" w:eastAsiaTheme="minorEastAsia" w:hAnsiTheme="minorHAnsi" w:cstheme="minorBidi"/>
          <w:smallCaps w:val="0"/>
          <w:sz w:val="21"/>
          <w:szCs w:val="22"/>
        </w:rPr>
      </w:pPr>
      <w:r w:rsidRPr="003C6399">
        <w:t>3.2</w:t>
      </w:r>
      <w:r>
        <w:rPr>
          <w:rFonts w:asciiTheme="minorHAnsi" w:eastAsiaTheme="minorEastAsia" w:hAnsiTheme="minorHAnsi" w:cstheme="minorBidi"/>
          <w:smallCaps w:val="0"/>
          <w:sz w:val="21"/>
          <w:szCs w:val="22"/>
        </w:rPr>
        <w:tab/>
      </w:r>
      <w:r w:rsidRPr="003C6399">
        <w:t>模型检验方法</w:t>
      </w:r>
      <w:r>
        <w:tab/>
      </w:r>
      <w:r>
        <w:fldChar w:fldCharType="begin"/>
      </w:r>
      <w:r>
        <w:instrText xml:space="preserve"> PAGEREF _Toc437793899 \h </w:instrText>
      </w:r>
      <w:r>
        <w:fldChar w:fldCharType="separate"/>
      </w:r>
      <w:r w:rsidR="0094508F">
        <w:t>3</w:t>
      </w:r>
      <w:r>
        <w:fldChar w:fldCharType="end"/>
      </w:r>
    </w:p>
    <w:p w14:paraId="1021B2EC" w14:textId="4BC196E8"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3.2.1</w:t>
      </w:r>
      <w:r>
        <w:rPr>
          <w:rFonts w:asciiTheme="minorHAnsi" w:eastAsiaTheme="minorEastAsia" w:hAnsiTheme="minorHAnsi" w:cstheme="minorBidi"/>
          <w:i w:val="0"/>
          <w:noProof/>
          <w:sz w:val="21"/>
          <w:szCs w:val="22"/>
        </w:rPr>
        <w:tab/>
      </w:r>
      <w:r w:rsidRPr="003C6399">
        <w:rPr>
          <w:noProof/>
        </w:rPr>
        <w:t>基本思想</w:t>
      </w:r>
      <w:r>
        <w:rPr>
          <w:noProof/>
        </w:rPr>
        <w:tab/>
      </w:r>
      <w:r>
        <w:rPr>
          <w:noProof/>
        </w:rPr>
        <w:fldChar w:fldCharType="begin"/>
      </w:r>
      <w:r>
        <w:rPr>
          <w:noProof/>
        </w:rPr>
        <w:instrText xml:space="preserve"> PAGEREF _Toc437793900 \h </w:instrText>
      </w:r>
      <w:r>
        <w:rPr>
          <w:noProof/>
        </w:rPr>
      </w:r>
      <w:r>
        <w:rPr>
          <w:noProof/>
        </w:rPr>
        <w:fldChar w:fldCharType="separate"/>
      </w:r>
      <w:r w:rsidR="0094508F">
        <w:rPr>
          <w:noProof/>
        </w:rPr>
        <w:t>3</w:t>
      </w:r>
      <w:r>
        <w:rPr>
          <w:noProof/>
        </w:rPr>
        <w:fldChar w:fldCharType="end"/>
      </w:r>
    </w:p>
    <w:p w14:paraId="77D9CCE4" w14:textId="5D97428B"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3.2.2</w:t>
      </w:r>
      <w:r>
        <w:rPr>
          <w:rFonts w:asciiTheme="minorHAnsi" w:eastAsiaTheme="minorEastAsia" w:hAnsiTheme="minorHAnsi" w:cstheme="minorBidi"/>
          <w:i w:val="0"/>
          <w:noProof/>
          <w:sz w:val="21"/>
          <w:szCs w:val="22"/>
        </w:rPr>
        <w:tab/>
      </w:r>
      <w:r w:rsidRPr="003C6399">
        <w:rPr>
          <w:noProof/>
        </w:rPr>
        <w:t>状态爆炸问题</w:t>
      </w:r>
      <w:r>
        <w:rPr>
          <w:noProof/>
        </w:rPr>
        <w:tab/>
      </w:r>
      <w:r>
        <w:rPr>
          <w:noProof/>
        </w:rPr>
        <w:fldChar w:fldCharType="begin"/>
      </w:r>
      <w:r>
        <w:rPr>
          <w:noProof/>
        </w:rPr>
        <w:instrText xml:space="preserve"> PAGEREF _Toc437793901 \h </w:instrText>
      </w:r>
      <w:r>
        <w:rPr>
          <w:noProof/>
        </w:rPr>
      </w:r>
      <w:r>
        <w:rPr>
          <w:noProof/>
        </w:rPr>
        <w:fldChar w:fldCharType="separate"/>
      </w:r>
      <w:r w:rsidR="0094508F">
        <w:rPr>
          <w:noProof/>
        </w:rPr>
        <w:t>3</w:t>
      </w:r>
      <w:r>
        <w:rPr>
          <w:noProof/>
        </w:rPr>
        <w:fldChar w:fldCharType="end"/>
      </w:r>
    </w:p>
    <w:p w14:paraId="799639C4" w14:textId="5F7AF0D0"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3.2.3</w:t>
      </w:r>
      <w:r>
        <w:rPr>
          <w:rFonts w:asciiTheme="minorHAnsi" w:eastAsiaTheme="minorEastAsia" w:hAnsiTheme="minorHAnsi" w:cstheme="minorBidi"/>
          <w:i w:val="0"/>
          <w:noProof/>
          <w:sz w:val="21"/>
          <w:szCs w:val="22"/>
        </w:rPr>
        <w:tab/>
      </w:r>
      <w:r w:rsidRPr="003C6399">
        <w:rPr>
          <w:noProof/>
        </w:rPr>
        <w:t>抽象方法</w:t>
      </w:r>
      <w:r>
        <w:rPr>
          <w:noProof/>
        </w:rPr>
        <w:tab/>
      </w:r>
      <w:r>
        <w:rPr>
          <w:noProof/>
        </w:rPr>
        <w:fldChar w:fldCharType="begin"/>
      </w:r>
      <w:r>
        <w:rPr>
          <w:noProof/>
        </w:rPr>
        <w:instrText xml:space="preserve"> PAGEREF _Toc437793902 \h </w:instrText>
      </w:r>
      <w:r>
        <w:rPr>
          <w:noProof/>
        </w:rPr>
      </w:r>
      <w:r>
        <w:rPr>
          <w:noProof/>
        </w:rPr>
        <w:fldChar w:fldCharType="separate"/>
      </w:r>
      <w:r w:rsidR="0094508F">
        <w:rPr>
          <w:noProof/>
        </w:rPr>
        <w:t>4</w:t>
      </w:r>
      <w:r>
        <w:rPr>
          <w:noProof/>
        </w:rPr>
        <w:fldChar w:fldCharType="end"/>
      </w:r>
    </w:p>
    <w:p w14:paraId="1333069F" w14:textId="4F9C8A6C" w:rsidR="00F94F07" w:rsidRDefault="00F94F07">
      <w:pPr>
        <w:pStyle w:val="20"/>
        <w:rPr>
          <w:rFonts w:asciiTheme="minorHAnsi" w:eastAsiaTheme="minorEastAsia" w:hAnsiTheme="minorHAnsi" w:cstheme="minorBidi"/>
          <w:smallCaps w:val="0"/>
          <w:sz w:val="21"/>
          <w:szCs w:val="22"/>
        </w:rPr>
      </w:pPr>
      <w:r w:rsidRPr="003C6399">
        <w:t>3.3</w:t>
      </w:r>
      <w:r>
        <w:rPr>
          <w:rFonts w:asciiTheme="minorHAnsi" w:eastAsiaTheme="minorEastAsia" w:hAnsiTheme="minorHAnsi" w:cstheme="minorBidi"/>
          <w:smallCaps w:val="0"/>
          <w:sz w:val="21"/>
          <w:szCs w:val="22"/>
        </w:rPr>
        <w:tab/>
      </w:r>
      <w:r w:rsidRPr="003C6399">
        <w:t>定理证明方法</w:t>
      </w:r>
      <w:r>
        <w:tab/>
      </w:r>
      <w:r>
        <w:fldChar w:fldCharType="begin"/>
      </w:r>
      <w:r>
        <w:instrText xml:space="preserve"> PAGEREF _Toc437793903 \h </w:instrText>
      </w:r>
      <w:r>
        <w:fldChar w:fldCharType="separate"/>
      </w:r>
      <w:r w:rsidR="0094508F">
        <w:t>5</w:t>
      </w:r>
      <w:r>
        <w:fldChar w:fldCharType="end"/>
      </w:r>
    </w:p>
    <w:p w14:paraId="2791C353" w14:textId="4FA213B8" w:rsidR="00F94F07" w:rsidRDefault="00F94F07">
      <w:pPr>
        <w:pStyle w:val="20"/>
        <w:rPr>
          <w:rFonts w:asciiTheme="minorHAnsi" w:eastAsiaTheme="minorEastAsia" w:hAnsiTheme="minorHAnsi" w:cstheme="minorBidi"/>
          <w:smallCaps w:val="0"/>
          <w:sz w:val="21"/>
          <w:szCs w:val="22"/>
        </w:rPr>
      </w:pPr>
      <w:r w:rsidRPr="003C6399">
        <w:t>3.4</w:t>
      </w:r>
      <w:r>
        <w:rPr>
          <w:rFonts w:asciiTheme="minorHAnsi" w:eastAsiaTheme="minorEastAsia" w:hAnsiTheme="minorHAnsi" w:cstheme="minorBidi"/>
          <w:smallCaps w:val="0"/>
          <w:sz w:val="21"/>
          <w:szCs w:val="22"/>
        </w:rPr>
        <w:tab/>
      </w:r>
      <w:r w:rsidRPr="003C6399">
        <w:t>翻译确认方法</w:t>
      </w:r>
      <w:r>
        <w:tab/>
      </w:r>
      <w:r>
        <w:fldChar w:fldCharType="begin"/>
      </w:r>
      <w:r>
        <w:instrText xml:space="preserve"> PAGEREF _Toc437793904 \h </w:instrText>
      </w:r>
      <w:r>
        <w:fldChar w:fldCharType="separate"/>
      </w:r>
      <w:r w:rsidR="0094508F">
        <w:t>7</w:t>
      </w:r>
      <w:r>
        <w:fldChar w:fldCharType="end"/>
      </w:r>
    </w:p>
    <w:p w14:paraId="1DFF1E85" w14:textId="5331DD3D"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3.4.1</w:t>
      </w:r>
      <w:r>
        <w:rPr>
          <w:rFonts w:asciiTheme="minorHAnsi" w:eastAsiaTheme="minorEastAsia" w:hAnsiTheme="minorHAnsi" w:cstheme="minorBidi"/>
          <w:i w:val="0"/>
          <w:noProof/>
          <w:sz w:val="21"/>
          <w:szCs w:val="22"/>
        </w:rPr>
        <w:tab/>
      </w:r>
      <w:r w:rsidRPr="003C6399">
        <w:rPr>
          <w:noProof/>
        </w:rPr>
        <w:t>编译过程正确性</w:t>
      </w:r>
      <w:r>
        <w:rPr>
          <w:noProof/>
        </w:rPr>
        <w:tab/>
      </w:r>
      <w:r>
        <w:rPr>
          <w:noProof/>
        </w:rPr>
        <w:fldChar w:fldCharType="begin"/>
      </w:r>
      <w:r>
        <w:rPr>
          <w:noProof/>
        </w:rPr>
        <w:instrText xml:space="preserve"> PAGEREF _Toc437793905 \h </w:instrText>
      </w:r>
      <w:r>
        <w:rPr>
          <w:noProof/>
        </w:rPr>
      </w:r>
      <w:r>
        <w:rPr>
          <w:noProof/>
        </w:rPr>
        <w:fldChar w:fldCharType="separate"/>
      </w:r>
      <w:r w:rsidR="0094508F">
        <w:rPr>
          <w:noProof/>
        </w:rPr>
        <w:t>7</w:t>
      </w:r>
      <w:r>
        <w:rPr>
          <w:noProof/>
        </w:rPr>
        <w:fldChar w:fldCharType="end"/>
      </w:r>
    </w:p>
    <w:p w14:paraId="5F42A636" w14:textId="3BBCF4C9"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3.4.2</w:t>
      </w:r>
      <w:r>
        <w:rPr>
          <w:rFonts w:asciiTheme="minorHAnsi" w:eastAsiaTheme="minorEastAsia" w:hAnsiTheme="minorHAnsi" w:cstheme="minorBidi"/>
          <w:i w:val="0"/>
          <w:noProof/>
          <w:sz w:val="21"/>
          <w:szCs w:val="22"/>
        </w:rPr>
        <w:tab/>
      </w:r>
      <w:r w:rsidRPr="003C6399">
        <w:rPr>
          <w:noProof/>
        </w:rPr>
        <w:t>基本思想</w:t>
      </w:r>
      <w:r>
        <w:rPr>
          <w:noProof/>
        </w:rPr>
        <w:tab/>
      </w:r>
      <w:r>
        <w:rPr>
          <w:noProof/>
        </w:rPr>
        <w:fldChar w:fldCharType="begin"/>
      </w:r>
      <w:r>
        <w:rPr>
          <w:noProof/>
        </w:rPr>
        <w:instrText xml:space="preserve"> PAGEREF _Toc437793906 \h </w:instrText>
      </w:r>
      <w:r>
        <w:rPr>
          <w:noProof/>
        </w:rPr>
      </w:r>
      <w:r>
        <w:rPr>
          <w:noProof/>
        </w:rPr>
        <w:fldChar w:fldCharType="separate"/>
      </w:r>
      <w:r w:rsidR="0094508F">
        <w:rPr>
          <w:noProof/>
        </w:rPr>
        <w:t>8</w:t>
      </w:r>
      <w:r>
        <w:rPr>
          <w:noProof/>
        </w:rPr>
        <w:fldChar w:fldCharType="end"/>
      </w:r>
    </w:p>
    <w:p w14:paraId="1AEF53EA" w14:textId="4ADABAF8" w:rsidR="00F94F07" w:rsidRDefault="00F94F07">
      <w:pPr>
        <w:pStyle w:val="31"/>
        <w:tabs>
          <w:tab w:val="left" w:pos="1200"/>
          <w:tab w:val="right" w:leader="dot" w:pos="8302"/>
        </w:tabs>
        <w:rPr>
          <w:rFonts w:asciiTheme="minorHAnsi" w:eastAsiaTheme="minorEastAsia" w:hAnsiTheme="minorHAnsi" w:cstheme="minorBidi"/>
          <w:i w:val="0"/>
          <w:noProof/>
          <w:sz w:val="21"/>
          <w:szCs w:val="22"/>
        </w:rPr>
      </w:pPr>
      <w:r w:rsidRPr="003C6399">
        <w:rPr>
          <w:noProof/>
        </w:rPr>
        <w:t>3.4.3</w:t>
      </w:r>
      <w:r>
        <w:rPr>
          <w:rFonts w:asciiTheme="minorHAnsi" w:eastAsiaTheme="minorEastAsia" w:hAnsiTheme="minorHAnsi" w:cstheme="minorBidi"/>
          <w:i w:val="0"/>
          <w:noProof/>
          <w:sz w:val="21"/>
          <w:szCs w:val="22"/>
        </w:rPr>
        <w:tab/>
      </w:r>
      <w:r w:rsidRPr="003C6399">
        <w:rPr>
          <w:noProof/>
        </w:rPr>
        <w:t>证明过程</w:t>
      </w:r>
      <w:r>
        <w:rPr>
          <w:noProof/>
        </w:rPr>
        <w:tab/>
      </w:r>
      <w:r>
        <w:rPr>
          <w:noProof/>
        </w:rPr>
        <w:fldChar w:fldCharType="begin"/>
      </w:r>
      <w:r>
        <w:rPr>
          <w:noProof/>
        </w:rPr>
        <w:instrText xml:space="preserve"> PAGEREF _Toc437793907 \h </w:instrText>
      </w:r>
      <w:r>
        <w:rPr>
          <w:noProof/>
        </w:rPr>
      </w:r>
      <w:r>
        <w:rPr>
          <w:noProof/>
        </w:rPr>
        <w:fldChar w:fldCharType="separate"/>
      </w:r>
      <w:r w:rsidR="0094508F">
        <w:rPr>
          <w:noProof/>
        </w:rPr>
        <w:t>8</w:t>
      </w:r>
      <w:r>
        <w:rPr>
          <w:noProof/>
        </w:rPr>
        <w:fldChar w:fldCharType="end"/>
      </w:r>
    </w:p>
    <w:p w14:paraId="6A72F9DE" w14:textId="700CA14B" w:rsidR="00F94F07" w:rsidRDefault="00F94F07">
      <w:pPr>
        <w:pStyle w:val="10"/>
        <w:rPr>
          <w:rFonts w:asciiTheme="minorHAnsi" w:eastAsiaTheme="minorEastAsia" w:hAnsiTheme="minorHAnsi" w:cstheme="minorBidi"/>
          <w:caps w:val="0"/>
          <w:sz w:val="21"/>
          <w:szCs w:val="22"/>
        </w:rPr>
      </w:pPr>
      <w:r>
        <w:t>4</w:t>
      </w:r>
      <w:r>
        <w:rPr>
          <w:rFonts w:asciiTheme="minorHAnsi" w:eastAsiaTheme="minorEastAsia" w:hAnsiTheme="minorHAnsi" w:cstheme="minorBidi"/>
          <w:caps w:val="0"/>
          <w:sz w:val="21"/>
          <w:szCs w:val="22"/>
        </w:rPr>
        <w:tab/>
      </w:r>
      <w:r>
        <w:t>论文的研究内容及拟采取的技术方案</w:t>
      </w:r>
      <w:r>
        <w:tab/>
      </w:r>
      <w:r>
        <w:fldChar w:fldCharType="begin"/>
      </w:r>
      <w:r>
        <w:instrText xml:space="preserve"> PAGEREF _Toc437793908 \h </w:instrText>
      </w:r>
      <w:r>
        <w:fldChar w:fldCharType="separate"/>
      </w:r>
      <w:r w:rsidR="0094508F">
        <w:t>9</w:t>
      </w:r>
      <w:r>
        <w:fldChar w:fldCharType="end"/>
      </w:r>
    </w:p>
    <w:p w14:paraId="57E8ACE3" w14:textId="78B034DD" w:rsidR="00F94F07" w:rsidRDefault="00F94F07">
      <w:pPr>
        <w:pStyle w:val="20"/>
        <w:rPr>
          <w:rFonts w:asciiTheme="minorHAnsi" w:eastAsiaTheme="minorEastAsia" w:hAnsiTheme="minorHAnsi" w:cstheme="minorBidi"/>
          <w:smallCaps w:val="0"/>
          <w:sz w:val="21"/>
          <w:szCs w:val="22"/>
        </w:rPr>
      </w:pPr>
      <w:r w:rsidRPr="003C6399">
        <w:t>4.1</w:t>
      </w:r>
      <w:r>
        <w:rPr>
          <w:rFonts w:asciiTheme="minorHAnsi" w:eastAsiaTheme="minorEastAsia" w:hAnsiTheme="minorHAnsi" w:cstheme="minorBidi"/>
          <w:smallCaps w:val="0"/>
          <w:sz w:val="21"/>
          <w:szCs w:val="22"/>
        </w:rPr>
        <w:tab/>
      </w:r>
      <w:r w:rsidRPr="003C6399">
        <w:t>研究目标</w:t>
      </w:r>
      <w:r>
        <w:tab/>
      </w:r>
      <w:r>
        <w:fldChar w:fldCharType="begin"/>
      </w:r>
      <w:r>
        <w:instrText xml:space="preserve"> PAGEREF _Toc437793909 \h </w:instrText>
      </w:r>
      <w:r>
        <w:fldChar w:fldCharType="separate"/>
      </w:r>
      <w:r w:rsidR="0094508F">
        <w:t>9</w:t>
      </w:r>
      <w:r>
        <w:fldChar w:fldCharType="end"/>
      </w:r>
    </w:p>
    <w:p w14:paraId="143D683E" w14:textId="74D28C9B" w:rsidR="00F94F07" w:rsidRDefault="00F94F07">
      <w:pPr>
        <w:pStyle w:val="20"/>
        <w:rPr>
          <w:rFonts w:asciiTheme="minorHAnsi" w:eastAsiaTheme="minorEastAsia" w:hAnsiTheme="minorHAnsi" w:cstheme="minorBidi"/>
          <w:smallCaps w:val="0"/>
          <w:sz w:val="21"/>
          <w:szCs w:val="22"/>
        </w:rPr>
      </w:pPr>
      <w:r w:rsidRPr="003C6399">
        <w:t>4.2</w:t>
      </w:r>
      <w:r>
        <w:rPr>
          <w:rFonts w:asciiTheme="minorHAnsi" w:eastAsiaTheme="minorEastAsia" w:hAnsiTheme="minorHAnsi" w:cstheme="minorBidi"/>
          <w:smallCaps w:val="0"/>
          <w:sz w:val="21"/>
          <w:szCs w:val="22"/>
        </w:rPr>
        <w:tab/>
      </w:r>
      <w:r w:rsidRPr="003C6399">
        <w:t>主要研究内容</w:t>
      </w:r>
      <w:r>
        <w:tab/>
      </w:r>
      <w:r>
        <w:fldChar w:fldCharType="begin"/>
      </w:r>
      <w:r>
        <w:instrText xml:space="preserve"> PAGEREF _Toc437793910 \h </w:instrText>
      </w:r>
      <w:r>
        <w:fldChar w:fldCharType="separate"/>
      </w:r>
      <w:r w:rsidR="0094508F">
        <w:t>10</w:t>
      </w:r>
      <w:r>
        <w:fldChar w:fldCharType="end"/>
      </w:r>
    </w:p>
    <w:p w14:paraId="12D4DBF5" w14:textId="7319395F" w:rsidR="00F94F07" w:rsidRDefault="00F94F07">
      <w:pPr>
        <w:pStyle w:val="20"/>
        <w:rPr>
          <w:rFonts w:asciiTheme="minorHAnsi" w:eastAsiaTheme="minorEastAsia" w:hAnsiTheme="minorHAnsi" w:cstheme="minorBidi"/>
          <w:smallCaps w:val="0"/>
          <w:sz w:val="21"/>
          <w:szCs w:val="22"/>
        </w:rPr>
      </w:pPr>
      <w:r w:rsidRPr="003C6399">
        <w:t>4.3</w:t>
      </w:r>
      <w:r>
        <w:rPr>
          <w:rFonts w:asciiTheme="minorHAnsi" w:eastAsiaTheme="minorEastAsia" w:hAnsiTheme="minorHAnsi" w:cstheme="minorBidi"/>
          <w:smallCaps w:val="0"/>
          <w:sz w:val="21"/>
          <w:szCs w:val="22"/>
        </w:rPr>
        <w:tab/>
      </w:r>
      <w:r w:rsidRPr="003C6399">
        <w:t>拟采取的技术方案</w:t>
      </w:r>
      <w:r>
        <w:tab/>
      </w:r>
      <w:r>
        <w:fldChar w:fldCharType="begin"/>
      </w:r>
      <w:r>
        <w:instrText xml:space="preserve"> PAGEREF _Toc437793911 \h </w:instrText>
      </w:r>
      <w:r>
        <w:fldChar w:fldCharType="separate"/>
      </w:r>
      <w:r w:rsidR="0094508F">
        <w:t>10</w:t>
      </w:r>
      <w:r>
        <w:fldChar w:fldCharType="end"/>
      </w:r>
    </w:p>
    <w:p w14:paraId="7EC9D697" w14:textId="013A0970" w:rsidR="00F94F07" w:rsidRDefault="00F94F07">
      <w:pPr>
        <w:pStyle w:val="10"/>
        <w:rPr>
          <w:rFonts w:asciiTheme="minorHAnsi" w:eastAsiaTheme="minorEastAsia" w:hAnsiTheme="minorHAnsi" w:cstheme="minorBidi"/>
          <w:caps w:val="0"/>
          <w:sz w:val="21"/>
          <w:szCs w:val="22"/>
        </w:rPr>
      </w:pPr>
      <w:r>
        <w:t>5</w:t>
      </w:r>
      <w:r>
        <w:rPr>
          <w:rFonts w:asciiTheme="minorHAnsi" w:eastAsiaTheme="minorEastAsia" w:hAnsiTheme="minorHAnsi" w:cstheme="minorBidi"/>
          <w:caps w:val="0"/>
          <w:sz w:val="21"/>
          <w:szCs w:val="22"/>
        </w:rPr>
        <w:tab/>
      </w:r>
      <w:r>
        <w:t>关键技术与难点</w:t>
      </w:r>
      <w:r>
        <w:tab/>
      </w:r>
      <w:r>
        <w:fldChar w:fldCharType="begin"/>
      </w:r>
      <w:r>
        <w:instrText xml:space="preserve"> PAGEREF _Toc437793916 \h </w:instrText>
      </w:r>
      <w:r>
        <w:fldChar w:fldCharType="separate"/>
      </w:r>
      <w:r w:rsidR="0094508F">
        <w:t>12</w:t>
      </w:r>
      <w:r>
        <w:fldChar w:fldCharType="end"/>
      </w:r>
    </w:p>
    <w:p w14:paraId="33B6C437" w14:textId="5D97C0B6" w:rsidR="00F94F07" w:rsidRDefault="00F94F07">
      <w:pPr>
        <w:pStyle w:val="10"/>
        <w:rPr>
          <w:rFonts w:asciiTheme="minorHAnsi" w:eastAsiaTheme="minorEastAsia" w:hAnsiTheme="minorHAnsi" w:cstheme="minorBidi"/>
          <w:caps w:val="0"/>
          <w:sz w:val="21"/>
          <w:szCs w:val="22"/>
        </w:rPr>
      </w:pPr>
      <w:r>
        <w:t>6</w:t>
      </w:r>
      <w:r>
        <w:rPr>
          <w:rFonts w:asciiTheme="minorHAnsi" w:eastAsiaTheme="minorEastAsia" w:hAnsiTheme="minorHAnsi" w:cstheme="minorBidi"/>
          <w:caps w:val="0"/>
          <w:sz w:val="21"/>
          <w:szCs w:val="22"/>
        </w:rPr>
        <w:tab/>
      </w:r>
      <w:r>
        <w:t>论文研究计划</w:t>
      </w:r>
      <w:r>
        <w:tab/>
      </w:r>
      <w:r>
        <w:fldChar w:fldCharType="begin"/>
      </w:r>
      <w:r>
        <w:instrText xml:space="preserve"> PAGEREF _Toc437793920 \h </w:instrText>
      </w:r>
      <w:r>
        <w:fldChar w:fldCharType="separate"/>
      </w:r>
      <w:r w:rsidR="0094508F">
        <w:t>13</w:t>
      </w:r>
      <w:r>
        <w:fldChar w:fldCharType="end"/>
      </w:r>
    </w:p>
    <w:p w14:paraId="05924707" w14:textId="343A2512" w:rsidR="00F94F07" w:rsidRDefault="00F94F07">
      <w:pPr>
        <w:pStyle w:val="10"/>
        <w:rPr>
          <w:rFonts w:asciiTheme="minorHAnsi" w:eastAsiaTheme="minorEastAsia" w:hAnsiTheme="minorHAnsi" w:cstheme="minorBidi"/>
          <w:caps w:val="0"/>
          <w:sz w:val="21"/>
          <w:szCs w:val="22"/>
        </w:rPr>
      </w:pPr>
      <w:r>
        <w:t>7</w:t>
      </w:r>
      <w:r>
        <w:rPr>
          <w:rFonts w:asciiTheme="minorHAnsi" w:eastAsiaTheme="minorEastAsia" w:hAnsiTheme="minorHAnsi" w:cstheme="minorBidi"/>
          <w:caps w:val="0"/>
          <w:sz w:val="21"/>
          <w:szCs w:val="22"/>
        </w:rPr>
        <w:tab/>
      </w:r>
      <w:r>
        <w:t>主要参考文献</w:t>
      </w:r>
      <w:r>
        <w:tab/>
      </w:r>
      <w:r>
        <w:fldChar w:fldCharType="begin"/>
      </w:r>
      <w:r>
        <w:instrText xml:space="preserve"> PAGEREF _Toc437793921 \h </w:instrText>
      </w:r>
      <w:r>
        <w:fldChar w:fldCharType="separate"/>
      </w:r>
      <w:r w:rsidR="0094508F">
        <w:t>14</w:t>
      </w:r>
      <w:r>
        <w:fldChar w:fldCharType="end"/>
      </w:r>
    </w:p>
    <w:p w14:paraId="15D0490F" w14:textId="17922F97" w:rsidR="0061725E" w:rsidRDefault="0061725E">
      <w:pPr>
        <w:pStyle w:val="10"/>
      </w:pPr>
      <w:r>
        <w:rPr>
          <w:rFonts w:ascii="Times New Roman" w:hAnsi="Times New Roman"/>
        </w:rPr>
        <w:fldChar w:fldCharType="end"/>
      </w:r>
    </w:p>
    <w:p w14:paraId="728F7646" w14:textId="77777777" w:rsidR="0061725E" w:rsidRDefault="0061725E" w:rsidP="00E710FF">
      <w:pPr>
        <w:sectPr w:rsidR="0061725E">
          <w:pgSz w:w="11906" w:h="16838" w:code="9"/>
          <w:pgMar w:top="1928" w:right="1797" w:bottom="1928" w:left="1797" w:header="1588" w:footer="1588" w:gutter="0"/>
          <w:pgNumType w:fmt="lowerRoman" w:start="1"/>
          <w:cols w:space="425"/>
          <w:docGrid w:type="lines" w:linePitch="326"/>
        </w:sectPr>
      </w:pPr>
    </w:p>
    <w:p w14:paraId="04B9539E" w14:textId="6CEA128F" w:rsidR="0061725E" w:rsidRPr="00CD59E5" w:rsidRDefault="00347B20" w:rsidP="00E50BB7">
      <w:pPr>
        <w:spacing w:before="840" w:after="600"/>
        <w:ind w:firstLineChars="200" w:firstLine="883"/>
        <w:jc w:val="center"/>
        <w:rPr>
          <w:rFonts w:ascii="宋体" w:hAnsi="宋体"/>
          <w:b/>
          <w:bCs/>
          <w:sz w:val="44"/>
          <w:szCs w:val="44"/>
        </w:rPr>
      </w:pPr>
      <w:r w:rsidRPr="00347B20">
        <w:rPr>
          <w:rFonts w:ascii="宋体" w:hAnsi="宋体" w:hint="eastAsia"/>
          <w:b/>
          <w:bCs/>
          <w:sz w:val="44"/>
          <w:szCs w:val="44"/>
        </w:rPr>
        <w:lastRenderedPageBreak/>
        <w:t>安全C编译器的构建和形式验证方法的研究与实现</w:t>
      </w:r>
    </w:p>
    <w:p w14:paraId="54C9955C" w14:textId="77777777" w:rsidR="00570970" w:rsidRPr="00D76E5B" w:rsidRDefault="00570970" w:rsidP="00570970">
      <w:pPr>
        <w:pStyle w:val="1"/>
        <w:spacing w:line="360" w:lineRule="auto"/>
        <w:rPr>
          <w:rFonts w:ascii="Times New Roman"/>
        </w:rPr>
      </w:pPr>
      <w:bookmarkStart w:id="0" w:name="_Toc374553456"/>
      <w:bookmarkStart w:id="1" w:name="_Toc437793895"/>
      <w:r w:rsidRPr="00D76E5B">
        <w:rPr>
          <w:rFonts w:ascii="Times New Roman"/>
        </w:rPr>
        <w:t>课题来源</w:t>
      </w:r>
      <w:bookmarkEnd w:id="0"/>
      <w:bookmarkEnd w:id="1"/>
    </w:p>
    <w:p w14:paraId="5473D6C4" w14:textId="77777777" w:rsidR="00570970" w:rsidRPr="00570970" w:rsidRDefault="00570970" w:rsidP="00570970">
      <w:pPr>
        <w:spacing w:line="360" w:lineRule="auto"/>
        <w:ind w:firstLineChars="200" w:firstLine="480"/>
      </w:pPr>
      <w:r w:rsidRPr="00D76E5B">
        <w:t>民机专项</w:t>
      </w:r>
      <w:r w:rsidRPr="00D76E5B">
        <w:t>“</w:t>
      </w:r>
      <w:r w:rsidRPr="00D76E5B">
        <w:t>符合</w:t>
      </w:r>
      <w:r w:rsidRPr="00D76E5B">
        <w:t>DO-178B/C</w:t>
      </w:r>
      <w:r w:rsidRPr="00D76E5B">
        <w:t>的</w:t>
      </w:r>
      <w:r w:rsidRPr="00D76E5B">
        <w:t>A</w:t>
      </w:r>
      <w:r w:rsidRPr="00D76E5B">
        <w:t>级机载软件开发与认证技术研究</w:t>
      </w:r>
      <w:r w:rsidRPr="00D76E5B">
        <w:t>”</w:t>
      </w:r>
    </w:p>
    <w:p w14:paraId="7B031011" w14:textId="6E632C24" w:rsidR="0061725E" w:rsidRDefault="00B81AD6">
      <w:pPr>
        <w:pStyle w:val="1"/>
      </w:pPr>
      <w:bookmarkStart w:id="2" w:name="_Toc437793896"/>
      <w:r>
        <w:rPr>
          <w:rFonts w:hint="eastAsia"/>
        </w:rPr>
        <w:t>论文选题的背景与</w:t>
      </w:r>
      <w:r w:rsidR="0061725E">
        <w:rPr>
          <w:rFonts w:hint="eastAsia"/>
        </w:rPr>
        <w:t>意义</w:t>
      </w:r>
      <w:bookmarkEnd w:id="2"/>
    </w:p>
    <w:p w14:paraId="3FFCCF9E" w14:textId="73F05393" w:rsidR="0078215C" w:rsidRDefault="0078215C" w:rsidP="0078215C">
      <w:pPr>
        <w:ind w:firstLine="425"/>
      </w:pPr>
      <w:r>
        <w:rPr>
          <w:rFonts w:hint="eastAsia"/>
        </w:rPr>
        <w:t>随着计算机应用</w:t>
      </w:r>
      <w:r w:rsidR="005F3BA6">
        <w:rPr>
          <w:rFonts w:hint="eastAsia"/>
        </w:rPr>
        <w:t>技术</w:t>
      </w:r>
      <w:r>
        <w:rPr>
          <w:rFonts w:hint="eastAsia"/>
        </w:rPr>
        <w:t>的飞速发展，软件已渗透到国民经济和国防建设的各个领域，在信息社会中扮演着至关重要的角色。安全攸关软件，如航空机载软件，作为各类安全关键系统的构成部分，其内部结</w:t>
      </w:r>
      <w:r w:rsidR="000806B4">
        <w:rPr>
          <w:rFonts w:hint="eastAsia"/>
        </w:rPr>
        <w:t>构越来越复杂、应用环境越来越开放，这些因素使得人们更加关注其安全可靠</w:t>
      </w:r>
      <w:r w:rsidR="003C311E">
        <w:rPr>
          <w:rFonts w:hint="eastAsia"/>
        </w:rPr>
        <w:t>性</w:t>
      </w:r>
      <w:r>
        <w:rPr>
          <w:rFonts w:hint="eastAsia"/>
        </w:rPr>
        <w:t>问题。</w:t>
      </w:r>
      <w:r w:rsidR="005D7186">
        <w:rPr>
          <w:rFonts w:hint="eastAsia"/>
        </w:rPr>
        <w:t>因此，对航空</w:t>
      </w:r>
      <w:r w:rsidR="005D7186" w:rsidRPr="005D7186">
        <w:rPr>
          <w:rFonts w:hint="eastAsia"/>
        </w:rPr>
        <w:t>机载软件尤其是大型客机机载软件进行安全性分析、设计以及适航验证变得尤为重要。</w:t>
      </w:r>
    </w:p>
    <w:p w14:paraId="03B794E8" w14:textId="0F824F4C" w:rsidR="00705C54" w:rsidRDefault="00837F28" w:rsidP="000B4E21">
      <w:pPr>
        <w:ind w:firstLine="425"/>
      </w:pPr>
      <w:r w:rsidRPr="00837F28">
        <w:rPr>
          <w:rFonts w:hint="eastAsia"/>
        </w:rPr>
        <w:t>目前航空领域中主要采用的验证标准是美国航空无线电委员会（</w:t>
      </w:r>
      <w:r w:rsidRPr="00837F28">
        <w:rPr>
          <w:rFonts w:hint="eastAsia"/>
        </w:rPr>
        <w:t>RTCA</w:t>
      </w:r>
      <w:r w:rsidRPr="00837F28">
        <w:rPr>
          <w:rFonts w:hint="eastAsia"/>
        </w:rPr>
        <w:t>）于</w:t>
      </w:r>
      <w:r w:rsidRPr="00837F28">
        <w:rPr>
          <w:rFonts w:hint="eastAsia"/>
        </w:rPr>
        <w:t>1992</w:t>
      </w:r>
      <w:r w:rsidRPr="00837F28">
        <w:rPr>
          <w:rFonts w:hint="eastAsia"/>
        </w:rPr>
        <w:t>年</w:t>
      </w:r>
      <w:r w:rsidRPr="00837F28">
        <w:rPr>
          <w:rFonts w:hint="eastAsia"/>
        </w:rPr>
        <w:t>12</w:t>
      </w:r>
      <w:r w:rsidRPr="00837F28">
        <w:rPr>
          <w:rFonts w:hint="eastAsia"/>
        </w:rPr>
        <w:t>月发布的航空适航认证标准体系</w:t>
      </w:r>
      <w:r>
        <w:rPr>
          <w:rFonts w:hint="eastAsia"/>
        </w:rPr>
        <w:t>DO-178B</w:t>
      </w:r>
      <w:r w:rsidR="006F3D63" w:rsidRPr="006F3D63">
        <w:rPr>
          <w:rFonts w:hint="eastAsia"/>
          <w:vertAlign w:val="superscript"/>
        </w:rPr>
        <w:t>[</w:t>
      </w:r>
      <w:r w:rsidR="006F3D63" w:rsidRPr="006F3D63">
        <w:rPr>
          <w:vertAlign w:val="superscript"/>
        </w:rPr>
        <w:t>1</w:t>
      </w:r>
      <w:r w:rsidR="006F3D63" w:rsidRPr="006F3D63">
        <w:rPr>
          <w:rFonts w:hint="eastAsia"/>
          <w:vertAlign w:val="superscript"/>
        </w:rPr>
        <w:t>]</w:t>
      </w:r>
      <w:r w:rsidR="00CC7DB9">
        <w:rPr>
          <w:rFonts w:hint="eastAsia"/>
        </w:rPr>
        <w:t>《机载系统和设备认证中的软件要求</w:t>
      </w:r>
      <w:r w:rsidR="00426039">
        <w:rPr>
          <w:rFonts w:hint="eastAsia"/>
        </w:rPr>
        <w:t>》</w:t>
      </w:r>
      <w:r w:rsidR="008C2590" w:rsidRPr="008C2590">
        <w:rPr>
          <w:rFonts w:hint="eastAsia"/>
        </w:rPr>
        <w:t>标准</w:t>
      </w:r>
      <w:r w:rsidR="008C2590">
        <w:rPr>
          <w:rFonts w:hint="eastAsia"/>
        </w:rPr>
        <w:t>。</w:t>
      </w:r>
      <w:r w:rsidR="00A55C1E" w:rsidRPr="00A55C1E">
        <w:rPr>
          <w:rFonts w:hint="eastAsia"/>
        </w:rPr>
        <w:t>DO-178B</w:t>
      </w:r>
      <w:r w:rsidR="00A55C1E" w:rsidRPr="00A55C1E">
        <w:rPr>
          <w:rFonts w:hint="eastAsia"/>
        </w:rPr>
        <w:t>规定了机载软件的设计和</w:t>
      </w:r>
      <w:r w:rsidR="00426039">
        <w:rPr>
          <w:rFonts w:hint="eastAsia"/>
        </w:rPr>
        <w:t>开发进程，并描述目标的可追踪性过程，</w:t>
      </w:r>
      <w:r w:rsidR="00426039" w:rsidRPr="00426039">
        <w:rPr>
          <w:rFonts w:hint="eastAsia"/>
        </w:rPr>
        <w:t>按照可能引起航空器不同的失效状态将机载软件划分为</w:t>
      </w:r>
      <w:r w:rsidR="00426039" w:rsidRPr="00426039">
        <w:rPr>
          <w:rFonts w:hint="eastAsia"/>
        </w:rPr>
        <w:t>A</w:t>
      </w:r>
      <w:r w:rsidR="00426039" w:rsidRPr="00426039">
        <w:rPr>
          <w:rFonts w:hint="eastAsia"/>
        </w:rPr>
        <w:t>、</w:t>
      </w:r>
      <w:r w:rsidR="00426039" w:rsidRPr="00426039">
        <w:rPr>
          <w:rFonts w:hint="eastAsia"/>
        </w:rPr>
        <w:t>B</w:t>
      </w:r>
      <w:r w:rsidR="00426039" w:rsidRPr="00426039">
        <w:rPr>
          <w:rFonts w:hint="eastAsia"/>
        </w:rPr>
        <w:t>、</w:t>
      </w:r>
      <w:r w:rsidR="00426039" w:rsidRPr="00426039">
        <w:rPr>
          <w:rFonts w:hint="eastAsia"/>
        </w:rPr>
        <w:t>C</w:t>
      </w:r>
      <w:r w:rsidR="00426039" w:rsidRPr="00426039">
        <w:rPr>
          <w:rFonts w:hint="eastAsia"/>
        </w:rPr>
        <w:t>、</w:t>
      </w:r>
      <w:r w:rsidR="00426039" w:rsidRPr="00426039">
        <w:rPr>
          <w:rFonts w:hint="eastAsia"/>
        </w:rPr>
        <w:t>D</w:t>
      </w:r>
      <w:r w:rsidR="00426039" w:rsidRPr="00426039">
        <w:rPr>
          <w:rFonts w:hint="eastAsia"/>
        </w:rPr>
        <w:t>、</w:t>
      </w:r>
      <w:r w:rsidR="00426039" w:rsidRPr="00426039">
        <w:rPr>
          <w:rFonts w:hint="eastAsia"/>
        </w:rPr>
        <w:t>E</w:t>
      </w:r>
      <w:r w:rsidR="00F4499E">
        <w:rPr>
          <w:rFonts w:hint="eastAsia"/>
        </w:rPr>
        <w:t>五个软件等级，分别对应灾难性的、</w:t>
      </w:r>
      <w:r w:rsidR="00426039" w:rsidRPr="00426039">
        <w:rPr>
          <w:rFonts w:hint="eastAsia"/>
        </w:rPr>
        <w:t>严重的、较重的、较轻的和无影响的五类失效状态。</w:t>
      </w:r>
      <w:r w:rsidR="00A55C1E" w:rsidRPr="00A55C1E">
        <w:rPr>
          <w:rFonts w:hint="eastAsia"/>
        </w:rPr>
        <w:t>然而随着软件开发新技术新方法的不断涌现，需要对</w:t>
      </w:r>
      <w:r w:rsidR="00A55C1E" w:rsidRPr="00A55C1E">
        <w:rPr>
          <w:rFonts w:hint="eastAsia"/>
        </w:rPr>
        <w:t>DO-178B</w:t>
      </w:r>
      <w:r w:rsidR="00A55C1E" w:rsidRPr="00A55C1E">
        <w:rPr>
          <w:rFonts w:hint="eastAsia"/>
        </w:rPr>
        <w:t>作一定的补充和修订以适应当前机载软件的开发。</w:t>
      </w:r>
      <w:r w:rsidR="00A55C1E" w:rsidRPr="00A55C1E">
        <w:rPr>
          <w:rFonts w:hint="eastAsia"/>
        </w:rPr>
        <w:t>RTCA</w:t>
      </w:r>
      <w:r w:rsidR="00A55C1E" w:rsidRPr="00A55C1E">
        <w:rPr>
          <w:rFonts w:hint="eastAsia"/>
        </w:rPr>
        <w:t>于</w:t>
      </w:r>
      <w:r w:rsidR="00A55C1E" w:rsidRPr="00A55C1E">
        <w:rPr>
          <w:rFonts w:hint="eastAsia"/>
        </w:rPr>
        <w:t>2012</w:t>
      </w:r>
      <w:r w:rsidR="00A55C1E" w:rsidRPr="00A55C1E">
        <w:rPr>
          <w:rFonts w:hint="eastAsia"/>
        </w:rPr>
        <w:t>年发布了</w:t>
      </w:r>
      <w:r w:rsidR="00A55C1E">
        <w:rPr>
          <w:rFonts w:hint="eastAsia"/>
        </w:rPr>
        <w:t>DO-178C</w:t>
      </w:r>
      <w:r w:rsidR="006F3D63" w:rsidRPr="006F3D63">
        <w:rPr>
          <w:vertAlign w:val="superscript"/>
        </w:rPr>
        <w:t>[2]</w:t>
      </w:r>
      <w:r w:rsidR="00A55C1E" w:rsidRPr="00A55C1E">
        <w:rPr>
          <w:rFonts w:hint="eastAsia"/>
        </w:rPr>
        <w:t>。</w:t>
      </w:r>
      <w:r w:rsidR="00426039" w:rsidRPr="00426039">
        <w:rPr>
          <w:rFonts w:hint="eastAsia"/>
        </w:rPr>
        <w:t>DO-178C</w:t>
      </w:r>
      <w:r w:rsidR="00426039" w:rsidRPr="00426039">
        <w:rPr>
          <w:rFonts w:hint="eastAsia"/>
        </w:rPr>
        <w:t>对</w:t>
      </w:r>
      <w:r w:rsidR="00426039" w:rsidRPr="00426039">
        <w:rPr>
          <w:rFonts w:hint="eastAsia"/>
        </w:rPr>
        <w:t>DO-178B</w:t>
      </w:r>
      <w:r w:rsidR="00426039" w:rsidRPr="00426039">
        <w:rPr>
          <w:rFonts w:hint="eastAsia"/>
        </w:rPr>
        <w:t>的补充有四个方面：软件工具验证、基于模型的开发和验证、面向对象编程、形式化方法。</w:t>
      </w:r>
      <w:r w:rsidR="00426039" w:rsidRPr="00426039">
        <w:rPr>
          <w:rFonts w:hint="eastAsia"/>
        </w:rPr>
        <w:t>DO-178C</w:t>
      </w:r>
      <w:r w:rsidR="00426039" w:rsidRPr="00426039">
        <w:rPr>
          <w:rFonts w:hint="eastAsia"/>
        </w:rPr>
        <w:t>弥补了</w:t>
      </w:r>
      <w:r w:rsidR="00426039" w:rsidRPr="00426039">
        <w:rPr>
          <w:rFonts w:hint="eastAsia"/>
        </w:rPr>
        <w:t>DO-178B</w:t>
      </w:r>
      <w:r w:rsidR="00B73C60">
        <w:rPr>
          <w:rFonts w:hint="eastAsia"/>
        </w:rPr>
        <w:t>的不足，通过</w:t>
      </w:r>
      <w:r w:rsidR="00426039" w:rsidRPr="00426039">
        <w:rPr>
          <w:rFonts w:hint="eastAsia"/>
        </w:rPr>
        <w:t>在</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方面进行明文规定，强调了双向追溯性，对详细的</w:t>
      </w:r>
      <w:r w:rsidR="00426039" w:rsidRPr="00426039">
        <w:rPr>
          <w:rFonts w:hint="eastAsia"/>
        </w:rPr>
        <w:t>MBD</w:t>
      </w:r>
      <w:r w:rsidR="00426039" w:rsidRPr="00426039">
        <w:rPr>
          <w:rFonts w:hint="eastAsia"/>
        </w:rPr>
        <w:t>和</w:t>
      </w:r>
      <w:r w:rsidR="00426039" w:rsidRPr="00426039">
        <w:rPr>
          <w:rFonts w:hint="eastAsia"/>
        </w:rPr>
        <w:t>OO</w:t>
      </w:r>
      <w:r w:rsidR="00426039" w:rsidRPr="00426039">
        <w:rPr>
          <w:rFonts w:hint="eastAsia"/>
        </w:rPr>
        <w:t>设计标准详细规定，明确指出类型的一致性等。同时，对于在</w:t>
      </w:r>
      <w:r w:rsidR="00426039" w:rsidRPr="00426039">
        <w:rPr>
          <w:rFonts w:hint="eastAsia"/>
        </w:rPr>
        <w:t>DO-178B</w:t>
      </w:r>
      <w:r w:rsidR="00426039" w:rsidRPr="00426039">
        <w:rPr>
          <w:rFonts w:hint="eastAsia"/>
        </w:rPr>
        <w:t>中没有明确标准的内存管理，也在</w:t>
      </w:r>
      <w:r w:rsidR="00426039" w:rsidRPr="00426039">
        <w:rPr>
          <w:rFonts w:hint="eastAsia"/>
        </w:rPr>
        <w:t>DO-178C</w:t>
      </w:r>
      <w:r w:rsidR="00426039" w:rsidRPr="00426039">
        <w:rPr>
          <w:rFonts w:hint="eastAsia"/>
        </w:rPr>
        <w:t>中另立条款，做详细的要求。</w:t>
      </w:r>
    </w:p>
    <w:p w14:paraId="35D651EC" w14:textId="063B45A3" w:rsidR="0078215C" w:rsidRDefault="0078215C" w:rsidP="0078215C">
      <w:pPr>
        <w:ind w:firstLine="425"/>
      </w:pPr>
      <w:r>
        <w:rPr>
          <w:rFonts w:hint="eastAsia"/>
        </w:rPr>
        <w:t>编译器作为软件开发过程中的关键工</w:t>
      </w:r>
      <w:r w:rsidR="00F9602E">
        <w:rPr>
          <w:rFonts w:hint="eastAsia"/>
        </w:rPr>
        <w:t>具，是实现软件从设计到能在硬件上运行的桥梁，它是否</w:t>
      </w:r>
      <w:r w:rsidR="002F7D70">
        <w:rPr>
          <w:rFonts w:hint="eastAsia"/>
        </w:rPr>
        <w:t>安全可靠</w:t>
      </w:r>
      <w:r w:rsidR="008F0B62">
        <w:rPr>
          <w:rFonts w:hint="eastAsia"/>
        </w:rPr>
        <w:t>？是进行软件开发所面临的重要难题。如果编译器不</w:t>
      </w:r>
      <w:r w:rsidR="00F9602E">
        <w:rPr>
          <w:rFonts w:hint="eastAsia"/>
        </w:rPr>
        <w:t>可靠</w:t>
      </w:r>
      <w:r w:rsidR="00536F1B">
        <w:rPr>
          <w:rFonts w:hint="eastAsia"/>
        </w:rPr>
        <w:t>，则无法保证其所生成代码的安全</w:t>
      </w:r>
      <w:r w:rsidR="00DE70EC">
        <w:rPr>
          <w:rFonts w:hint="eastAsia"/>
        </w:rPr>
        <w:t>，</w:t>
      </w:r>
      <w:proofErr w:type="gramStart"/>
      <w:r w:rsidR="00DE70EC">
        <w:rPr>
          <w:rFonts w:hint="eastAsia"/>
        </w:rPr>
        <w:t>非安全</w:t>
      </w:r>
      <w:proofErr w:type="gramEnd"/>
      <w:r w:rsidR="002630E9">
        <w:rPr>
          <w:rFonts w:hint="eastAsia"/>
        </w:rPr>
        <w:t>的</w:t>
      </w:r>
      <w:r>
        <w:rPr>
          <w:rFonts w:hint="eastAsia"/>
        </w:rPr>
        <w:t>编译器在对程序代码进行编译的过程中，很可能篡改其原本语义，生成不安全的目</w:t>
      </w:r>
      <w:r w:rsidR="008F2DA5">
        <w:rPr>
          <w:rFonts w:hint="eastAsia"/>
        </w:rPr>
        <w:t>标代码。特别在安全关键领</w:t>
      </w:r>
      <w:r w:rsidR="008F2DA5">
        <w:rPr>
          <w:rFonts w:hint="eastAsia"/>
        </w:rPr>
        <w:lastRenderedPageBreak/>
        <w:t>域中，如航天、核工业等，编译器的安全可靠</w:t>
      </w:r>
      <w:r>
        <w:rPr>
          <w:rFonts w:hint="eastAsia"/>
        </w:rPr>
        <w:t>有着至关重要的作用，由编译所引入的错误可能会带来灾难性的后果，如</w:t>
      </w:r>
      <w:r>
        <w:rPr>
          <w:rFonts w:hint="eastAsia"/>
        </w:rPr>
        <w:t>2010</w:t>
      </w:r>
      <w:r>
        <w:rPr>
          <w:rFonts w:hint="eastAsia"/>
        </w:rPr>
        <w:t>年，由于软件故障，导致美国海军的一架无人直升机发生系统故障，闯进华盛顿上空的禁飞区</w:t>
      </w:r>
      <w:r w:rsidR="00CA0583">
        <w:rPr>
          <w:rFonts w:hint="eastAsia"/>
        </w:rPr>
        <w:t>，险遭击落</w:t>
      </w:r>
      <w:r>
        <w:rPr>
          <w:rFonts w:hint="eastAsia"/>
        </w:rPr>
        <w:t>。随着计算机技术的发展，对编译的要求越来越高，例如高级语言编译器中增加了大量的优化，而优化又可能带来不可预测的问题，导致编译过的可执行代码在运</w:t>
      </w:r>
      <w:r w:rsidR="0071242C">
        <w:rPr>
          <w:rFonts w:hint="eastAsia"/>
        </w:rPr>
        <w:t>行过程中产生非期望的输出。因此在软件开发阶段必须对编译器</w:t>
      </w:r>
      <w:r>
        <w:rPr>
          <w:rFonts w:hint="eastAsia"/>
        </w:rPr>
        <w:t>进行充分验证。</w:t>
      </w:r>
    </w:p>
    <w:p w14:paraId="6DA15E22" w14:textId="5E5A1CA6" w:rsidR="0078215C" w:rsidRPr="0078215C" w:rsidRDefault="0078215C" w:rsidP="0078215C">
      <w:pPr>
        <w:ind w:firstLine="425"/>
      </w:pPr>
      <w:r>
        <w:rPr>
          <w:rFonts w:hint="eastAsia"/>
        </w:rPr>
        <w:t>实践中在安全相关系统中使用</w:t>
      </w:r>
      <w:r w:rsidR="003F3174">
        <w:rPr>
          <w:rFonts w:hint="eastAsia"/>
        </w:rPr>
        <w:t>C</w:t>
      </w:r>
      <w:r>
        <w:rPr>
          <w:rFonts w:hint="eastAsia"/>
        </w:rPr>
        <w:t>语言</w:t>
      </w:r>
      <w:r w:rsidR="000D0321">
        <w:rPr>
          <w:rFonts w:hint="eastAsia"/>
        </w:rPr>
        <w:t>时，</w:t>
      </w:r>
      <w:r>
        <w:rPr>
          <w:rFonts w:hint="eastAsia"/>
        </w:rPr>
        <w:t>必须对语言的使用加以限制，避免那些确实可以产生问题或编译器支持的不完善的地方，直到它是可以</w:t>
      </w:r>
      <w:r w:rsidR="00F50B61">
        <w:rPr>
          <w:rFonts w:hint="eastAsia"/>
        </w:rPr>
        <w:t>安全</w:t>
      </w:r>
      <w:r>
        <w:rPr>
          <w:rFonts w:hint="eastAsia"/>
        </w:rPr>
        <w:t>应用的。</w:t>
      </w:r>
      <w:r>
        <w:rPr>
          <w:rFonts w:hint="eastAsia"/>
        </w:rPr>
        <w:t>MISRA-C</w:t>
      </w:r>
      <w:r>
        <w:rPr>
          <w:rFonts w:hint="eastAsia"/>
        </w:rPr>
        <w:t>，汽车制造业嵌入式</w:t>
      </w:r>
      <w:r>
        <w:rPr>
          <w:rFonts w:hint="eastAsia"/>
        </w:rPr>
        <w:t>C</w:t>
      </w:r>
      <w:r>
        <w:rPr>
          <w:rFonts w:hint="eastAsia"/>
        </w:rPr>
        <w:t>编码标准，从</w:t>
      </w:r>
      <w:r>
        <w:rPr>
          <w:rFonts w:hint="eastAsia"/>
        </w:rPr>
        <w:t>MISRA-C:2004</w:t>
      </w:r>
      <w:r>
        <w:rPr>
          <w:rFonts w:hint="eastAsia"/>
        </w:rPr>
        <w:t>开始其应用范围扩大到其他高安全性系统，由该规范定义的Ｃ语言被认为是易读、可靠、可移植、易于维护的。</w:t>
      </w:r>
      <w:r>
        <w:rPr>
          <w:rFonts w:hint="eastAsia"/>
        </w:rPr>
        <w:t>C</w:t>
      </w:r>
      <w:r>
        <w:rPr>
          <w:rFonts w:hint="eastAsia"/>
        </w:rPr>
        <w:t>安全子集将</w:t>
      </w:r>
      <w:r>
        <w:rPr>
          <w:rFonts w:hint="eastAsia"/>
        </w:rPr>
        <w:t>MISRA-C</w:t>
      </w:r>
      <w:r>
        <w:rPr>
          <w:rFonts w:hint="eastAsia"/>
        </w:rPr>
        <w:t>与航天型号软件的特点相结合，重新定义了一系列</w:t>
      </w:r>
      <w:r>
        <w:rPr>
          <w:rFonts w:hint="eastAsia"/>
        </w:rPr>
        <w:t>C</w:t>
      </w:r>
      <w:r>
        <w:rPr>
          <w:rFonts w:hint="eastAsia"/>
        </w:rPr>
        <w:t>语言软件的编程准则，为安全相关领域的</w:t>
      </w:r>
      <w:r>
        <w:rPr>
          <w:rFonts w:hint="eastAsia"/>
        </w:rPr>
        <w:t>C</w:t>
      </w:r>
      <w:r>
        <w:rPr>
          <w:rFonts w:hint="eastAsia"/>
        </w:rPr>
        <w:t>语言软件提供了相应的安全语言规范和编译要求。</w:t>
      </w:r>
      <w:r>
        <w:rPr>
          <w:rFonts w:hint="eastAsia"/>
        </w:rPr>
        <w:t>C</w:t>
      </w:r>
      <w:r>
        <w:rPr>
          <w:rFonts w:hint="eastAsia"/>
        </w:rPr>
        <w:t>安全子集严格要求了编译器的成熟度及稳定性，编译器必须忠实地反映源语言的代码结构和</w:t>
      </w:r>
      <w:r w:rsidR="00260226">
        <w:rPr>
          <w:rFonts w:hint="eastAsia"/>
        </w:rPr>
        <w:t>语义，以方便编译前后的代码审查、比较和追踪，确保编译后代码的安全可靠</w:t>
      </w:r>
      <w:r>
        <w:rPr>
          <w:rFonts w:hint="eastAsia"/>
        </w:rPr>
        <w:t>。</w:t>
      </w:r>
    </w:p>
    <w:p w14:paraId="49A2ABC7" w14:textId="1B714E76" w:rsidR="0061725E" w:rsidRDefault="0061725E">
      <w:pPr>
        <w:pStyle w:val="1"/>
      </w:pPr>
      <w:bookmarkStart w:id="3" w:name="_Toc437793897"/>
      <w:r>
        <w:rPr>
          <w:rFonts w:hint="eastAsia"/>
        </w:rPr>
        <w:t>国内外研究现状及发展动态</w:t>
      </w:r>
      <w:bookmarkEnd w:id="3"/>
    </w:p>
    <w:p w14:paraId="00A4DC85" w14:textId="77777777" w:rsidR="007244C7" w:rsidRPr="00A33530" w:rsidRDefault="007244C7" w:rsidP="007244C7">
      <w:pPr>
        <w:pStyle w:val="2"/>
        <w:tabs>
          <w:tab w:val="clear" w:pos="927"/>
          <w:tab w:val="num" w:pos="567"/>
        </w:tabs>
        <w:spacing w:line="360" w:lineRule="auto"/>
        <w:ind w:left="0" w:firstLine="0"/>
        <w:rPr>
          <w:rFonts w:ascii="Times New Roman" w:hAnsi="Times New Roman"/>
        </w:rPr>
      </w:pPr>
      <w:bookmarkStart w:id="4" w:name="_Toc436423005"/>
      <w:bookmarkStart w:id="5" w:name="_Toc437793898"/>
      <w:r>
        <w:rPr>
          <w:rFonts w:ascii="Times New Roman" w:hAnsi="Times New Roman"/>
        </w:rPr>
        <w:t>测试方法</w:t>
      </w:r>
      <w:bookmarkEnd w:id="4"/>
      <w:bookmarkEnd w:id="5"/>
    </w:p>
    <w:p w14:paraId="4FAC8B05" w14:textId="3E9E1164" w:rsidR="007244C7" w:rsidRDefault="009F32B1" w:rsidP="009F32B1">
      <w:pPr>
        <w:ind w:firstLine="425"/>
      </w:pPr>
      <w:r>
        <w:rPr>
          <w:rFonts w:hint="eastAsia"/>
        </w:rPr>
        <w:t>软件测试是通过执行软件来判断软件是否具备所期望的性质</w:t>
      </w:r>
      <w:r w:rsidR="00A247EF">
        <w:rPr>
          <w:rFonts w:hint="eastAsia"/>
        </w:rPr>
        <w:t>，</w:t>
      </w:r>
      <w:r>
        <w:rPr>
          <w:rFonts w:hint="eastAsia"/>
        </w:rPr>
        <w:t>是可信软件开发中一个行之有效的、必不可少的、客观地评估软件可信性的方法。在高可信软件开发中</w:t>
      </w:r>
      <w:r>
        <w:rPr>
          <w:rFonts w:hint="eastAsia"/>
        </w:rPr>
        <w:t xml:space="preserve">, </w:t>
      </w:r>
      <w:r>
        <w:rPr>
          <w:rFonts w:hint="eastAsia"/>
        </w:rPr>
        <w:t>软件测试的开销往往大于</w:t>
      </w:r>
      <w:r>
        <w:rPr>
          <w:rFonts w:hint="eastAsia"/>
        </w:rPr>
        <w:t>50%</w:t>
      </w:r>
      <w:r>
        <w:rPr>
          <w:rFonts w:hint="eastAsia"/>
        </w:rPr>
        <w:t>。</w:t>
      </w:r>
    </w:p>
    <w:p w14:paraId="295E1B35" w14:textId="56893972" w:rsidR="00700C10" w:rsidRDefault="00700C10" w:rsidP="00700C10">
      <w:pPr>
        <w:pStyle w:val="a0"/>
      </w:pPr>
      <w:r>
        <w:rPr>
          <w:rFonts w:hint="eastAsia"/>
        </w:rPr>
        <w:t>编译器测试常用的有两种策略</w:t>
      </w:r>
      <w:r w:rsidR="000A11C6">
        <w:rPr>
          <w:rFonts w:hint="eastAsia"/>
        </w:rPr>
        <w:t>：</w:t>
      </w:r>
      <w:r>
        <w:rPr>
          <w:rFonts w:hint="eastAsia"/>
        </w:rPr>
        <w:t>动态测试和静态测试。动态测试是使用一系列由测试环境控制的测试数据执行程序</w:t>
      </w:r>
      <w:r w:rsidR="008D06DE">
        <w:rPr>
          <w:rFonts w:hint="eastAsia"/>
        </w:rPr>
        <w:t>，</w:t>
      </w:r>
      <w:r>
        <w:rPr>
          <w:rFonts w:hint="eastAsia"/>
        </w:rPr>
        <w:t>然后比较测试程序的实际输出结果和测试用例中的预期输出结果。静态测试就是在不执行程序的前提下对程序进行的测试。对编译器的测</w:t>
      </w:r>
      <w:bookmarkStart w:id="6" w:name="_GoBack"/>
      <w:r w:rsidRPr="009D2A95">
        <w:rPr>
          <w:rFonts w:hint="eastAsia"/>
        </w:rPr>
        <w:t>试</w:t>
      </w:r>
      <w:r w:rsidR="00F749F1" w:rsidRPr="009D2A95">
        <w:rPr>
          <w:rFonts w:hint="eastAsia"/>
          <w:vertAlign w:val="superscript"/>
        </w:rPr>
        <w:t>[</w:t>
      </w:r>
      <w:r w:rsidR="00F749F1" w:rsidRPr="009D2A95">
        <w:rPr>
          <w:vertAlign w:val="superscript"/>
        </w:rPr>
        <w:t>3</w:t>
      </w:r>
      <w:r w:rsidR="00F749F1" w:rsidRPr="009D2A95">
        <w:rPr>
          <w:rFonts w:hint="eastAsia"/>
          <w:vertAlign w:val="superscript"/>
        </w:rPr>
        <w:t>]</w:t>
      </w:r>
      <w:r w:rsidRPr="009D2A95">
        <w:rPr>
          <w:rFonts w:hint="eastAsia"/>
        </w:rPr>
        <w:t>往往使</w:t>
      </w:r>
      <w:bookmarkEnd w:id="6"/>
      <w:r>
        <w:rPr>
          <w:rFonts w:hint="eastAsia"/>
        </w:rPr>
        <w:t>用动态测试策略,选择一个已被验证的编译器测试套件对编译器进行测试。动态测试可以被划分</w:t>
      </w:r>
      <w:proofErr w:type="gramStart"/>
      <w:r>
        <w:rPr>
          <w:rFonts w:hint="eastAsia"/>
        </w:rPr>
        <w:t>为白盒测试</w:t>
      </w:r>
      <w:proofErr w:type="gramEnd"/>
      <w:r>
        <w:rPr>
          <w:rFonts w:hint="eastAsia"/>
        </w:rPr>
        <w:t>技术和黑盒测试技术两种。</w:t>
      </w:r>
    </w:p>
    <w:p w14:paraId="1A467DC6" w14:textId="77777777" w:rsidR="003C1F29" w:rsidRDefault="00700C10" w:rsidP="003C1F29">
      <w:pPr>
        <w:pStyle w:val="a0"/>
      </w:pPr>
      <w:r>
        <w:tab/>
      </w:r>
      <w:proofErr w:type="gramStart"/>
      <w:r w:rsidR="003C1F29">
        <w:rPr>
          <w:rFonts w:hint="eastAsia"/>
        </w:rPr>
        <w:t>白盒测试</w:t>
      </w:r>
      <w:proofErr w:type="gramEnd"/>
      <w:r w:rsidR="003C1F29">
        <w:rPr>
          <w:rFonts w:hint="eastAsia"/>
        </w:rPr>
        <w:t>技术是基于对编译器内部结构的检查，即使用测试数据对程序的控制结构、数据流等逻辑进行检查。</w:t>
      </w:r>
      <w:proofErr w:type="gramStart"/>
      <w:r w:rsidR="003C1F29">
        <w:rPr>
          <w:rFonts w:hint="eastAsia"/>
        </w:rPr>
        <w:t>白盒测试</w:t>
      </w:r>
      <w:proofErr w:type="gramEnd"/>
      <w:r w:rsidR="003C1F29">
        <w:rPr>
          <w:rFonts w:hint="eastAsia"/>
        </w:rPr>
        <w:t>技术是基于对测试源代码的利用，主要用来测试编译器的单独模块，以保证其每个部分都可以正常运作。相反，基于</w:t>
      </w:r>
      <w:r w:rsidR="003C1F29">
        <w:rPr>
          <w:rFonts w:hint="eastAsia"/>
        </w:rPr>
        <w:lastRenderedPageBreak/>
        <w:t>测试套件的黑盒测试往往被用来对编译器进行性能测试和鲁棒性测试，测试数据只取决于编译器的规格说明书。测试数据不关心被测程序的结构，只关注被测程序的特征和外部行为。黑盒测试技术被用来测试编译器对编程语言声明和对用户的接口，确认编译器对语言标准的实现情况己经成为黑盒测试的一个越来越重要的方向。</w:t>
      </w:r>
    </w:p>
    <w:p w14:paraId="1D53CD47" w14:textId="77777777" w:rsidR="00700C10" w:rsidRPr="003C1F29" w:rsidRDefault="003C1F29" w:rsidP="00700C10">
      <w:r>
        <w:tab/>
      </w:r>
      <w:r>
        <w:rPr>
          <w:rFonts w:hint="eastAsia"/>
        </w:rPr>
        <w:t>目前，对于安全攸关系统，软件测试技术依旧面临着重大挑战。安全攸关软件不仅要求在其环境处于正常状态时保证系统的安全性，而且要求环境处于非正常状态时也能使系统安全地进入安全状态，因而往往难以获得充分的数据来测试软件应付危险情况的能力，不能满足可靠安全性测试的需求。</w:t>
      </w:r>
    </w:p>
    <w:p w14:paraId="32F6E70C" w14:textId="77777777" w:rsidR="00C96670" w:rsidRDefault="00C96670" w:rsidP="00C96670">
      <w:pPr>
        <w:pStyle w:val="2"/>
        <w:tabs>
          <w:tab w:val="clear" w:pos="927"/>
          <w:tab w:val="num" w:pos="567"/>
        </w:tabs>
        <w:spacing w:line="360" w:lineRule="auto"/>
        <w:ind w:left="0" w:firstLine="0"/>
        <w:rPr>
          <w:rFonts w:ascii="Times New Roman" w:hAnsi="Times New Roman"/>
        </w:rPr>
      </w:pPr>
      <w:bookmarkStart w:id="7" w:name="_Toc436423006"/>
      <w:bookmarkStart w:id="8" w:name="_Toc437793899"/>
      <w:r>
        <w:rPr>
          <w:rFonts w:ascii="Times New Roman" w:hAnsi="Times New Roman"/>
        </w:rPr>
        <w:t>模型检验</w:t>
      </w:r>
      <w:r w:rsidRPr="00A33530">
        <w:rPr>
          <w:rFonts w:ascii="Times New Roman" w:hAnsi="Times New Roman"/>
        </w:rPr>
        <w:t>方法</w:t>
      </w:r>
      <w:bookmarkEnd w:id="7"/>
      <w:bookmarkEnd w:id="8"/>
    </w:p>
    <w:p w14:paraId="450A916C" w14:textId="77777777" w:rsidR="001030D9" w:rsidRDefault="001030D9" w:rsidP="001030D9">
      <w:pPr>
        <w:pStyle w:val="3"/>
        <w:numPr>
          <w:ilvl w:val="2"/>
          <w:numId w:val="1"/>
        </w:numPr>
        <w:spacing w:line="360" w:lineRule="auto"/>
        <w:ind w:left="0" w:firstLine="0"/>
        <w:rPr>
          <w:rFonts w:ascii="Times New Roman" w:hAnsi="Times New Roman"/>
        </w:rPr>
      </w:pPr>
      <w:bookmarkStart w:id="9" w:name="_Toc436423007"/>
      <w:bookmarkStart w:id="10" w:name="_Toc437793900"/>
      <w:r>
        <w:rPr>
          <w:rFonts w:ascii="Times New Roman" w:hAnsi="Times New Roman"/>
        </w:rPr>
        <w:t>基本思想</w:t>
      </w:r>
      <w:bookmarkEnd w:id="9"/>
      <w:bookmarkEnd w:id="10"/>
    </w:p>
    <w:p w14:paraId="4179C2D0" w14:textId="45F73300" w:rsidR="001030D9" w:rsidRDefault="0002728B" w:rsidP="001030D9">
      <w:pPr>
        <w:pStyle w:val="a0"/>
        <w:ind w:firstLine="425"/>
        <w:rPr>
          <w:rFonts w:ascii="Times New Roman"/>
        </w:rPr>
      </w:pPr>
      <w:r w:rsidRPr="0002728B">
        <w:rPr>
          <w:rFonts w:ascii="Times New Roman" w:hint="eastAsia"/>
        </w:rPr>
        <w:t>模型检测</w:t>
      </w:r>
      <w:r w:rsidR="00CE711C">
        <w:rPr>
          <w:rFonts w:ascii="Times New Roman" w:hint="eastAsia"/>
          <w:vertAlign w:val="superscript"/>
        </w:rPr>
        <w:t>[4~6</w:t>
      </w:r>
      <w:r w:rsidRPr="0002728B">
        <w:rPr>
          <w:rFonts w:ascii="Times New Roman" w:hint="eastAsia"/>
          <w:vertAlign w:val="superscript"/>
        </w:rPr>
        <w:t>]</w:t>
      </w:r>
      <w:r w:rsidRPr="0002728B">
        <w:rPr>
          <w:rFonts w:ascii="Times New Roman" w:hint="eastAsia"/>
        </w:rPr>
        <w:t>是一种自动形式化验证技术，用于对一个计算机系统的正确行为属性进行判断。</w:t>
      </w:r>
      <w:r w:rsidR="001030D9" w:rsidRPr="00B669D9">
        <w:rPr>
          <w:rFonts w:ascii="Times New Roman"/>
        </w:rPr>
        <w:t>模型检测的基本方法是用一个状态迁移图</w:t>
      </w:r>
      <w:r w:rsidR="001030D9" w:rsidRPr="00B669D9">
        <w:rPr>
          <w:rFonts w:ascii="Times New Roman"/>
          <w:i/>
        </w:rPr>
        <w:t xml:space="preserve">M </w:t>
      </w:r>
      <w:r w:rsidR="001030D9" w:rsidRPr="00B669D9">
        <w:rPr>
          <w:rFonts w:ascii="Times New Roman"/>
        </w:rPr>
        <w:t>来表示所要检测的系统的模型，并用</w:t>
      </w:r>
      <w:r w:rsidR="001030D9">
        <w:rPr>
          <w:rFonts w:ascii="Times New Roman"/>
        </w:rPr>
        <w:t>模态</w:t>
      </w:r>
      <w:r w:rsidR="001030D9">
        <w:rPr>
          <w:rFonts w:ascii="Times New Roman" w:hint="eastAsia"/>
        </w:rPr>
        <w:t>/</w:t>
      </w:r>
      <w:r w:rsidR="001030D9" w:rsidRPr="00B669D9">
        <w:rPr>
          <w:rFonts w:ascii="Times New Roman"/>
        </w:rPr>
        <w:t>时序逻辑（如计算树逻辑（</w:t>
      </w:r>
      <w:r w:rsidR="001030D9">
        <w:rPr>
          <w:rFonts w:ascii="Times New Roman"/>
        </w:rPr>
        <w:t>computation tree logic</w:t>
      </w:r>
      <w:r w:rsidR="001030D9">
        <w:rPr>
          <w:rFonts w:ascii="Times New Roman" w:hint="eastAsia"/>
        </w:rPr>
        <w:t xml:space="preserve">, </w:t>
      </w:r>
      <w:r w:rsidR="001030D9" w:rsidRPr="00B669D9">
        <w:rPr>
          <w:rFonts w:ascii="Times New Roman"/>
        </w:rPr>
        <w:t>CTL</w:t>
      </w:r>
      <w:r w:rsidR="001030D9" w:rsidRPr="00B669D9">
        <w:rPr>
          <w:rFonts w:ascii="Times New Roman"/>
        </w:rPr>
        <w:t>）、</w:t>
      </w:r>
      <w:r w:rsidR="001030D9" w:rsidRPr="00C274D3">
        <w:rPr>
          <w:rFonts w:ascii="Times New Roman" w:hint="eastAsia"/>
        </w:rPr>
        <w:t>命题</w:t>
      </w:r>
      <w:r w:rsidR="001030D9" w:rsidRPr="00B669D9">
        <w:rPr>
          <w:rFonts w:ascii="Times New Roman"/>
        </w:rPr>
        <w:t>线性时序逻辑（</w:t>
      </w:r>
      <w:r w:rsidR="001030D9" w:rsidRPr="00B669D9">
        <w:rPr>
          <w:rFonts w:ascii="Times New Roman"/>
        </w:rPr>
        <w:t xml:space="preserve">linear </w:t>
      </w:r>
      <w:r w:rsidR="001030D9">
        <w:rPr>
          <w:rFonts w:ascii="Times New Roman"/>
        </w:rPr>
        <w:t xml:space="preserve">temporal logic, </w:t>
      </w:r>
      <w:r w:rsidR="001030D9" w:rsidRPr="00B669D9">
        <w:rPr>
          <w:rFonts w:ascii="Times New Roman"/>
        </w:rPr>
        <w:t>LTL</w:t>
      </w:r>
      <w:r w:rsidR="001030D9" w:rsidRPr="00B669D9">
        <w:rPr>
          <w:rFonts w:ascii="Times New Roman"/>
        </w:rPr>
        <w:t>）、</w:t>
      </w:r>
      <w:r w:rsidR="001030D9" w:rsidRPr="00C274D3">
        <w:rPr>
          <w:rFonts w:ascii="Times New Roman" w:hint="eastAsia"/>
        </w:rPr>
        <w:t>命题</w:t>
      </w:r>
      <w:r w:rsidR="001030D9">
        <w:rPr>
          <w:rFonts w:ascii="Times New Roman"/>
        </w:rPr>
        <w:t>μ</w:t>
      </w:r>
      <w:r w:rsidR="001030D9">
        <w:rPr>
          <w:rFonts w:ascii="Times New Roman"/>
        </w:rPr>
        <w:t>演算等</w:t>
      </w:r>
      <w:r w:rsidR="001030D9">
        <w:rPr>
          <w:rFonts w:ascii="Times New Roman" w:hint="eastAsia"/>
        </w:rPr>
        <w:t>）</w:t>
      </w:r>
      <w:r w:rsidR="001030D9" w:rsidRPr="00B669D9">
        <w:rPr>
          <w:rFonts w:ascii="Times New Roman"/>
        </w:rPr>
        <w:t>公式</w:t>
      </w:r>
      <w:r w:rsidR="001030D9" w:rsidRPr="00B669D9">
        <w:rPr>
          <w:rFonts w:ascii="Times New Roman"/>
        </w:rPr>
        <w:t xml:space="preserve">φ </w:t>
      </w:r>
      <w:r w:rsidR="001030D9" w:rsidRPr="00B669D9">
        <w:rPr>
          <w:rFonts w:ascii="Times New Roman"/>
        </w:rPr>
        <w:t>来描述系统的正确行为属性，然后通过对模型状态空间穷举</w:t>
      </w:r>
      <w:r w:rsidR="001030D9">
        <w:rPr>
          <w:rFonts w:ascii="Times New Roman"/>
        </w:rPr>
        <w:t>搜索来判断该公式是否能够在模型上被满足</w:t>
      </w:r>
      <w:r w:rsidR="001030D9">
        <w:rPr>
          <w:rFonts w:ascii="Times New Roman" w:hint="eastAsia"/>
        </w:rPr>
        <w:t>。</w:t>
      </w:r>
      <w:r w:rsidR="001030D9" w:rsidRPr="00B669D9">
        <w:rPr>
          <w:rFonts w:ascii="Times New Roman"/>
        </w:rPr>
        <w:t>如果公式在模型上满足，即</w:t>
      </w:r>
      <w:r w:rsidR="001030D9" w:rsidRPr="00B669D9">
        <w:rPr>
          <w:rFonts w:ascii="Times New Roman"/>
        </w:rPr>
        <w:t xml:space="preserve">M </w:t>
      </w:r>
      <w:r w:rsidR="001030D9">
        <w:rPr>
          <w:rFonts w:ascii="Times New Roman" w:hint="eastAsia"/>
        </w:rPr>
        <w:t>|=</w:t>
      </w:r>
      <w:r w:rsidR="001030D9">
        <w:rPr>
          <w:rFonts w:ascii="Times New Roman"/>
        </w:rPr>
        <w:t xml:space="preserve"> φ</w:t>
      </w:r>
      <w:r w:rsidR="001030D9" w:rsidRPr="00B669D9">
        <w:rPr>
          <w:rFonts w:ascii="Times New Roman"/>
        </w:rPr>
        <w:t>，则系统的正确性得到证实（</w:t>
      </w:r>
      <w:r w:rsidR="001030D9" w:rsidRPr="00B669D9">
        <w:rPr>
          <w:rFonts w:ascii="Times New Roman"/>
        </w:rPr>
        <w:t>verified</w:t>
      </w:r>
      <w:r w:rsidR="001030D9" w:rsidRPr="00B669D9">
        <w:rPr>
          <w:rFonts w:ascii="Times New Roman"/>
        </w:rPr>
        <w:t>）；否则，就表明系统中存在错误，即</w:t>
      </w:r>
      <w:r w:rsidR="001030D9">
        <w:rPr>
          <w:rFonts w:ascii="Times New Roman"/>
        </w:rPr>
        <w:t>M |= ~φ</w:t>
      </w:r>
      <w:r w:rsidR="001030D9" w:rsidRPr="00B669D9">
        <w:rPr>
          <w:rFonts w:ascii="Times New Roman"/>
        </w:rPr>
        <w:t>，系统正确性被证伪（</w:t>
      </w:r>
      <w:r w:rsidR="001030D9" w:rsidRPr="00B669D9">
        <w:rPr>
          <w:rFonts w:ascii="Times New Roman"/>
        </w:rPr>
        <w:t>falsified</w:t>
      </w:r>
      <w:r w:rsidR="001030D9" w:rsidRPr="00B669D9">
        <w:rPr>
          <w:rFonts w:ascii="Times New Roman"/>
        </w:rPr>
        <w:t>）</w:t>
      </w:r>
      <w:r w:rsidR="001030D9">
        <w:rPr>
          <w:rFonts w:ascii="Times New Roman" w:hint="eastAsia"/>
        </w:rPr>
        <w:t>。</w:t>
      </w:r>
    </w:p>
    <w:p w14:paraId="77337296" w14:textId="07A1D473" w:rsidR="002E7B51" w:rsidRDefault="009B6A6B" w:rsidP="009B6A6B">
      <w:pPr>
        <w:pStyle w:val="a0"/>
        <w:ind w:firstLine="425"/>
        <w:rPr>
          <w:rFonts w:ascii="Times New Roman"/>
        </w:rPr>
      </w:pPr>
      <w:r w:rsidRPr="00C274D3">
        <w:rPr>
          <w:rFonts w:ascii="Times New Roman" w:hint="eastAsia"/>
        </w:rPr>
        <w:t>模态</w:t>
      </w:r>
      <w:r>
        <w:rPr>
          <w:rFonts w:ascii="Times New Roman" w:hint="eastAsia"/>
        </w:rPr>
        <w:t>/</w:t>
      </w:r>
      <w:r w:rsidRPr="00C274D3">
        <w:rPr>
          <w:rFonts w:ascii="Times New Roman" w:hint="eastAsia"/>
        </w:rPr>
        <w:t>时序逻辑是模型检测的基础</w:t>
      </w:r>
      <w:r>
        <w:rPr>
          <w:rFonts w:ascii="Times New Roman" w:hint="eastAsia"/>
        </w:rPr>
        <w:t>。</w:t>
      </w:r>
      <w:r w:rsidRPr="00C274D3">
        <w:rPr>
          <w:rFonts w:ascii="Times New Roman" w:hint="eastAsia"/>
        </w:rPr>
        <w:t>常用的</w:t>
      </w:r>
      <w:r>
        <w:rPr>
          <w:rFonts w:ascii="Times New Roman" w:hint="eastAsia"/>
        </w:rPr>
        <w:t>模态逻辑有三种，分别是：计算树逻辑</w:t>
      </w:r>
      <w:r>
        <w:rPr>
          <w:rFonts w:ascii="Times New Roman" w:hint="eastAsia"/>
          <w:vertAlign w:val="superscript"/>
        </w:rPr>
        <w:t>[</w:t>
      </w:r>
      <w:r w:rsidR="00222EA3">
        <w:rPr>
          <w:rFonts w:ascii="Times New Roman"/>
          <w:vertAlign w:val="superscript"/>
        </w:rPr>
        <w:t>7</w:t>
      </w:r>
      <w:r>
        <w:rPr>
          <w:rFonts w:ascii="Times New Roman" w:hint="eastAsia"/>
          <w:vertAlign w:val="superscript"/>
        </w:rPr>
        <w:t>]</w:t>
      </w:r>
      <w:r>
        <w:rPr>
          <w:rFonts w:ascii="Times New Roman" w:hint="eastAsia"/>
        </w:rPr>
        <w:t>、线性时序逻辑</w:t>
      </w:r>
      <w:r>
        <w:rPr>
          <w:rFonts w:ascii="Times New Roman" w:hint="eastAsia"/>
          <w:vertAlign w:val="superscript"/>
        </w:rPr>
        <w:t>[</w:t>
      </w:r>
      <w:r w:rsidR="00222EA3">
        <w:rPr>
          <w:rFonts w:ascii="Times New Roman"/>
          <w:vertAlign w:val="superscript"/>
        </w:rPr>
        <w:t>8</w:t>
      </w:r>
      <w:r>
        <w:rPr>
          <w:rFonts w:ascii="Times New Roman" w:hint="eastAsia"/>
          <w:vertAlign w:val="superscript"/>
        </w:rPr>
        <w:t>]</w:t>
      </w:r>
      <w:r>
        <w:rPr>
          <w:rFonts w:ascii="Times New Roman" w:hint="eastAsia"/>
        </w:rPr>
        <w:t>和</w:t>
      </w:r>
      <w:r w:rsidRPr="00C274D3">
        <w:rPr>
          <w:rFonts w:ascii="Times New Roman" w:hint="eastAsia"/>
        </w:rPr>
        <w:t>命题</w:t>
      </w:r>
      <w:r>
        <w:rPr>
          <w:rFonts w:ascii="Times New Roman"/>
        </w:rPr>
        <w:t>μ</w:t>
      </w:r>
      <w:r>
        <w:rPr>
          <w:rFonts w:ascii="Times New Roman"/>
        </w:rPr>
        <w:t>演算逻辑</w:t>
      </w:r>
      <w:r w:rsidR="00222EA3">
        <w:rPr>
          <w:rFonts w:ascii="Times New Roman"/>
          <w:vertAlign w:val="superscript"/>
        </w:rPr>
        <w:t>[9~10</w:t>
      </w:r>
      <w:r>
        <w:rPr>
          <w:rFonts w:ascii="Times New Roman"/>
          <w:vertAlign w:val="superscript"/>
        </w:rPr>
        <w:t>]</w:t>
      </w:r>
      <w:r>
        <w:rPr>
          <w:rFonts w:ascii="Times New Roman" w:hint="eastAsia"/>
        </w:rPr>
        <w:t>。</w:t>
      </w:r>
    </w:p>
    <w:p w14:paraId="0BBFDA35" w14:textId="77777777" w:rsidR="005F7F65" w:rsidRPr="0047623B" w:rsidRDefault="005F7F65" w:rsidP="005F7F65">
      <w:pPr>
        <w:pStyle w:val="3"/>
        <w:numPr>
          <w:ilvl w:val="2"/>
          <w:numId w:val="1"/>
        </w:numPr>
        <w:spacing w:line="360" w:lineRule="auto"/>
        <w:ind w:left="0" w:firstLine="0"/>
        <w:rPr>
          <w:rFonts w:ascii="Times New Roman" w:hAnsi="Times New Roman"/>
        </w:rPr>
      </w:pPr>
      <w:bookmarkStart w:id="11" w:name="_Toc436423009"/>
      <w:bookmarkStart w:id="12" w:name="_Toc437793901"/>
      <w:r w:rsidRPr="00346770">
        <w:rPr>
          <w:rFonts w:ascii="Times New Roman" w:hAnsi="Times New Roman" w:hint="eastAsia"/>
        </w:rPr>
        <w:t>状态爆炸问题</w:t>
      </w:r>
      <w:bookmarkEnd w:id="11"/>
      <w:bookmarkEnd w:id="12"/>
    </w:p>
    <w:p w14:paraId="5A22E484" w14:textId="50360BED" w:rsidR="005F7F65" w:rsidRDefault="005F7F65" w:rsidP="005F7F65">
      <w:pPr>
        <w:pStyle w:val="a0"/>
      </w:pPr>
      <w:r>
        <w:rPr>
          <w:rFonts w:hint="eastAsia"/>
        </w:rPr>
        <w:t>模型检测在实际中应用的主要瓶颈是状态爆炸问题</w:t>
      </w:r>
      <w:r w:rsidRPr="00B53A95">
        <w:rPr>
          <w:rFonts w:ascii="Times New Roman"/>
        </w:rPr>
        <w:t>（</w:t>
      </w:r>
      <w:r w:rsidRPr="00B53A95">
        <w:rPr>
          <w:rFonts w:ascii="Times New Roman"/>
        </w:rPr>
        <w:t>state</w:t>
      </w:r>
      <w:r w:rsidRPr="00B53A95">
        <w:rPr>
          <w:rFonts w:hAnsi="宋体" w:cs="宋体" w:hint="eastAsia"/>
        </w:rPr>
        <w:t>‐</w:t>
      </w:r>
      <w:r w:rsidRPr="00B53A95">
        <w:rPr>
          <w:rFonts w:ascii="Times New Roman"/>
        </w:rPr>
        <w:t>explosion problem</w:t>
      </w:r>
      <w:r w:rsidRPr="00B53A95">
        <w:rPr>
          <w:rFonts w:ascii="Times New Roman"/>
        </w:rPr>
        <w:t>）</w:t>
      </w:r>
      <w:r>
        <w:rPr>
          <w:rFonts w:hint="eastAsia"/>
        </w:rPr>
        <w:t>。由于模型检测基于穷举搜索对正确属性进行判断，所以它适用于对有限的、状态空间较小的系统进行分析。然而，在实际应用中经常存在着状态空间庞大的系统。如对于软件系统，由于存在着无限数据域（如整数）、无界数据类型（如链表）、以及复杂的控制结构（如递归），导致软件系统的状态空间可以是无限大，直接对它们进行模型检测在实际中是不可行的。因此，正如图灵奖得主Clarke所说，解决状态爆炸问题是模型检测研究中的一个最根本的工作</w:t>
      </w:r>
      <w:r>
        <w:rPr>
          <w:rFonts w:hint="eastAsia"/>
          <w:vertAlign w:val="superscript"/>
        </w:rPr>
        <w:t>[</w:t>
      </w:r>
      <w:r w:rsidR="0094026E">
        <w:rPr>
          <w:vertAlign w:val="superscript"/>
        </w:rPr>
        <w:t>11</w:t>
      </w:r>
      <w:r>
        <w:rPr>
          <w:rFonts w:hint="eastAsia"/>
          <w:vertAlign w:val="superscript"/>
        </w:rPr>
        <w:t>]</w:t>
      </w:r>
      <w:r>
        <w:rPr>
          <w:rFonts w:hint="eastAsia"/>
        </w:rPr>
        <w:t>。</w:t>
      </w:r>
    </w:p>
    <w:p w14:paraId="07A57DD0" w14:textId="77777777" w:rsidR="005F7F65" w:rsidRDefault="005F7F65" w:rsidP="005F7F65">
      <w:pPr>
        <w:pStyle w:val="3"/>
        <w:numPr>
          <w:ilvl w:val="2"/>
          <w:numId w:val="1"/>
        </w:numPr>
        <w:spacing w:line="360" w:lineRule="auto"/>
        <w:ind w:left="0" w:firstLine="0"/>
        <w:rPr>
          <w:rFonts w:ascii="Times New Roman" w:hAnsi="Times New Roman"/>
        </w:rPr>
      </w:pPr>
      <w:bookmarkStart w:id="13" w:name="_Toc436423010"/>
      <w:bookmarkStart w:id="14" w:name="_Toc437793902"/>
      <w:r>
        <w:rPr>
          <w:rFonts w:ascii="Times New Roman" w:hAnsi="Times New Roman"/>
        </w:rPr>
        <w:lastRenderedPageBreak/>
        <w:t>抽象方法</w:t>
      </w:r>
      <w:bookmarkEnd w:id="13"/>
      <w:bookmarkEnd w:id="14"/>
    </w:p>
    <w:p w14:paraId="72D85094" w14:textId="6C5AC24A" w:rsidR="005F7F65" w:rsidRDefault="005F7F65" w:rsidP="005F7F65">
      <w:pPr>
        <w:pStyle w:val="a0"/>
        <w:ind w:firstLine="425"/>
      </w:pPr>
      <w:r>
        <w:rPr>
          <w:rFonts w:hint="eastAsia"/>
        </w:rPr>
        <w:t>抽象方法是解决状态爆炸问题的一个重要的方法。它的基本思想是首先构造一个比原系统的具体模型小的有限抽象模型，然后通过正确属性在抽象模型上的检测结果推测出其在原来的具体模型上是否可满足。抽象方法的依据是，对于所给定的某种正确属性而言，待检测的原系统的许多信息（如某些程序变量的取值、进程的标识符、调用</w:t>
      </w:r>
      <w:proofErr w:type="gramStart"/>
      <w:r>
        <w:rPr>
          <w:rFonts w:hint="eastAsia"/>
        </w:rPr>
        <w:t>栈</w:t>
      </w:r>
      <w:proofErr w:type="gramEnd"/>
      <w:r>
        <w:rPr>
          <w:rFonts w:hint="eastAsia"/>
        </w:rPr>
        <w:t>中活动记录等）是无关的。因此，这些信息可以从具体模型中抽象出去。这样不仅简化了模型，同时保留了必要的信息，使得抽象的模型检测得以有效地进</w:t>
      </w:r>
      <w:r w:rsidRPr="00B947FD">
        <w:rPr>
          <w:rFonts w:ascii="Times New Roman"/>
        </w:rPr>
        <w:t>行</w:t>
      </w:r>
      <w:r w:rsidR="0072781E" w:rsidRPr="00B947FD">
        <w:rPr>
          <w:rFonts w:ascii="Times New Roman"/>
          <w:vertAlign w:val="superscript"/>
        </w:rPr>
        <w:t>[12</w:t>
      </w:r>
      <w:r w:rsidR="00B947FD">
        <w:rPr>
          <w:rFonts w:ascii="Times New Roman"/>
          <w:vertAlign w:val="superscript"/>
        </w:rPr>
        <w:t>~</w:t>
      </w:r>
      <w:r w:rsidR="0072781E" w:rsidRPr="00B947FD">
        <w:rPr>
          <w:rFonts w:ascii="Times New Roman"/>
          <w:vertAlign w:val="superscript"/>
        </w:rPr>
        <w:t>13</w:t>
      </w:r>
      <w:r w:rsidRPr="00B947FD">
        <w:rPr>
          <w:rFonts w:ascii="Times New Roman"/>
          <w:vertAlign w:val="superscript"/>
        </w:rPr>
        <w:t>]</w:t>
      </w:r>
      <w:r>
        <w:rPr>
          <w:rFonts w:hint="eastAsia"/>
        </w:rPr>
        <w:t>。</w:t>
      </w:r>
    </w:p>
    <w:p w14:paraId="6F982A8F" w14:textId="77777777" w:rsidR="005F7F65" w:rsidRDefault="005F7F65" w:rsidP="005F7F65">
      <w:pPr>
        <w:pStyle w:val="a0"/>
        <w:ind w:firstLine="425"/>
      </w:pPr>
      <w:r>
        <w:rPr>
          <w:rFonts w:hint="eastAsia"/>
          <w:noProof/>
        </w:rPr>
        <w:drawing>
          <wp:anchor distT="0" distB="0" distL="114300" distR="114300" simplePos="0" relativeHeight="251659264" behindDoc="0" locked="0" layoutInCell="1" allowOverlap="1" wp14:anchorId="17FCF0E1" wp14:editId="439A8B52">
            <wp:simplePos x="0" y="0"/>
            <wp:positionH relativeFrom="margin">
              <wp:align>center</wp:align>
            </wp:positionH>
            <wp:positionV relativeFrom="paragraph">
              <wp:posOffset>466334</wp:posOffset>
            </wp:positionV>
            <wp:extent cx="3848400" cy="339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软件模型检测中的抽象的主要过程为：</w:t>
      </w:r>
    </w:p>
    <w:p w14:paraId="3BA5A643" w14:textId="77777777" w:rsidR="005F7F65" w:rsidRDefault="005F7F65" w:rsidP="005F7F65">
      <w:pPr>
        <w:pStyle w:val="a0"/>
        <w:jc w:val="center"/>
      </w:pPr>
      <w:r>
        <w:rPr>
          <w:rFonts w:hint="eastAsia"/>
        </w:rPr>
        <w:t>Fig</w:t>
      </w:r>
      <w:r>
        <w:t xml:space="preserve">.1 </w:t>
      </w:r>
      <w:r w:rsidRPr="00B87C77">
        <w:rPr>
          <w:rFonts w:hint="eastAsia"/>
        </w:rPr>
        <w:t>Overview of abstraction in software</w:t>
      </w:r>
      <w:r>
        <w:rPr>
          <w:rFonts w:hint="eastAsia"/>
          <w:noProof/>
        </w:rPr>
        <w:drawing>
          <wp:anchor distT="0" distB="0" distL="114300" distR="114300" simplePos="0" relativeHeight="251661312" behindDoc="0" locked="0" layoutInCell="1" allowOverlap="1" wp14:anchorId="04961C63" wp14:editId="1ADF9A04">
            <wp:simplePos x="0" y="0"/>
            <wp:positionH relativeFrom="column">
              <wp:posOffset>776177</wp:posOffset>
            </wp:positionH>
            <wp:positionV relativeFrom="paragraph">
              <wp:posOffset>244002</wp:posOffset>
            </wp:positionV>
            <wp:extent cx="3848400" cy="3391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C89DA.tmp"/>
                    <pic:cNvPicPr/>
                  </pic:nvPicPr>
                  <pic:blipFill>
                    <a:blip r:embed="rId11">
                      <a:extLst>
                        <a:ext uri="{28A0092B-C50C-407E-A947-70E740481C1C}">
                          <a14:useLocalDpi xmlns:a14="http://schemas.microsoft.com/office/drawing/2010/main" val="0"/>
                        </a:ext>
                      </a:extLst>
                    </a:blip>
                    <a:stretch>
                      <a:fillRect/>
                    </a:stretch>
                  </pic:blipFill>
                  <pic:spPr>
                    <a:xfrm>
                      <a:off x="0" y="0"/>
                      <a:ext cx="3848400" cy="3391200"/>
                    </a:xfrm>
                    <a:prstGeom prst="rect">
                      <a:avLst/>
                    </a:prstGeom>
                  </pic:spPr>
                </pic:pic>
              </a:graphicData>
            </a:graphic>
            <wp14:sizeRelH relativeFrom="margin">
              <wp14:pctWidth>0</wp14:pctWidth>
            </wp14:sizeRelH>
            <wp14:sizeRelV relativeFrom="margin">
              <wp14:pctHeight>0</wp14:pctHeight>
            </wp14:sizeRelV>
          </wp:anchor>
        </w:drawing>
      </w:r>
      <w:r>
        <w:t xml:space="preserve"> model</w:t>
      </w:r>
    </w:p>
    <w:p w14:paraId="5CE82AFC" w14:textId="77777777" w:rsidR="005F7F65" w:rsidRDefault="005F7F65" w:rsidP="005F7F65">
      <w:pPr>
        <w:pStyle w:val="a0"/>
        <w:jc w:val="center"/>
      </w:pPr>
      <w:r>
        <w:t>Checking.</w:t>
      </w:r>
    </w:p>
    <w:p w14:paraId="51C5ECCC" w14:textId="0B5DEE56" w:rsidR="005F7F65" w:rsidRPr="005F7F65" w:rsidRDefault="005F7F65" w:rsidP="005F7F65">
      <w:pPr>
        <w:pStyle w:val="a0"/>
        <w:jc w:val="left"/>
        <w:rPr>
          <w:rFonts w:ascii="Times New Roman"/>
        </w:rPr>
      </w:pPr>
      <w:r w:rsidRPr="00D62C1D">
        <w:rPr>
          <w:rFonts w:ascii="Times New Roman"/>
        </w:rPr>
        <w:t>给定一个程序</w:t>
      </w:r>
      <w:r w:rsidRPr="00D62C1D">
        <w:rPr>
          <w:rFonts w:ascii="Times New Roman"/>
        </w:rPr>
        <w:t>P</w:t>
      </w:r>
      <w:r w:rsidRPr="00D62C1D">
        <w:rPr>
          <w:rFonts w:ascii="Times New Roman"/>
        </w:rPr>
        <w:t>以及欲对其进行分析的行为属性</w:t>
      </w:r>
      <w:r>
        <w:rPr>
          <w:rFonts w:ascii="Times New Roman"/>
        </w:rPr>
        <w:t>φ</w:t>
      </w:r>
      <w:r w:rsidRPr="00D62C1D">
        <w:rPr>
          <w:rFonts w:ascii="Times New Roman"/>
        </w:rPr>
        <w:t>，具体的软件模型检测的过程</w:t>
      </w:r>
      <w:r>
        <w:rPr>
          <w:rFonts w:ascii="Times New Roman"/>
        </w:rPr>
        <w:t>主要包括</w:t>
      </w:r>
      <w:r>
        <w:rPr>
          <w:rFonts w:ascii="Times New Roman"/>
        </w:rPr>
        <w:t>2</w:t>
      </w:r>
      <w:r>
        <w:rPr>
          <w:rFonts w:ascii="Times New Roman"/>
        </w:rPr>
        <w:t>个步骤：</w:t>
      </w:r>
      <w:r>
        <w:rPr>
          <w:rFonts w:ascii="Times New Roman"/>
        </w:rPr>
        <w:t>1</w:t>
      </w:r>
      <w:r>
        <w:rPr>
          <w:rFonts w:ascii="Times New Roman" w:hint="eastAsia"/>
        </w:rPr>
        <w:t>）</w:t>
      </w:r>
      <w:r>
        <w:rPr>
          <w:rFonts w:ascii="Times New Roman"/>
        </w:rPr>
        <w:t>模型构建</w:t>
      </w:r>
      <w:r>
        <w:rPr>
          <w:rFonts w:ascii="Times New Roman" w:hint="eastAsia"/>
        </w:rPr>
        <w:t>。</w:t>
      </w:r>
      <w:r w:rsidRPr="00D62C1D">
        <w:rPr>
          <w:rFonts w:ascii="Times New Roman"/>
        </w:rPr>
        <w:t>使用一个状态转换系统</w:t>
      </w:r>
      <w:r w:rsidRPr="00D62C1D">
        <w:rPr>
          <w:rFonts w:ascii="Times New Roman"/>
        </w:rPr>
        <w:t>M</w:t>
      </w:r>
      <w:r w:rsidRPr="00D62C1D">
        <w:rPr>
          <w:rFonts w:ascii="Times New Roman"/>
        </w:rPr>
        <w:t>来表示程序</w:t>
      </w:r>
      <w:r>
        <w:rPr>
          <w:rFonts w:ascii="Times New Roman"/>
        </w:rPr>
        <w:t>P</w:t>
      </w:r>
      <w:r>
        <w:rPr>
          <w:rFonts w:ascii="Times New Roman"/>
        </w:rPr>
        <w:t>的语义（如图</w:t>
      </w:r>
      <w:r>
        <w:rPr>
          <w:rFonts w:ascii="Times New Roman"/>
        </w:rPr>
        <w:t>1</w:t>
      </w:r>
      <w:r w:rsidRPr="00D62C1D">
        <w:rPr>
          <w:rFonts w:ascii="Times New Roman"/>
        </w:rPr>
        <w:t>中</w:t>
      </w:r>
      <w:r>
        <w:rPr>
          <w:rFonts w:ascii="Times New Roman"/>
        </w:rPr>
        <w:t>I</w:t>
      </w:r>
      <w:r w:rsidRPr="00D62C1D">
        <w:rPr>
          <w:rFonts w:ascii="Times New Roman"/>
        </w:rPr>
        <w:t>所示），称其为</w:t>
      </w:r>
      <w:r>
        <w:rPr>
          <w:rFonts w:ascii="Times New Roman"/>
        </w:rPr>
        <w:t>P</w:t>
      </w:r>
      <w:r>
        <w:rPr>
          <w:rFonts w:ascii="Times New Roman"/>
        </w:rPr>
        <w:t>的模型</w:t>
      </w:r>
      <w:r>
        <w:rPr>
          <w:rFonts w:ascii="Times New Roman" w:hint="eastAsia"/>
        </w:rPr>
        <w:t>。</w:t>
      </w:r>
      <w:r>
        <w:rPr>
          <w:rFonts w:ascii="Times New Roman"/>
        </w:rPr>
        <w:t>2</w:t>
      </w:r>
      <w:r>
        <w:rPr>
          <w:rFonts w:ascii="Times New Roman" w:hint="eastAsia"/>
        </w:rPr>
        <w:t>）</w:t>
      </w:r>
      <w:r>
        <w:rPr>
          <w:rFonts w:ascii="Times New Roman"/>
        </w:rPr>
        <w:t>模型检测</w:t>
      </w:r>
      <w:r>
        <w:rPr>
          <w:rFonts w:ascii="Times New Roman" w:hint="eastAsia"/>
        </w:rPr>
        <w:t>。</w:t>
      </w:r>
      <w:r w:rsidRPr="00D62C1D">
        <w:rPr>
          <w:rFonts w:ascii="Times New Roman"/>
        </w:rPr>
        <w:t>用时序逻辑公式</w:t>
      </w:r>
      <w:r w:rsidRPr="00D62C1D">
        <w:rPr>
          <w:rFonts w:ascii="Times New Roman"/>
        </w:rPr>
        <w:t xml:space="preserve">φ </w:t>
      </w:r>
      <w:r w:rsidRPr="00D62C1D">
        <w:rPr>
          <w:rFonts w:ascii="Times New Roman"/>
        </w:rPr>
        <w:t>描述所关心的行为属性，通过计算</w:t>
      </w:r>
      <w:r>
        <w:rPr>
          <w:rFonts w:ascii="Times New Roman" w:hint="eastAsia"/>
        </w:rPr>
        <w:t>||</w:t>
      </w:r>
      <w:r>
        <w:rPr>
          <w:rFonts w:ascii="Times New Roman"/>
        </w:rPr>
        <w:t>φ</w:t>
      </w:r>
      <w:r>
        <w:rPr>
          <w:rFonts w:ascii="Times New Roman" w:hint="eastAsia"/>
        </w:rPr>
        <w:t>||</w:t>
      </w:r>
      <w:r w:rsidRPr="004F7F89">
        <w:rPr>
          <w:rFonts w:ascii="Times New Roman" w:hint="eastAsia"/>
          <w:i/>
          <w:vertAlign w:val="superscript"/>
        </w:rPr>
        <w:t>M</w:t>
      </w:r>
      <w:r w:rsidRPr="00D62C1D">
        <w:rPr>
          <w:rFonts w:ascii="Times New Roman"/>
        </w:rPr>
        <w:t>的值来验证</w:t>
      </w:r>
      <w:r>
        <w:rPr>
          <w:rFonts w:ascii="Times New Roman"/>
        </w:rPr>
        <w:t>（如图</w:t>
      </w:r>
      <w:r>
        <w:rPr>
          <w:rFonts w:ascii="Times New Roman"/>
        </w:rPr>
        <w:t>1</w:t>
      </w:r>
      <w:r w:rsidRPr="00D62C1D">
        <w:rPr>
          <w:rFonts w:ascii="Times New Roman"/>
        </w:rPr>
        <w:t>中</w:t>
      </w:r>
      <w:r>
        <w:rPr>
          <w:rFonts w:hAnsi="宋体" w:cs="宋体" w:hint="eastAsia"/>
        </w:rPr>
        <w:t>II</w:t>
      </w:r>
      <w:r w:rsidRPr="00D62C1D">
        <w:rPr>
          <w:rFonts w:ascii="Times New Roman"/>
        </w:rPr>
        <w:t>所示）</w:t>
      </w:r>
      <w:r>
        <w:rPr>
          <w:rFonts w:ascii="Times New Roman" w:hint="eastAsia"/>
        </w:rPr>
        <w:t>。</w:t>
      </w:r>
      <w:r w:rsidRPr="00D62C1D">
        <w:rPr>
          <w:rFonts w:ascii="Times New Roman"/>
        </w:rPr>
        <w:t>由于程序的状态空间巨大甚至是无限，通常无法直接构造模型</w:t>
      </w:r>
      <w:r w:rsidRPr="0073718D">
        <w:rPr>
          <w:rFonts w:ascii="Times New Roman"/>
          <w:i/>
        </w:rPr>
        <w:t>M</w:t>
      </w:r>
      <w:r>
        <w:rPr>
          <w:rFonts w:ascii="Times New Roman" w:hint="eastAsia"/>
        </w:rPr>
        <w:t>。</w:t>
      </w:r>
      <w:r w:rsidRPr="00D62C1D">
        <w:rPr>
          <w:rFonts w:ascii="Times New Roman"/>
        </w:rPr>
        <w:t>因此我们需要构造一个精简的有限抽象模型</w:t>
      </w:r>
      <w:r>
        <w:rPr>
          <w:rFonts w:ascii="Times New Roman"/>
        </w:rPr>
        <w:t>M</w:t>
      </w:r>
      <w:r>
        <w:rPr>
          <w:rFonts w:ascii="Times New Roman"/>
          <w:vertAlign w:val="superscript"/>
        </w:rPr>
        <w:t>#</w:t>
      </w:r>
      <w:r>
        <w:rPr>
          <w:rFonts w:ascii="Times New Roman"/>
        </w:rPr>
        <w:t>（如图中</w:t>
      </w:r>
      <w:r>
        <w:rPr>
          <w:rFonts w:ascii="Times New Roman" w:hint="eastAsia"/>
        </w:rPr>
        <w:t>III</w:t>
      </w:r>
      <w:r w:rsidRPr="00D62C1D">
        <w:rPr>
          <w:rFonts w:ascii="Times New Roman"/>
        </w:rPr>
        <w:t>所示），使用它来逼近具体模型</w:t>
      </w:r>
      <w:r>
        <w:rPr>
          <w:rFonts w:ascii="Times New Roman"/>
        </w:rPr>
        <w:lastRenderedPageBreak/>
        <w:t>M</w:t>
      </w:r>
      <w:r>
        <w:rPr>
          <w:rFonts w:ascii="Times New Roman" w:hint="eastAsia"/>
        </w:rPr>
        <w:t>。</w:t>
      </w:r>
      <w:r w:rsidRPr="00D62C1D">
        <w:rPr>
          <w:rFonts w:ascii="Times New Roman"/>
        </w:rPr>
        <w:t>通过抽象实现对</w:t>
      </w:r>
      <w:r w:rsidRPr="00D62C1D">
        <w:rPr>
          <w:rFonts w:ascii="Times New Roman"/>
        </w:rPr>
        <w:t>φ</w:t>
      </w:r>
      <w:r w:rsidRPr="00D62C1D">
        <w:rPr>
          <w:rFonts w:ascii="Times New Roman"/>
        </w:rPr>
        <w:t>在</w:t>
      </w:r>
      <w:r>
        <w:rPr>
          <w:rFonts w:ascii="Times New Roman"/>
        </w:rPr>
        <w:t>M</w:t>
      </w:r>
      <w:r>
        <w:rPr>
          <w:rFonts w:ascii="Times New Roman"/>
          <w:vertAlign w:val="superscript"/>
        </w:rPr>
        <w:t>#</w:t>
      </w:r>
      <w:r>
        <w:rPr>
          <w:rFonts w:ascii="Times New Roman"/>
        </w:rPr>
        <w:t>上的有效验证（如图</w:t>
      </w:r>
      <w:r>
        <w:rPr>
          <w:rFonts w:ascii="Times New Roman"/>
        </w:rPr>
        <w:t>1</w:t>
      </w:r>
      <w:r w:rsidRPr="00D62C1D">
        <w:rPr>
          <w:rFonts w:ascii="Times New Roman"/>
        </w:rPr>
        <w:t>中</w:t>
      </w:r>
      <w:r>
        <w:rPr>
          <w:rFonts w:hAnsi="宋体" w:cs="宋体" w:hint="eastAsia"/>
        </w:rPr>
        <w:t>IV</w:t>
      </w:r>
      <w:r w:rsidRPr="00D62C1D">
        <w:rPr>
          <w:rFonts w:ascii="Times New Roman"/>
        </w:rPr>
        <w:t>所示），并进一步根据</w:t>
      </w:r>
      <w:r>
        <w:rPr>
          <w:rFonts w:ascii="Times New Roman"/>
        </w:rPr>
        <w:t>M</w:t>
      </w:r>
      <w:r>
        <w:rPr>
          <w:rFonts w:ascii="Times New Roman"/>
          <w:vertAlign w:val="superscript"/>
        </w:rPr>
        <w:t>#</w:t>
      </w:r>
      <w:r w:rsidRPr="00D62C1D">
        <w:rPr>
          <w:rFonts w:ascii="Times New Roman"/>
        </w:rPr>
        <w:t>与</w:t>
      </w:r>
      <w:r>
        <w:rPr>
          <w:rFonts w:ascii="Times New Roman"/>
        </w:rPr>
        <w:t>M</w:t>
      </w:r>
      <w:r w:rsidRPr="00D62C1D">
        <w:rPr>
          <w:rFonts w:ascii="Times New Roman"/>
        </w:rPr>
        <w:t>之间的逼近关系所对应的程序属性的保持关系，判断</w:t>
      </w:r>
      <w:r>
        <w:rPr>
          <w:rFonts w:ascii="Times New Roman"/>
        </w:rPr>
        <w:t>φ</w:t>
      </w:r>
      <w:r w:rsidRPr="00D62C1D">
        <w:rPr>
          <w:rFonts w:ascii="Times New Roman"/>
        </w:rPr>
        <w:t>在</w:t>
      </w:r>
      <w:r>
        <w:rPr>
          <w:rFonts w:ascii="Times New Roman"/>
        </w:rPr>
        <w:t>M</w:t>
      </w:r>
      <w:r>
        <w:rPr>
          <w:rFonts w:ascii="Times New Roman"/>
        </w:rPr>
        <w:t>上成立与否</w:t>
      </w:r>
      <w:r>
        <w:rPr>
          <w:rFonts w:ascii="Times New Roman" w:hint="eastAsia"/>
        </w:rPr>
        <w:t>。</w:t>
      </w:r>
      <w:r w:rsidRPr="00D62C1D">
        <w:rPr>
          <w:rFonts w:ascii="Times New Roman"/>
        </w:rPr>
        <w:t>当由于抽象导致无法得到确定的模型检测结果时，需要通过</w:t>
      </w:r>
      <w:r>
        <w:rPr>
          <w:rFonts w:ascii="Times New Roman"/>
        </w:rPr>
        <w:t>抽象</w:t>
      </w:r>
      <w:r w:rsidRPr="00D62C1D">
        <w:rPr>
          <w:rFonts w:ascii="Times New Roman"/>
        </w:rPr>
        <w:t>精</w:t>
      </w:r>
      <w:r>
        <w:rPr>
          <w:rFonts w:ascii="Times New Roman"/>
        </w:rPr>
        <w:t>化</w:t>
      </w:r>
      <w:r>
        <w:rPr>
          <w:rFonts w:ascii="Times New Roman" w:hint="eastAsia"/>
        </w:rPr>
        <w:t>（</w:t>
      </w:r>
      <w:r>
        <w:rPr>
          <w:rFonts w:ascii="Times New Roman" w:hint="eastAsia"/>
        </w:rPr>
        <w:t>abstraction refinement</w:t>
      </w:r>
      <w:r>
        <w:rPr>
          <w:rFonts w:ascii="Times New Roman" w:hint="eastAsia"/>
        </w:rPr>
        <w:t>）</w:t>
      </w:r>
      <w:r>
        <w:rPr>
          <w:rFonts w:ascii="Times New Roman"/>
        </w:rPr>
        <w:t>构造更加精确的抽象模型（如图</w:t>
      </w:r>
      <w:r>
        <w:rPr>
          <w:rFonts w:ascii="Times New Roman"/>
        </w:rPr>
        <w:t>1</w:t>
      </w:r>
      <w:r w:rsidRPr="00D62C1D">
        <w:rPr>
          <w:rFonts w:ascii="Times New Roman"/>
        </w:rPr>
        <w:t>中</w:t>
      </w:r>
      <w:r>
        <w:rPr>
          <w:rFonts w:hAnsi="宋体" w:cs="宋体" w:hint="eastAsia"/>
        </w:rPr>
        <w:t>V</w:t>
      </w:r>
      <w:r w:rsidRPr="00D62C1D">
        <w:rPr>
          <w:rFonts w:ascii="Times New Roman"/>
        </w:rPr>
        <w:t>所示）</w:t>
      </w:r>
      <w:r>
        <w:rPr>
          <w:rFonts w:ascii="Times New Roman" w:hint="eastAsia"/>
        </w:rPr>
        <w:t>。</w:t>
      </w:r>
      <w:r w:rsidR="00946DEE" w:rsidRPr="00946DEE">
        <w:rPr>
          <w:rFonts w:ascii="Times New Roman" w:hint="eastAsia"/>
        </w:rPr>
        <w:t>实际中通常采用一种基于反例引导的抽象精化方法来对抽象模型进行精化</w:t>
      </w:r>
      <w:r w:rsidR="00946DEE" w:rsidRPr="00946DEE">
        <w:rPr>
          <w:rFonts w:ascii="Times New Roman" w:hint="eastAsia"/>
          <w:vertAlign w:val="superscript"/>
        </w:rPr>
        <w:t>[14]</w:t>
      </w:r>
      <w:r w:rsidR="00946DEE" w:rsidRPr="00946DEE">
        <w:rPr>
          <w:rFonts w:ascii="Times New Roman" w:hint="eastAsia"/>
        </w:rPr>
        <w:t>。</w:t>
      </w:r>
    </w:p>
    <w:p w14:paraId="311A337D" w14:textId="6FF391D6" w:rsidR="00C96670" w:rsidRDefault="00C96670" w:rsidP="00C96670">
      <w:pPr>
        <w:pStyle w:val="2"/>
        <w:tabs>
          <w:tab w:val="clear" w:pos="927"/>
          <w:tab w:val="num" w:pos="567"/>
        </w:tabs>
        <w:ind w:left="0" w:firstLine="0"/>
        <w:rPr>
          <w:rFonts w:ascii="Times New Roman" w:hAnsi="Times New Roman"/>
        </w:rPr>
      </w:pPr>
      <w:bookmarkStart w:id="15" w:name="_Toc436423011"/>
      <w:bookmarkStart w:id="16" w:name="_Toc437793903"/>
      <w:r w:rsidRPr="00D808AB">
        <w:rPr>
          <w:rFonts w:ascii="Times New Roman" w:hAnsi="Times New Roman" w:hint="eastAsia"/>
        </w:rPr>
        <w:t>定理证明</w:t>
      </w:r>
      <w:r>
        <w:rPr>
          <w:rFonts w:ascii="Times New Roman" w:hAnsi="Times New Roman"/>
        </w:rPr>
        <w:t>方法</w:t>
      </w:r>
      <w:bookmarkEnd w:id="15"/>
      <w:bookmarkEnd w:id="16"/>
    </w:p>
    <w:p w14:paraId="79B140A1" w14:textId="0169F77A" w:rsidR="00100807" w:rsidRPr="002D7A99" w:rsidRDefault="006F2FEC" w:rsidP="007001EE">
      <w:pPr>
        <w:pStyle w:val="a0"/>
        <w:numPr>
          <w:ilvl w:val="2"/>
          <w:numId w:val="20"/>
        </w:numPr>
        <w:outlineLvl w:val="2"/>
        <w:rPr>
          <w:rFonts w:ascii="黑体" w:eastAsia="黑体" w:hAnsi="黑体"/>
          <w:szCs w:val="24"/>
        </w:rPr>
      </w:pPr>
      <w:r w:rsidRPr="002D7A99">
        <w:rPr>
          <w:rFonts w:ascii="黑体" w:eastAsia="黑体" w:hAnsi="黑体" w:hint="eastAsia"/>
          <w:szCs w:val="24"/>
        </w:rPr>
        <w:t>基本</w:t>
      </w:r>
      <w:r w:rsidR="00BE35E9" w:rsidRPr="002D7A99">
        <w:rPr>
          <w:rFonts w:ascii="黑体" w:eastAsia="黑体" w:hAnsi="黑体" w:hint="eastAsia"/>
          <w:szCs w:val="24"/>
        </w:rPr>
        <w:t>现状</w:t>
      </w:r>
    </w:p>
    <w:p w14:paraId="42437E0F" w14:textId="64BC9F7D" w:rsidR="00EF6017" w:rsidRDefault="00604F1F" w:rsidP="00F818EE">
      <w:pPr>
        <w:pStyle w:val="a0"/>
      </w:pPr>
      <w:r w:rsidRPr="00ED4FD5">
        <w:rPr>
          <w:rFonts w:asciiTheme="minorEastAsia" w:eastAsiaTheme="minorEastAsia" w:hAnsiTheme="minorEastAsia" w:hint="eastAsia"/>
          <w:szCs w:val="24"/>
        </w:rPr>
        <w:t>编译器</w:t>
      </w:r>
      <w:r>
        <w:rPr>
          <w:rFonts w:asciiTheme="minorEastAsia" w:eastAsiaTheme="minorEastAsia" w:hAnsiTheme="minorEastAsia" w:hint="eastAsia"/>
          <w:szCs w:val="24"/>
        </w:rPr>
        <w:t>本质上是一个符转换程序，</w:t>
      </w:r>
      <w:r w:rsidRPr="00ED4FD5">
        <w:rPr>
          <w:rFonts w:asciiTheme="minorEastAsia" w:eastAsiaTheme="minorEastAsia" w:hAnsiTheme="minorEastAsia" w:hint="eastAsia"/>
          <w:szCs w:val="24"/>
        </w:rPr>
        <w:t>可以为编译过程建立完整的数学模型，利用这个模型方便地对编译过程正确性进行形式化证明。</w:t>
      </w:r>
      <w:r w:rsidR="00EF6017" w:rsidRPr="00EF6017">
        <w:rPr>
          <w:rFonts w:hint="eastAsia"/>
        </w:rPr>
        <w:t>人们在几十年前就开展了编译器形式化验证的工作</w:t>
      </w:r>
      <w:r w:rsidR="00EF6017">
        <w:rPr>
          <w:rFonts w:hint="eastAsia"/>
        </w:rPr>
        <w:t>。</w:t>
      </w:r>
      <w:r w:rsidR="00905504">
        <w:rPr>
          <w:rFonts w:hint="eastAsia"/>
        </w:rPr>
        <w:t>1967</w:t>
      </w:r>
      <w:r w:rsidR="00EF6017">
        <w:rPr>
          <w:rFonts w:hint="eastAsia"/>
        </w:rPr>
        <w:t>年John McCarthy 和James Painter首先考察了编译器正确性的问题</w:t>
      </w:r>
      <w:r w:rsidR="008B784C">
        <w:rPr>
          <w:rFonts w:hint="eastAsia"/>
        </w:rPr>
        <w:t>，</w:t>
      </w:r>
      <w:r w:rsidR="00EF6017">
        <w:rPr>
          <w:rFonts w:hint="eastAsia"/>
        </w:rPr>
        <w:t>对一个简单的从数学表达式到机器语言编译算法的正确性进行了</w:t>
      </w:r>
      <w:r w:rsidR="00EF6017" w:rsidRPr="00EF6017">
        <w:rPr>
          <w:rFonts w:hint="eastAsia"/>
        </w:rPr>
        <w:t>证明</w:t>
      </w:r>
      <w:r w:rsidR="00EF6017">
        <w:rPr>
          <w:rFonts w:hint="eastAsia"/>
        </w:rPr>
        <w:t>。</w:t>
      </w:r>
      <w:r w:rsidR="00905504">
        <w:rPr>
          <w:rFonts w:hint="eastAsia"/>
        </w:rPr>
        <w:t>Dave</w:t>
      </w:r>
      <w:r w:rsidR="009656C2">
        <w:rPr>
          <w:rFonts w:hint="eastAsia"/>
        </w:rPr>
        <w:t>于</w:t>
      </w:r>
      <w:r w:rsidR="00905504">
        <w:rPr>
          <w:rFonts w:hint="eastAsia"/>
        </w:rPr>
        <w:t>2003</w:t>
      </w:r>
      <w:r w:rsidR="009656C2">
        <w:rPr>
          <w:rFonts w:hint="eastAsia"/>
        </w:rPr>
        <w:t>年的综述列举了从1967 年到</w:t>
      </w:r>
      <w:r w:rsidR="00905504">
        <w:rPr>
          <w:rFonts w:hint="eastAsia"/>
        </w:rPr>
        <w:t>2003</w:t>
      </w:r>
      <w:r w:rsidR="009656C2">
        <w:rPr>
          <w:rFonts w:hint="eastAsia"/>
        </w:rPr>
        <w:t>年的大部分相关工作</w:t>
      </w:r>
      <w:r w:rsidR="00905504">
        <w:rPr>
          <w:rFonts w:hint="eastAsia"/>
        </w:rPr>
        <w:t>，</w:t>
      </w:r>
      <w:r w:rsidR="009656C2">
        <w:rPr>
          <w:rFonts w:hint="eastAsia"/>
        </w:rPr>
        <w:t>包含</w:t>
      </w:r>
      <w:proofErr w:type="gramStart"/>
      <w:r w:rsidR="009656C2">
        <w:rPr>
          <w:rFonts w:hint="eastAsia"/>
        </w:rPr>
        <w:t>从针对</w:t>
      </w:r>
      <w:proofErr w:type="gramEnd"/>
      <w:r w:rsidR="009656C2">
        <w:rPr>
          <w:rFonts w:hint="eastAsia"/>
        </w:rPr>
        <w:t>简单语言</w:t>
      </w:r>
      <w:proofErr w:type="gramStart"/>
      <w:r w:rsidR="009656C2">
        <w:rPr>
          <w:rFonts w:hint="eastAsia"/>
        </w:rPr>
        <w:t>的单遍编译</w:t>
      </w:r>
      <w:r w:rsidR="008812AD">
        <w:rPr>
          <w:rFonts w:hint="eastAsia"/>
        </w:rPr>
        <w:t>器</w:t>
      </w:r>
      <w:proofErr w:type="gramEnd"/>
      <w:r w:rsidR="008812AD">
        <w:rPr>
          <w:rFonts w:hint="eastAsia"/>
        </w:rPr>
        <w:t>到较成熟的代码优化编译器</w:t>
      </w:r>
      <w:r w:rsidR="002C61F3">
        <w:rPr>
          <w:rFonts w:hint="eastAsia"/>
        </w:rPr>
        <w:t>等</w:t>
      </w:r>
      <w:r w:rsidR="009656C2">
        <w:rPr>
          <w:rFonts w:hint="eastAsia"/>
        </w:rPr>
        <w:t>工作</w:t>
      </w:r>
      <w:r w:rsidR="00BB4BAF">
        <w:rPr>
          <w:rFonts w:hint="eastAsia"/>
        </w:rPr>
        <w:t>。</w:t>
      </w:r>
    </w:p>
    <w:p w14:paraId="3D3BE1F8" w14:textId="1ABC5E5B" w:rsidR="007001EE" w:rsidRDefault="00BB4BAF" w:rsidP="00310DFB">
      <w:pPr>
        <w:pStyle w:val="a0"/>
      </w:pPr>
      <w:r>
        <w:rPr>
          <w:rFonts w:hint="eastAsia"/>
        </w:rPr>
        <w:t>近年来，</w:t>
      </w:r>
      <w:r w:rsidR="00DE71CF">
        <w:rPr>
          <w:rFonts w:hint="eastAsia"/>
        </w:rPr>
        <w:t>比较具有代表性的是</w:t>
      </w:r>
      <w:r w:rsidR="0039358C">
        <w:rPr>
          <w:rFonts w:hint="eastAsia"/>
        </w:rPr>
        <w:t>Xavier Leroy</w:t>
      </w:r>
      <w:r w:rsidR="00CB26C4" w:rsidRPr="00272A9E">
        <w:rPr>
          <w:rFonts w:ascii="Times New Roman"/>
          <w:vertAlign w:val="superscript"/>
        </w:rPr>
        <w:t>[</w:t>
      </w:r>
      <w:r w:rsidR="00E85A36" w:rsidRPr="00272A9E">
        <w:rPr>
          <w:rFonts w:ascii="Times New Roman"/>
          <w:vertAlign w:val="superscript"/>
        </w:rPr>
        <w:t>29~30</w:t>
      </w:r>
      <w:r w:rsidR="00CB26C4" w:rsidRPr="00272A9E">
        <w:rPr>
          <w:rFonts w:ascii="Times New Roman"/>
          <w:vertAlign w:val="superscript"/>
        </w:rPr>
        <w:t>]</w:t>
      </w:r>
      <w:r w:rsidR="00DE71CF">
        <w:rPr>
          <w:rFonts w:hint="eastAsia"/>
        </w:rPr>
        <w:t>带领的</w:t>
      </w:r>
      <w:proofErr w:type="spellStart"/>
      <w:r w:rsidR="0039358C">
        <w:rPr>
          <w:rFonts w:hint="eastAsia"/>
        </w:rPr>
        <w:t>CompCert</w:t>
      </w:r>
      <w:proofErr w:type="spellEnd"/>
      <w:r w:rsidR="00DE71CF">
        <w:rPr>
          <w:rFonts w:hint="eastAsia"/>
        </w:rPr>
        <w:t>项目组所做的工作</w:t>
      </w:r>
      <w:r w:rsidR="0039358C">
        <w:rPr>
          <w:rFonts w:hint="eastAsia"/>
        </w:rPr>
        <w:t>，</w:t>
      </w:r>
      <w:r w:rsidR="00DE71CF">
        <w:rPr>
          <w:rFonts w:hint="eastAsia"/>
        </w:rPr>
        <w:t>他们首次完成了对一个完整且实际的编译过程的正确性形式化验证</w:t>
      </w:r>
      <w:r w:rsidR="00480C3A">
        <w:rPr>
          <w:rFonts w:hint="eastAsia"/>
        </w:rPr>
        <w:t>，</w:t>
      </w:r>
      <w:r w:rsidR="00DE71CF">
        <w:rPr>
          <w:rFonts w:hint="eastAsia"/>
        </w:rPr>
        <w:t>整个证明过程完全形式化且是机器自动生成的。为了支持自动的形式化证明</w:t>
      </w:r>
      <w:r w:rsidR="0051602E">
        <w:rPr>
          <w:rFonts w:hint="eastAsia"/>
        </w:rPr>
        <w:t>，</w:t>
      </w:r>
      <w:proofErr w:type="spellStart"/>
      <w:r w:rsidR="0051602E">
        <w:rPr>
          <w:rFonts w:hint="eastAsia"/>
        </w:rPr>
        <w:t>CompCert</w:t>
      </w:r>
      <w:proofErr w:type="spellEnd"/>
      <w:r w:rsidR="00DE71CF">
        <w:rPr>
          <w:rFonts w:hint="eastAsia"/>
        </w:rPr>
        <w:t xml:space="preserve">先采用辅助定理证明工具Coq </w:t>
      </w:r>
      <w:r w:rsidR="00633858">
        <w:rPr>
          <w:rFonts w:hint="eastAsia"/>
        </w:rPr>
        <w:t>Assistant(</w:t>
      </w:r>
      <w:r w:rsidR="00DE71CF">
        <w:rPr>
          <w:rFonts w:hint="eastAsia"/>
        </w:rPr>
        <w:t>http://coq.inria.fr/)对编译过程进行重新构造</w:t>
      </w:r>
      <w:r w:rsidR="00633858">
        <w:rPr>
          <w:rFonts w:hint="eastAsia"/>
        </w:rPr>
        <w:t>，</w:t>
      </w:r>
      <w:r w:rsidR="00DE71CF">
        <w:rPr>
          <w:rFonts w:hint="eastAsia"/>
        </w:rPr>
        <w:t>此编译过程完成了从一种结构化的函数式语言</w:t>
      </w:r>
      <w:proofErr w:type="spellStart"/>
      <w:r w:rsidR="00633858">
        <w:rPr>
          <w:rFonts w:hint="eastAsia"/>
        </w:rPr>
        <w:t>Clight</w:t>
      </w:r>
      <w:proofErr w:type="spellEnd"/>
      <w:r w:rsidR="00DE71CF">
        <w:rPr>
          <w:rFonts w:hint="eastAsia"/>
        </w:rPr>
        <w:t>到汇编代码</w:t>
      </w:r>
      <w:r w:rsidR="00633858">
        <w:rPr>
          <w:rFonts w:hint="eastAsia"/>
        </w:rPr>
        <w:t>PowerPC</w:t>
      </w:r>
      <w:r w:rsidR="00DE71CF">
        <w:rPr>
          <w:rFonts w:hint="eastAsia"/>
        </w:rPr>
        <w:t>的转换</w:t>
      </w:r>
      <w:r w:rsidR="00EB5C09">
        <w:rPr>
          <w:rFonts w:hint="eastAsia"/>
        </w:rPr>
        <w:t>，</w:t>
      </w:r>
      <w:r w:rsidR="00DE71CF">
        <w:rPr>
          <w:rFonts w:hint="eastAsia"/>
        </w:rPr>
        <w:t>整个过程由八种不同的中间语言之间的转换构成</w:t>
      </w:r>
      <w:r w:rsidR="00633858">
        <w:rPr>
          <w:rFonts w:hint="eastAsia"/>
        </w:rPr>
        <w:t>，</w:t>
      </w:r>
      <w:r w:rsidR="00DE71CF">
        <w:rPr>
          <w:rFonts w:hint="eastAsia"/>
        </w:rPr>
        <w:t>然后使用Coq</w:t>
      </w:r>
      <w:r w:rsidR="00E9442D">
        <w:rPr>
          <w:rFonts w:hint="eastAsia"/>
        </w:rPr>
        <w:t xml:space="preserve"> </w:t>
      </w:r>
      <w:r w:rsidR="00633858">
        <w:rPr>
          <w:rFonts w:hint="eastAsia"/>
        </w:rPr>
        <w:t>Assistant</w:t>
      </w:r>
      <w:r w:rsidR="00DE71CF">
        <w:rPr>
          <w:rFonts w:hint="eastAsia"/>
        </w:rPr>
        <w:t>对整个编译过程的正确性即语义可保持性进行证明。目前</w:t>
      </w:r>
      <w:proofErr w:type="spellStart"/>
      <w:r w:rsidR="00895D42">
        <w:rPr>
          <w:rFonts w:hint="eastAsia"/>
        </w:rPr>
        <w:t>CompCert</w:t>
      </w:r>
      <w:proofErr w:type="spellEnd"/>
      <w:r w:rsidR="00DE71CF">
        <w:rPr>
          <w:rFonts w:hint="eastAsia"/>
        </w:rPr>
        <w:t>编译器只能实现对一个C语言子集的编译</w:t>
      </w:r>
      <w:r w:rsidR="00633858">
        <w:rPr>
          <w:rFonts w:hint="eastAsia"/>
        </w:rPr>
        <w:t>，</w:t>
      </w:r>
      <w:r w:rsidR="00DE71CF">
        <w:rPr>
          <w:rFonts w:hint="eastAsia"/>
        </w:rPr>
        <w:t>还不能完全覆盖所有</w:t>
      </w:r>
      <w:r w:rsidR="00633858">
        <w:rPr>
          <w:rFonts w:hint="eastAsia"/>
        </w:rPr>
        <w:t>C</w:t>
      </w:r>
      <w:r w:rsidR="00DE71CF">
        <w:rPr>
          <w:rFonts w:hint="eastAsia"/>
        </w:rPr>
        <w:t>语言元素</w:t>
      </w:r>
      <w:r w:rsidR="00633858">
        <w:rPr>
          <w:rFonts w:hint="eastAsia"/>
        </w:rPr>
        <w:t>，</w:t>
      </w:r>
      <w:r w:rsidR="00DE71CF">
        <w:rPr>
          <w:rFonts w:hint="eastAsia"/>
        </w:rPr>
        <w:t>且后端优化程度还比较低</w:t>
      </w:r>
      <w:r w:rsidR="00633858">
        <w:rPr>
          <w:rFonts w:hint="eastAsia"/>
        </w:rPr>
        <w:t>，</w:t>
      </w:r>
      <w:r w:rsidR="00DE71CF">
        <w:rPr>
          <w:rFonts w:hint="eastAsia"/>
        </w:rPr>
        <w:t>项目也正在进一步研究中。</w:t>
      </w:r>
    </w:p>
    <w:p w14:paraId="64619C92" w14:textId="6CA8F364" w:rsidR="00ED4FD5" w:rsidRPr="00AB6C60" w:rsidRDefault="00604F1F" w:rsidP="000A18FA">
      <w:pPr>
        <w:pStyle w:val="a0"/>
      </w:pPr>
      <w:r w:rsidRPr="00AB6C60">
        <w:rPr>
          <w:rFonts w:hint="eastAsia"/>
        </w:rPr>
        <w:t>2011年</w:t>
      </w:r>
      <w:r w:rsidR="00A5668C" w:rsidRPr="00AB6C60">
        <w:rPr>
          <w:rFonts w:hint="eastAsia"/>
        </w:rPr>
        <w:t>，</w:t>
      </w:r>
      <w:r w:rsidR="00C471FE" w:rsidRPr="00AB6C60">
        <w:rPr>
          <w:rFonts w:hint="eastAsia"/>
        </w:rPr>
        <w:t>Yang</w:t>
      </w:r>
      <w:r w:rsidR="00AB6C60" w:rsidRPr="00F135CE">
        <w:rPr>
          <w:vertAlign w:val="superscript"/>
        </w:rPr>
        <w:t>[</w:t>
      </w:r>
      <w:r w:rsidR="00F135CE" w:rsidRPr="00F135CE">
        <w:rPr>
          <w:vertAlign w:val="superscript"/>
        </w:rPr>
        <w:t>28</w:t>
      </w:r>
      <w:r w:rsidR="00AB6C60" w:rsidRPr="00F135CE">
        <w:rPr>
          <w:vertAlign w:val="superscript"/>
        </w:rPr>
        <w:t>]</w:t>
      </w:r>
      <w:r w:rsidRPr="00AB6C60">
        <w:rPr>
          <w:rFonts w:hint="eastAsia"/>
        </w:rPr>
        <w:t>等人在关于</w:t>
      </w:r>
      <w:proofErr w:type="spellStart"/>
      <w:r w:rsidR="00003B3E" w:rsidRPr="00AB6C60">
        <w:rPr>
          <w:rFonts w:hint="eastAsia"/>
        </w:rPr>
        <w:t>Csmith</w:t>
      </w:r>
      <w:proofErr w:type="spellEnd"/>
      <w:r w:rsidRPr="00AB6C60">
        <w:rPr>
          <w:rFonts w:hint="eastAsia"/>
        </w:rPr>
        <w:t>的研究工作中对主流的</w:t>
      </w:r>
      <w:r w:rsidR="00003B3E" w:rsidRPr="00AB6C60">
        <w:rPr>
          <w:rFonts w:hint="eastAsia"/>
        </w:rPr>
        <w:t>C</w:t>
      </w:r>
      <w:r w:rsidRPr="00AB6C60">
        <w:rPr>
          <w:rFonts w:hint="eastAsia"/>
        </w:rPr>
        <w:t>编译器进行测试</w:t>
      </w:r>
      <w:r w:rsidR="001B43AD" w:rsidRPr="00AB6C60">
        <w:rPr>
          <w:rFonts w:hint="eastAsia"/>
        </w:rPr>
        <w:t>，</w:t>
      </w:r>
      <w:r w:rsidRPr="00AB6C60">
        <w:rPr>
          <w:rFonts w:hint="eastAsia"/>
        </w:rPr>
        <w:t>共报告了</w:t>
      </w:r>
      <w:r w:rsidR="00A87BF0" w:rsidRPr="00AB6C60">
        <w:rPr>
          <w:rFonts w:hint="eastAsia"/>
        </w:rPr>
        <w:t>325</w:t>
      </w:r>
      <w:r w:rsidRPr="00AB6C60">
        <w:rPr>
          <w:rFonts w:hint="eastAsia"/>
        </w:rPr>
        <w:t>个</w:t>
      </w:r>
      <w:r w:rsidR="00A87BF0" w:rsidRPr="00AB6C60">
        <w:rPr>
          <w:rFonts w:hint="eastAsia"/>
        </w:rPr>
        <w:t>bugs，</w:t>
      </w:r>
      <w:r w:rsidRPr="00AB6C60">
        <w:rPr>
          <w:rFonts w:hint="eastAsia"/>
        </w:rPr>
        <w:t>其中包括</w:t>
      </w:r>
      <w:r w:rsidR="00C948B4" w:rsidRPr="00AB6C60">
        <w:rPr>
          <w:rFonts w:hint="eastAsia"/>
        </w:rPr>
        <w:t>Intel CC，</w:t>
      </w:r>
      <w:r w:rsidR="00FD4BDD" w:rsidRPr="00AB6C60">
        <w:rPr>
          <w:rFonts w:hint="eastAsia"/>
        </w:rPr>
        <w:t>GCC</w:t>
      </w:r>
      <w:r w:rsidRPr="00AB6C60">
        <w:rPr>
          <w:rFonts w:hint="eastAsia"/>
        </w:rPr>
        <w:t>和</w:t>
      </w:r>
      <w:r w:rsidR="00FD4BDD" w:rsidRPr="00AB6C60">
        <w:rPr>
          <w:rFonts w:hint="eastAsia"/>
        </w:rPr>
        <w:t>LLVM</w:t>
      </w:r>
      <w:r w:rsidRPr="00AB6C60">
        <w:rPr>
          <w:rFonts w:hint="eastAsia"/>
        </w:rPr>
        <w:t>等</w:t>
      </w:r>
      <w:r w:rsidR="00FD4BDD" w:rsidRPr="00AB6C60">
        <w:rPr>
          <w:rFonts w:hint="eastAsia"/>
        </w:rPr>
        <w:t>。</w:t>
      </w:r>
      <w:r w:rsidRPr="00AB6C60">
        <w:rPr>
          <w:rFonts w:hint="eastAsia"/>
        </w:rPr>
        <w:t>在所比较</w:t>
      </w:r>
      <w:r w:rsidR="000A18FA" w:rsidRPr="00AB6C60">
        <w:rPr>
          <w:rFonts w:hint="eastAsia"/>
        </w:rPr>
        <w:t>的</w:t>
      </w:r>
      <w:r w:rsidR="00E2111E" w:rsidRPr="00AB6C60">
        <w:rPr>
          <w:rFonts w:hint="eastAsia"/>
        </w:rPr>
        <w:t>11</w:t>
      </w:r>
      <w:r w:rsidRPr="00AB6C60">
        <w:rPr>
          <w:rFonts w:hint="eastAsia"/>
        </w:rPr>
        <w:t>种开源或商用的</w:t>
      </w:r>
      <w:r w:rsidR="00E2111E" w:rsidRPr="00AB6C60">
        <w:rPr>
          <w:rFonts w:hint="eastAsia"/>
        </w:rPr>
        <w:t>C</w:t>
      </w:r>
      <w:r w:rsidRPr="00AB6C60">
        <w:rPr>
          <w:rFonts w:hint="eastAsia"/>
        </w:rPr>
        <w:t>编译器中</w:t>
      </w:r>
      <w:r w:rsidR="00E2111E" w:rsidRPr="00AB6C60">
        <w:rPr>
          <w:rFonts w:hint="eastAsia"/>
        </w:rPr>
        <w:t>，</w:t>
      </w:r>
      <w:proofErr w:type="spellStart"/>
      <w:r w:rsidR="00944B3A" w:rsidRPr="00AB6C60">
        <w:rPr>
          <w:rFonts w:hint="eastAsia"/>
        </w:rPr>
        <w:t>CompCert</w:t>
      </w:r>
      <w:proofErr w:type="spellEnd"/>
      <w:r w:rsidRPr="00AB6C60">
        <w:rPr>
          <w:rFonts w:hint="eastAsia"/>
        </w:rPr>
        <w:t>表现较为突出</w:t>
      </w:r>
      <w:r w:rsidR="00E25AAE" w:rsidRPr="00AB6C60">
        <w:rPr>
          <w:rFonts w:hint="eastAsia"/>
        </w:rPr>
        <w:t>，</w:t>
      </w:r>
      <w:r w:rsidRPr="00AB6C60">
        <w:rPr>
          <w:rFonts w:hint="eastAsia"/>
        </w:rPr>
        <w:t>在</w:t>
      </w:r>
      <w:r w:rsidR="003C4324" w:rsidRPr="00AB6C60">
        <w:rPr>
          <w:rFonts w:hint="eastAsia"/>
        </w:rPr>
        <w:t>6</w:t>
      </w:r>
      <w:r w:rsidRPr="00AB6C60">
        <w:rPr>
          <w:rFonts w:hint="eastAsia"/>
        </w:rPr>
        <w:t>个</w:t>
      </w:r>
      <w:r w:rsidR="00A630C4" w:rsidRPr="00AB6C60">
        <w:rPr>
          <w:rFonts w:hint="eastAsia"/>
        </w:rPr>
        <w:t>CPU</w:t>
      </w:r>
      <w:r w:rsidRPr="00AB6C60">
        <w:rPr>
          <w:rFonts w:hint="eastAsia"/>
        </w:rPr>
        <w:t>年中</w:t>
      </w:r>
      <w:r w:rsidR="004C0D53" w:rsidRPr="00AB6C60">
        <w:rPr>
          <w:rFonts w:hint="eastAsia"/>
        </w:rPr>
        <w:t>，</w:t>
      </w:r>
      <w:r w:rsidRPr="00AB6C60">
        <w:rPr>
          <w:rFonts w:hint="eastAsia"/>
        </w:rPr>
        <w:t>其中间转换过程没有发现</w:t>
      </w:r>
      <w:r w:rsidR="00163612" w:rsidRPr="00AB6C60">
        <w:rPr>
          <w:rFonts w:hint="eastAsia"/>
        </w:rPr>
        <w:t>bugs。</w:t>
      </w:r>
    </w:p>
    <w:p w14:paraId="0D578BF8" w14:textId="7BFE162D" w:rsidR="00245E5B" w:rsidRPr="002D7A99" w:rsidRDefault="00D016F1" w:rsidP="00245E5B">
      <w:pPr>
        <w:pStyle w:val="a0"/>
        <w:numPr>
          <w:ilvl w:val="2"/>
          <w:numId w:val="20"/>
        </w:numPr>
        <w:outlineLvl w:val="2"/>
        <w:rPr>
          <w:rFonts w:ascii="黑体" w:eastAsia="黑体" w:hAnsi="黑体"/>
          <w:szCs w:val="24"/>
        </w:rPr>
      </w:pPr>
      <w:r w:rsidRPr="002D7A99">
        <w:rPr>
          <w:rFonts w:ascii="黑体" w:eastAsia="黑体" w:hAnsi="黑体" w:hint="eastAsia"/>
          <w:szCs w:val="24"/>
        </w:rPr>
        <w:t>逻辑</w:t>
      </w:r>
      <w:r w:rsidR="00245E5B" w:rsidRPr="002D7A99">
        <w:rPr>
          <w:rFonts w:ascii="黑体" w:eastAsia="黑体" w:hAnsi="黑体" w:hint="eastAsia"/>
          <w:szCs w:val="24"/>
        </w:rPr>
        <w:t>方法</w:t>
      </w:r>
    </w:p>
    <w:p w14:paraId="3ED30E91" w14:textId="5F669BC3" w:rsidR="007F0B84" w:rsidRPr="007F0B84" w:rsidRDefault="00ED4FD5" w:rsidP="00B85C63">
      <w:pPr>
        <w:pStyle w:val="a0"/>
        <w:rPr>
          <w:rFonts w:asciiTheme="minorEastAsia" w:eastAsiaTheme="minorEastAsia" w:hAnsiTheme="minorEastAsia"/>
          <w:szCs w:val="24"/>
        </w:rPr>
      </w:pPr>
      <w:r w:rsidRPr="00ED4FD5">
        <w:rPr>
          <w:rFonts w:asciiTheme="minorEastAsia" w:eastAsiaTheme="minorEastAsia" w:hAnsiTheme="minorEastAsia" w:hint="eastAsia"/>
          <w:szCs w:val="24"/>
        </w:rPr>
        <w:t>定理证明技术是将软件系统和性质都用逻辑方法来规约,通过基于公理和推理规则组成的形式系统，以如同数学中定理证明的方法来证明软件系统是否具备所期望的关键性质。</w:t>
      </w:r>
    </w:p>
    <w:p w14:paraId="169BA94D" w14:textId="762EAEF8" w:rsidR="00975BAD" w:rsidRPr="0016710A" w:rsidRDefault="00440775" w:rsidP="0016710A">
      <w:pPr>
        <w:pStyle w:val="a0"/>
        <w:rPr>
          <w:rFonts w:asciiTheme="minorEastAsia" w:eastAsiaTheme="minorEastAsia" w:hAnsiTheme="minorEastAsia"/>
          <w:szCs w:val="24"/>
        </w:rPr>
      </w:pPr>
      <w:r>
        <w:rPr>
          <w:rFonts w:asciiTheme="minorEastAsia" w:eastAsiaTheme="minorEastAsia" w:hAnsiTheme="minorEastAsia" w:hint="eastAsia"/>
          <w:szCs w:val="24"/>
        </w:rPr>
        <w:lastRenderedPageBreak/>
        <w:t>对程序的定理证明研究</w:t>
      </w:r>
      <w:r w:rsidR="00B85C63" w:rsidRPr="00B85C63">
        <w:rPr>
          <w:rFonts w:asciiTheme="minorEastAsia" w:eastAsiaTheme="minorEastAsia" w:hAnsiTheme="minorEastAsia" w:hint="eastAsia"/>
          <w:szCs w:val="24"/>
        </w:rPr>
        <w:t>开始于</w:t>
      </w:r>
      <w:r w:rsidR="00CC7BC9">
        <w:rPr>
          <w:rFonts w:asciiTheme="minorEastAsia" w:eastAsiaTheme="minorEastAsia" w:hAnsiTheme="minorEastAsia" w:hint="eastAsia"/>
          <w:szCs w:val="24"/>
        </w:rPr>
        <w:t>20</w:t>
      </w:r>
      <w:r w:rsidR="00B85C63" w:rsidRPr="00B85C63">
        <w:rPr>
          <w:rFonts w:asciiTheme="minorEastAsia" w:eastAsiaTheme="minorEastAsia" w:hAnsiTheme="minorEastAsia" w:hint="eastAsia"/>
          <w:szCs w:val="24"/>
        </w:rPr>
        <w:t>世纪</w:t>
      </w:r>
      <w:r w:rsidR="00CC7BC9">
        <w:rPr>
          <w:rFonts w:asciiTheme="minorEastAsia" w:eastAsiaTheme="minorEastAsia" w:hAnsiTheme="minorEastAsia" w:hint="eastAsia"/>
          <w:szCs w:val="24"/>
        </w:rPr>
        <w:t>60</w:t>
      </w:r>
      <w:r w:rsidR="00B85C63" w:rsidRPr="00B85C63">
        <w:rPr>
          <w:rFonts w:asciiTheme="minorEastAsia" w:eastAsiaTheme="minorEastAsia" w:hAnsiTheme="minorEastAsia" w:hint="eastAsia"/>
          <w:szCs w:val="24"/>
        </w:rPr>
        <w:t>年代</w:t>
      </w:r>
      <w:r w:rsidR="00CC7BC9">
        <w:rPr>
          <w:rFonts w:asciiTheme="minorEastAsia" w:eastAsiaTheme="minorEastAsia" w:hAnsiTheme="minorEastAsia" w:hint="eastAsia"/>
          <w:szCs w:val="24"/>
        </w:rPr>
        <w:t>Hoare</w:t>
      </w:r>
      <w:r w:rsidR="00CC7BC9" w:rsidRPr="0001755F">
        <w:rPr>
          <w:rFonts w:asciiTheme="minorEastAsia" w:eastAsiaTheme="minorEastAsia" w:hAnsiTheme="minorEastAsia" w:hint="eastAsia"/>
          <w:szCs w:val="24"/>
          <w:vertAlign w:val="superscript"/>
        </w:rPr>
        <w:t>[</w:t>
      </w:r>
      <w:r w:rsidR="00CC7BC9" w:rsidRPr="0001755F">
        <w:rPr>
          <w:rFonts w:asciiTheme="minorEastAsia" w:eastAsiaTheme="minorEastAsia" w:hAnsiTheme="minorEastAsia"/>
          <w:szCs w:val="24"/>
          <w:vertAlign w:val="superscript"/>
        </w:rPr>
        <w:t>1</w:t>
      </w:r>
      <w:r w:rsidR="00F60E08">
        <w:rPr>
          <w:rFonts w:asciiTheme="minorEastAsia" w:eastAsiaTheme="minorEastAsia" w:hAnsiTheme="minorEastAsia"/>
          <w:szCs w:val="24"/>
          <w:vertAlign w:val="superscript"/>
        </w:rPr>
        <w:t>5</w:t>
      </w:r>
      <w:r w:rsidR="00CC7BC9" w:rsidRPr="0001755F">
        <w:rPr>
          <w:rFonts w:asciiTheme="minorEastAsia" w:eastAsiaTheme="minorEastAsia" w:hAnsiTheme="minorEastAsia" w:hint="eastAsia"/>
          <w:szCs w:val="24"/>
          <w:vertAlign w:val="superscript"/>
        </w:rPr>
        <w:t>]</w:t>
      </w:r>
      <w:r w:rsidR="00B85C63" w:rsidRPr="00B85C63">
        <w:rPr>
          <w:rFonts w:asciiTheme="minorEastAsia" w:eastAsiaTheme="minorEastAsia" w:hAnsiTheme="minorEastAsia" w:hint="eastAsia"/>
          <w:szCs w:val="24"/>
        </w:rPr>
        <w:t>和</w:t>
      </w:r>
      <w:r w:rsidR="00CC7BC9">
        <w:rPr>
          <w:rFonts w:asciiTheme="minorEastAsia" w:eastAsiaTheme="minorEastAsia" w:hAnsiTheme="minorEastAsia" w:hint="eastAsia"/>
          <w:szCs w:val="24"/>
        </w:rPr>
        <w:t>Floyd</w:t>
      </w:r>
      <w:r w:rsidR="00CC7BC9" w:rsidRPr="0001755F">
        <w:rPr>
          <w:rFonts w:asciiTheme="minorEastAsia" w:eastAsiaTheme="minorEastAsia" w:hAnsiTheme="minorEastAsia"/>
          <w:szCs w:val="24"/>
          <w:vertAlign w:val="superscript"/>
        </w:rPr>
        <w:t>[</w:t>
      </w:r>
      <w:r w:rsidR="00C375D6">
        <w:rPr>
          <w:rFonts w:asciiTheme="minorEastAsia" w:eastAsiaTheme="minorEastAsia" w:hAnsiTheme="minorEastAsia"/>
          <w:szCs w:val="24"/>
          <w:vertAlign w:val="superscript"/>
        </w:rPr>
        <w:t>1</w:t>
      </w:r>
      <w:r w:rsidR="00F60E08">
        <w:rPr>
          <w:rFonts w:asciiTheme="minorEastAsia" w:eastAsiaTheme="minorEastAsia" w:hAnsiTheme="minorEastAsia"/>
          <w:szCs w:val="24"/>
          <w:vertAlign w:val="superscript"/>
        </w:rPr>
        <w:t>6</w:t>
      </w:r>
      <w:r w:rsidR="00CC7BC9" w:rsidRPr="0001755F">
        <w:rPr>
          <w:rFonts w:asciiTheme="minorEastAsia" w:eastAsiaTheme="minorEastAsia" w:hAnsiTheme="minorEastAsia"/>
          <w:szCs w:val="24"/>
          <w:vertAlign w:val="superscript"/>
        </w:rPr>
        <w:t>]</w:t>
      </w:r>
      <w:r w:rsidR="00B85C63" w:rsidRPr="00B85C63">
        <w:rPr>
          <w:rFonts w:asciiTheme="minorEastAsia" w:eastAsiaTheme="minorEastAsia" w:hAnsiTheme="minorEastAsia" w:hint="eastAsia"/>
          <w:szCs w:val="24"/>
        </w:rPr>
        <w:t>发表的论文。</w:t>
      </w:r>
      <w:r w:rsidR="00CC7BC9">
        <w:rPr>
          <w:rFonts w:asciiTheme="minorEastAsia" w:eastAsiaTheme="minorEastAsia" w:hAnsiTheme="minorEastAsia" w:hint="eastAsia"/>
          <w:szCs w:val="24"/>
        </w:rPr>
        <w:t>Hoare</w:t>
      </w:r>
      <w:r w:rsidR="00B85C63" w:rsidRPr="00B85C63">
        <w:rPr>
          <w:rFonts w:asciiTheme="minorEastAsia" w:eastAsiaTheme="minorEastAsia" w:hAnsiTheme="minorEastAsia" w:hint="eastAsia"/>
          <w:szCs w:val="24"/>
        </w:rPr>
        <w:t>在他的论文里提出一个形式系统</w:t>
      </w:r>
      <w:r w:rsidR="008A4F1F">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称作霍尔逻辑。在霍尔逻辑中存在一组证明规则</w:t>
      </w:r>
      <w:r w:rsidR="00322CB3">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称为霍尔规则。用霍尔规则进行推导能得到部分正确性断言的形式化证明</w:t>
      </w:r>
      <w:r w:rsidR="00200BB1">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所以霍尔逻辑能用于机器证明。在命令式程序验证方面, 基于经典逻辑的霍尔逻辑得到了广泛的应用。但是</w:t>
      </w:r>
      <w:r w:rsidR="001E6D50">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对使用指针的命令式语言程序进行推理验证是困难的。实践中</w:t>
      </w:r>
      <w:r w:rsidR="00FB2858">
        <w:rPr>
          <w:rFonts w:asciiTheme="minorEastAsia" w:eastAsiaTheme="minorEastAsia" w:hAnsiTheme="minorEastAsia" w:hint="eastAsia"/>
          <w:szCs w:val="24"/>
        </w:rPr>
        <w:t>，</w:t>
      </w:r>
      <w:r w:rsidR="00B85C63" w:rsidRPr="00B85C63">
        <w:rPr>
          <w:rFonts w:asciiTheme="minorEastAsia" w:eastAsiaTheme="minorEastAsia" w:hAnsiTheme="minorEastAsia" w:hint="eastAsia"/>
          <w:szCs w:val="24"/>
        </w:rPr>
        <w:t>使用霍尔逻辑证明很小的程序的正确性也不是那么容易。</w:t>
      </w:r>
    </w:p>
    <w:p w14:paraId="689B0508" w14:textId="62BA3CD1" w:rsidR="007D23A5" w:rsidRDefault="007D23A5" w:rsidP="007D23A5">
      <w:pPr>
        <w:pStyle w:val="a0"/>
      </w:pPr>
      <w:r>
        <w:rPr>
          <w:rFonts w:hint="eastAsia"/>
        </w:rPr>
        <w:t>分离逻辑</w:t>
      </w:r>
      <w:r w:rsidRPr="007A3D8F">
        <w:rPr>
          <w:rFonts w:ascii="Times New Roman"/>
          <w:vertAlign w:val="superscript"/>
        </w:rPr>
        <w:t>[</w:t>
      </w:r>
      <w:r w:rsidR="0015647F" w:rsidRPr="007A3D8F">
        <w:rPr>
          <w:rFonts w:ascii="Times New Roman"/>
          <w:vertAlign w:val="superscript"/>
        </w:rPr>
        <w:t>17</w:t>
      </w:r>
      <w:r w:rsidR="00DA31D2" w:rsidRPr="007A3D8F">
        <w:rPr>
          <w:rFonts w:ascii="Times New Roman"/>
          <w:vertAlign w:val="superscript"/>
        </w:rPr>
        <w:t>~</w:t>
      </w:r>
      <w:r w:rsidR="0015647F" w:rsidRPr="007A3D8F">
        <w:rPr>
          <w:rFonts w:ascii="Times New Roman"/>
          <w:vertAlign w:val="superscript"/>
        </w:rPr>
        <w:t>18</w:t>
      </w:r>
      <w:r w:rsidRPr="007A3D8F">
        <w:rPr>
          <w:rFonts w:ascii="Times New Roman"/>
          <w:vertAlign w:val="superscript"/>
        </w:rPr>
        <w:t>]</w:t>
      </w:r>
      <w:r>
        <w:rPr>
          <w:rFonts w:hint="eastAsia"/>
        </w:rPr>
        <w:t xml:space="preserve">是对霍尔逻辑的一个扩展，通过提供表达显示分离的逻辑连接词以及相应的推导规则，消除了共享的可能，能够以自然的方式来描述计算过程中内存的属性和相关操作, 从而简化了对指针程序的验证工作。分离逻辑被证明具有更强的验证能力，使得程序验证和推理技术前进了一大步。因此, </w:t>
      </w:r>
      <w:r w:rsidR="000416EA">
        <w:rPr>
          <w:rFonts w:hint="eastAsia"/>
        </w:rPr>
        <w:t>继霍尔逻辑之后，分离逻辑有望成为程序形式</w:t>
      </w:r>
      <w:r>
        <w:rPr>
          <w:rFonts w:hint="eastAsia"/>
        </w:rPr>
        <w:t>验证的一种重要方法。</w:t>
      </w:r>
    </w:p>
    <w:p w14:paraId="1E1CF4AD" w14:textId="6B221BF6" w:rsidR="007D23A5" w:rsidRPr="0060775A" w:rsidRDefault="007D23A5" w:rsidP="007D23A5">
      <w:pPr>
        <w:pStyle w:val="a0"/>
      </w:pPr>
      <w:r>
        <w:rPr>
          <w:noProof/>
        </w:rPr>
        <w:drawing>
          <wp:anchor distT="0" distB="0" distL="114300" distR="114300" simplePos="0" relativeHeight="251665408" behindDoc="0" locked="0" layoutInCell="1" allowOverlap="1" wp14:anchorId="71024D20" wp14:editId="7BF988DB">
            <wp:simplePos x="0" y="0"/>
            <wp:positionH relativeFrom="column">
              <wp:posOffset>1257300</wp:posOffset>
            </wp:positionH>
            <wp:positionV relativeFrom="paragraph">
              <wp:posOffset>1587598</wp:posOffset>
            </wp:positionV>
            <wp:extent cx="2320925" cy="525780"/>
            <wp:effectExtent l="0" t="0" r="317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DCD6AA.tmp"/>
                    <pic:cNvPicPr/>
                  </pic:nvPicPr>
                  <pic:blipFill>
                    <a:blip r:embed="rId12">
                      <a:extLst>
                        <a:ext uri="{28A0092B-C50C-407E-A947-70E740481C1C}">
                          <a14:useLocalDpi xmlns:a14="http://schemas.microsoft.com/office/drawing/2010/main" val="0"/>
                        </a:ext>
                      </a:extLst>
                    </a:blip>
                    <a:stretch>
                      <a:fillRect/>
                    </a:stretch>
                  </pic:blipFill>
                  <pic:spPr>
                    <a:xfrm>
                      <a:off x="0" y="0"/>
                      <a:ext cx="2320925" cy="525780"/>
                    </a:xfrm>
                    <a:prstGeom prst="rect">
                      <a:avLst/>
                    </a:prstGeom>
                  </pic:spPr>
                </pic:pic>
              </a:graphicData>
            </a:graphic>
            <wp14:sizeRelH relativeFrom="margin">
              <wp14:pctWidth>0</wp14:pctWidth>
            </wp14:sizeRelH>
            <wp14:sizeRelV relativeFrom="margin">
              <wp14:pctHeight>0</wp14:pctHeight>
            </wp14:sizeRelV>
          </wp:anchor>
        </w:drawing>
      </w:r>
      <w:r>
        <w:tab/>
      </w:r>
      <w:r>
        <w:rPr>
          <w:rFonts w:hint="eastAsia"/>
        </w:rPr>
        <w:t>分离逻辑中，前置条件和后置条件中的程序状态主要由</w:t>
      </w:r>
      <w:proofErr w:type="gramStart"/>
      <w:r>
        <w:rPr>
          <w:rFonts w:hint="eastAsia"/>
        </w:rPr>
        <w:t>栈</w:t>
      </w:r>
      <w:proofErr w:type="gramEnd"/>
      <w:r>
        <w:rPr>
          <w:rFonts w:hint="eastAsia"/>
        </w:rPr>
        <w:t>s和堆h构成</w:t>
      </w:r>
      <w:r w:rsidR="00CE0FB5">
        <w:rPr>
          <w:rFonts w:hint="eastAsia"/>
        </w:rPr>
        <w:t>,</w:t>
      </w:r>
      <w:proofErr w:type="gramStart"/>
      <w:r>
        <w:rPr>
          <w:rFonts w:hint="eastAsia"/>
        </w:rPr>
        <w:t>栈</w:t>
      </w:r>
      <w:proofErr w:type="gramEnd"/>
      <w:r>
        <w:rPr>
          <w:rFonts w:hint="eastAsia"/>
        </w:rPr>
        <w:t>是</w:t>
      </w:r>
      <w:proofErr w:type="gramStart"/>
      <w:r>
        <w:rPr>
          <w:rFonts w:hint="eastAsia"/>
        </w:rPr>
        <w:t>变量到值的</w:t>
      </w:r>
      <w:proofErr w:type="gramEnd"/>
      <w:r>
        <w:rPr>
          <w:rFonts w:hint="eastAsia"/>
        </w:rPr>
        <w:t>映射,而堆是有限的地址</w:t>
      </w:r>
      <w:proofErr w:type="gramStart"/>
      <w:r>
        <w:rPr>
          <w:rFonts w:hint="eastAsia"/>
        </w:rPr>
        <w:t>集合到值的</w:t>
      </w:r>
      <w:proofErr w:type="gramEnd"/>
      <w:r>
        <w:rPr>
          <w:rFonts w:hint="eastAsia"/>
        </w:rPr>
        <w:t>映射。在程序验证时,可以将</w:t>
      </w:r>
      <w:proofErr w:type="gramStart"/>
      <w:r>
        <w:rPr>
          <w:rFonts w:hint="eastAsia"/>
        </w:rPr>
        <w:t>栈</w:t>
      </w:r>
      <w:proofErr w:type="gramEnd"/>
      <w:r>
        <w:rPr>
          <w:rFonts w:hint="eastAsia"/>
        </w:rPr>
        <w:t>看作对寄存器内容的描述,而堆是对可寻址内存内容的描述。分离逻辑中引入了两个新的分离逻辑连接词：分离合取*和分离蕴含-*。[P*Q] s h 表示整个堆h被分成两个不相交的部分h</w:t>
      </w:r>
      <w:r>
        <w:rPr>
          <w:vertAlign w:val="subscript"/>
        </w:rPr>
        <w:t>0</w:t>
      </w:r>
      <w:r>
        <w:rPr>
          <w:rFonts w:hint="eastAsia"/>
        </w:rPr>
        <w:t>和h</w:t>
      </w:r>
      <w:r>
        <w:rPr>
          <w:vertAlign w:val="subscript"/>
        </w:rPr>
        <w:t>1</w:t>
      </w:r>
      <w:r>
        <w:rPr>
          <w:rFonts w:hint="eastAsia"/>
        </w:rPr>
        <w:t>，并且对子堆h</w:t>
      </w:r>
      <w:r>
        <w:rPr>
          <w:vertAlign w:val="subscript"/>
        </w:rPr>
        <w:t>1</w:t>
      </w:r>
      <w:r>
        <w:rPr>
          <w:rFonts w:hint="eastAsia"/>
        </w:rPr>
        <w:t>断言P成立，而对子堆h</w:t>
      </w:r>
      <w:r>
        <w:rPr>
          <w:vertAlign w:val="subscript"/>
        </w:rPr>
        <w:t>1</w:t>
      </w:r>
      <w:r>
        <w:rPr>
          <w:rFonts w:hint="eastAsia"/>
        </w:rPr>
        <w:t>断言 Q 成立。形式化表示如下：</w:t>
      </w:r>
    </w:p>
    <w:p w14:paraId="57E3527C" w14:textId="77777777" w:rsidR="007D23A5" w:rsidRDefault="007D23A5" w:rsidP="007D23A5">
      <w:pPr>
        <w:pStyle w:val="a0"/>
      </w:pPr>
      <w:r>
        <w:rPr>
          <w:rFonts w:hint="eastAsia"/>
        </w:rPr>
        <w:t>其中h</w:t>
      </w:r>
      <w:r>
        <w:rPr>
          <w:vertAlign w:val="subscript"/>
        </w:rPr>
        <w:t>0</w:t>
      </w:r>
      <w:r>
        <w:rPr>
          <w:rFonts w:cs="宋体" w:hint="eastAsia"/>
          <w:kern w:val="0"/>
          <w:sz w:val="21"/>
          <w:szCs w:val="21"/>
        </w:rPr>
        <w:t>⊥</w:t>
      </w:r>
      <w:r>
        <w:t>h</w:t>
      </w:r>
      <w:r>
        <w:rPr>
          <w:vertAlign w:val="subscript"/>
        </w:rPr>
        <w:t>1</w:t>
      </w:r>
      <w:r>
        <w:rPr>
          <w:rFonts w:hint="eastAsia"/>
        </w:rPr>
        <w:t>表示堆</w:t>
      </w:r>
      <w:r>
        <w:t>h</w:t>
      </w:r>
      <w:r>
        <w:rPr>
          <w:vertAlign w:val="subscript"/>
        </w:rPr>
        <w:t>0</w:t>
      </w:r>
      <w:r>
        <w:rPr>
          <w:rFonts w:hint="eastAsia"/>
        </w:rPr>
        <w:t>和</w:t>
      </w:r>
      <w:r>
        <w:t>h</w:t>
      </w:r>
      <w:r>
        <w:rPr>
          <w:vertAlign w:val="subscript"/>
        </w:rPr>
        <w:t>1</w:t>
      </w:r>
      <w:r>
        <w:rPr>
          <w:rFonts w:hint="eastAsia"/>
        </w:rPr>
        <w:t>不相交</w:t>
      </w:r>
      <w:r>
        <w:t>, h</w:t>
      </w:r>
      <w:r>
        <w:rPr>
          <w:vertAlign w:val="subscript"/>
        </w:rPr>
        <w:t>0</w:t>
      </w:r>
      <w:r>
        <w:t xml:space="preserve"> </w:t>
      </w:r>
      <w:r>
        <w:rPr>
          <w:rFonts w:ascii="Cambria" w:hAnsi="Cambria" w:cs="Cambria"/>
        </w:rPr>
        <w:t>.</w:t>
      </w:r>
      <w:r>
        <w:t xml:space="preserve"> h</w:t>
      </w:r>
      <w:r>
        <w:rPr>
          <w:vertAlign w:val="subscript"/>
        </w:rPr>
        <w:t>1</w:t>
      </w:r>
      <w:r>
        <w:rPr>
          <w:rFonts w:hint="eastAsia"/>
        </w:rPr>
        <w:t>表示堆</w:t>
      </w:r>
      <w:r>
        <w:t>h</w:t>
      </w:r>
      <w:r>
        <w:rPr>
          <w:vertAlign w:val="subscript"/>
        </w:rPr>
        <w:t>0</w:t>
      </w:r>
      <w:r>
        <w:rPr>
          <w:rFonts w:hint="eastAsia"/>
        </w:rPr>
        <w:t>和h</w:t>
      </w:r>
      <w:r w:rsidRPr="00A009D8">
        <w:rPr>
          <w:rFonts w:hint="eastAsia"/>
          <w:vertAlign w:val="subscript"/>
        </w:rPr>
        <w:t>1</w:t>
      </w:r>
      <w:r>
        <w:rPr>
          <w:rFonts w:hint="eastAsia"/>
        </w:rPr>
        <w:t>的联合。</w:t>
      </w:r>
    </w:p>
    <w:p w14:paraId="239FA661" w14:textId="4156A1D9" w:rsidR="00082B66" w:rsidRDefault="007D23A5" w:rsidP="007821D4">
      <w:pPr>
        <w:pStyle w:val="a0"/>
      </w:pPr>
      <w:r>
        <w:rPr>
          <w:rFonts w:hint="eastAsia"/>
          <w:noProof/>
        </w:rPr>
        <w:drawing>
          <wp:anchor distT="0" distB="0" distL="114300" distR="114300" simplePos="0" relativeHeight="251666432" behindDoc="0" locked="0" layoutInCell="1" allowOverlap="1" wp14:anchorId="7621E2B0" wp14:editId="2F04296E">
            <wp:simplePos x="0" y="0"/>
            <wp:positionH relativeFrom="margin">
              <wp:posOffset>1256959</wp:posOffset>
            </wp:positionH>
            <wp:positionV relativeFrom="paragraph">
              <wp:posOffset>605595</wp:posOffset>
            </wp:positionV>
            <wp:extent cx="2433320" cy="530225"/>
            <wp:effectExtent l="0" t="0" r="508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C94B5.tmp"/>
                    <pic:cNvPicPr/>
                  </pic:nvPicPr>
                  <pic:blipFill>
                    <a:blip r:embed="rId13">
                      <a:extLst>
                        <a:ext uri="{28A0092B-C50C-407E-A947-70E740481C1C}">
                          <a14:useLocalDpi xmlns:a14="http://schemas.microsoft.com/office/drawing/2010/main" val="0"/>
                        </a:ext>
                      </a:extLst>
                    </a:blip>
                    <a:stretch>
                      <a:fillRect/>
                    </a:stretch>
                  </pic:blipFill>
                  <pic:spPr>
                    <a:xfrm>
                      <a:off x="0" y="0"/>
                      <a:ext cx="2433320" cy="5302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[P_*Q] s h表示如果当前堆h 通过一个分离的部分h</w:t>
      </w:r>
      <w:proofErr w:type="gramStart"/>
      <w:r>
        <w:t>’</w:t>
      </w:r>
      <w:proofErr w:type="gramEnd"/>
      <w:r>
        <w:rPr>
          <w:rFonts w:hint="eastAsia"/>
        </w:rPr>
        <w:t>扩展，并且对h</w:t>
      </w:r>
      <w:proofErr w:type="gramStart"/>
      <w:r>
        <w:t>’</w:t>
      </w:r>
      <w:proofErr w:type="gramEnd"/>
      <w:r>
        <w:rPr>
          <w:rFonts w:hint="eastAsia"/>
        </w:rPr>
        <w:t>断言 P 成立，则对扩展后的堆</w:t>
      </w:r>
      <w:r>
        <w:t xml:space="preserve">(h </w:t>
      </w:r>
      <w:r>
        <w:rPr>
          <w:rFonts w:ascii="Cambria" w:hAnsi="Cambria" w:cs="Cambria"/>
        </w:rPr>
        <w:t>⋅</w:t>
      </w:r>
      <w:r>
        <w:t xml:space="preserve"> h')</w:t>
      </w:r>
      <w:r>
        <w:rPr>
          <w:rFonts w:hint="eastAsia"/>
        </w:rPr>
        <w:t>断言</w:t>
      </w:r>
      <w:r>
        <w:t xml:space="preserve"> Q </w:t>
      </w:r>
      <w:r w:rsidR="007821D4">
        <w:rPr>
          <w:rFonts w:hint="eastAsia"/>
        </w:rPr>
        <w:t>成立。形式化表示如下</w:t>
      </w:r>
      <w:r w:rsidR="00E17EFB">
        <w:rPr>
          <w:rFonts w:hint="eastAsia"/>
        </w:rPr>
        <w:t>：</w:t>
      </w:r>
    </w:p>
    <w:p w14:paraId="17D88F2A" w14:textId="65AA3F83" w:rsidR="00C96670" w:rsidRDefault="00634FA8" w:rsidP="00104978">
      <w:pPr>
        <w:pStyle w:val="a0"/>
        <w:ind w:firstLine="425"/>
      </w:pPr>
      <w:r>
        <w:rPr>
          <w:rFonts w:hint="eastAsia"/>
        </w:rPr>
        <w:t>分离逻辑作为一种近年来提出的逻辑，因其本身所蕴含的分离思想，</w:t>
      </w:r>
      <w:r w:rsidR="007D23A5">
        <w:rPr>
          <w:rFonts w:hint="eastAsia"/>
        </w:rPr>
        <w:t>在验证包含指针的程序时，能够简洁、优雅地支持进行局部推理和模块化推理，已经在程序验证领域得到了重视和广泛使用。但是，将分离逻辑用于解决更复杂的软件系统的源代码级验证仍然需要进一步解决许多技术难题，如对语言类型的支持范围、验证过程的自动化程度等。</w:t>
      </w:r>
    </w:p>
    <w:p w14:paraId="359A7081" w14:textId="45327912" w:rsidR="00D56470" w:rsidRPr="002D7A99" w:rsidRDefault="00D56470" w:rsidP="00D56470">
      <w:pPr>
        <w:pStyle w:val="a0"/>
        <w:numPr>
          <w:ilvl w:val="2"/>
          <w:numId w:val="20"/>
        </w:numPr>
        <w:outlineLvl w:val="2"/>
        <w:rPr>
          <w:rFonts w:ascii="黑体" w:eastAsia="黑体" w:hAnsi="黑体"/>
          <w:szCs w:val="24"/>
        </w:rPr>
      </w:pPr>
      <w:r w:rsidRPr="002D7A99">
        <w:rPr>
          <w:rFonts w:ascii="黑体" w:eastAsia="黑体" w:hAnsi="黑体" w:hint="eastAsia"/>
          <w:szCs w:val="24"/>
        </w:rPr>
        <w:t>定理</w:t>
      </w:r>
      <w:r w:rsidR="00334399" w:rsidRPr="002D7A99">
        <w:rPr>
          <w:rFonts w:ascii="黑体" w:eastAsia="黑体" w:hAnsi="黑体" w:hint="eastAsia"/>
          <w:szCs w:val="24"/>
        </w:rPr>
        <w:t>证明工具</w:t>
      </w:r>
    </w:p>
    <w:p w14:paraId="7A1C3D7F" w14:textId="401E9EF4" w:rsidR="001B67B2" w:rsidRDefault="00D82B5A" w:rsidP="001B67B2">
      <w:pPr>
        <w:pStyle w:val="a0"/>
      </w:pPr>
      <w:r>
        <w:t>定理证明目前比较好的方式是使用编程和证明统一的</w:t>
      </w:r>
      <w:r>
        <w:rPr>
          <w:rFonts w:hint="eastAsia"/>
        </w:rPr>
        <w:t>工具</w:t>
      </w:r>
      <w:r w:rsidR="001B67B2">
        <w:rPr>
          <w:rFonts w:hint="eastAsia"/>
        </w:rPr>
        <w:t>，</w:t>
      </w:r>
      <w:r w:rsidR="001B67B2">
        <w:t>如</w:t>
      </w:r>
      <w:r w:rsidR="005068A5">
        <w:t>PVS</w:t>
      </w:r>
      <w:r w:rsidR="001B67B2">
        <w:rPr>
          <w:rFonts w:hint="eastAsia"/>
        </w:rPr>
        <w:t>、</w:t>
      </w:r>
      <w:r w:rsidR="004122C7">
        <w:rPr>
          <w:rFonts w:hint="eastAsia"/>
        </w:rPr>
        <w:t>Coq</w:t>
      </w:r>
      <w:r w:rsidR="001B67B2">
        <w:rPr>
          <w:rFonts w:hint="eastAsia"/>
        </w:rPr>
        <w:t>和</w:t>
      </w:r>
      <w:r w:rsidR="001B67B2">
        <w:rPr>
          <w:rFonts w:hint="eastAsia"/>
        </w:rPr>
        <w:lastRenderedPageBreak/>
        <w:t>Isa</w:t>
      </w:r>
      <w:r w:rsidR="004122C7">
        <w:t>bell</w:t>
      </w:r>
      <w:r w:rsidR="004122C7">
        <w:rPr>
          <w:rFonts w:hint="eastAsia"/>
        </w:rPr>
        <w:t>e</w:t>
      </w:r>
      <w:r w:rsidR="001B67B2">
        <w:t>等</w:t>
      </w:r>
      <w:r w:rsidR="00C717A7">
        <w:rPr>
          <w:rFonts w:hint="eastAsia"/>
        </w:rPr>
        <w:t>。</w:t>
      </w:r>
    </w:p>
    <w:p w14:paraId="603684EF" w14:textId="185B4FF2" w:rsidR="002D7A99" w:rsidRPr="002D7A99" w:rsidRDefault="002D7A99" w:rsidP="002D7A99">
      <w:pPr>
        <w:pStyle w:val="a0"/>
        <w:numPr>
          <w:ilvl w:val="3"/>
          <w:numId w:val="1"/>
        </w:numPr>
        <w:outlineLvl w:val="3"/>
        <w:rPr>
          <w:rFonts w:ascii="黑体" w:eastAsia="黑体" w:hAnsi="黑体"/>
          <w:sz w:val="21"/>
          <w:szCs w:val="21"/>
        </w:rPr>
      </w:pPr>
      <w:r>
        <w:rPr>
          <w:rFonts w:ascii="黑体" w:eastAsia="黑体" w:hAnsi="黑体" w:hint="eastAsia"/>
          <w:sz w:val="21"/>
          <w:szCs w:val="21"/>
        </w:rPr>
        <w:t>PVS</w:t>
      </w:r>
    </w:p>
    <w:p w14:paraId="562ABE30" w14:textId="7973D51C" w:rsidR="008C7336" w:rsidRDefault="00A97F8F" w:rsidP="00BC28B7">
      <w:pPr>
        <w:pStyle w:val="a0"/>
        <w:ind w:firstLine="425"/>
      </w:pPr>
      <w:r w:rsidRPr="00A97F8F">
        <w:rPr>
          <w:rFonts w:hint="eastAsia"/>
        </w:rPr>
        <w:t>PVS</w:t>
      </w:r>
      <w:r w:rsidR="004122C7" w:rsidRPr="004122C7">
        <w:rPr>
          <w:vertAlign w:val="superscript"/>
        </w:rPr>
        <w:t>[</w:t>
      </w:r>
      <w:r w:rsidR="005F12EE">
        <w:rPr>
          <w:vertAlign w:val="superscript"/>
        </w:rPr>
        <w:t>19</w:t>
      </w:r>
      <w:r w:rsidR="004122C7" w:rsidRPr="004122C7">
        <w:rPr>
          <w:vertAlign w:val="superscript"/>
        </w:rPr>
        <w:t>]</w:t>
      </w:r>
      <w:r w:rsidRPr="00A97F8F">
        <w:rPr>
          <w:rFonts w:hint="eastAsia"/>
        </w:rPr>
        <w:t>是原型验证系统(Prototype Verification System)的缩写</w:t>
      </w:r>
      <w:r>
        <w:rPr>
          <w:rFonts w:hint="eastAsia"/>
        </w:rPr>
        <w:t>。</w:t>
      </w:r>
      <w:r w:rsidR="00845182">
        <w:rPr>
          <w:rFonts w:hint="eastAsia"/>
        </w:rPr>
        <w:t>该系统主要包括规约语言和定理证明器两部分，</w:t>
      </w:r>
      <w:r w:rsidR="00845182" w:rsidRPr="00845182">
        <w:rPr>
          <w:rFonts w:hint="eastAsia"/>
        </w:rPr>
        <w:t>并且</w:t>
      </w:r>
      <w:r w:rsidR="00F908CF">
        <w:rPr>
          <w:rFonts w:hint="eastAsia"/>
        </w:rPr>
        <w:t>还集成了解释器、类型检查器及预定义的规约库和各种</w:t>
      </w:r>
      <w:r w:rsidR="00845182" w:rsidRPr="00845182">
        <w:rPr>
          <w:rFonts w:hint="eastAsia"/>
        </w:rPr>
        <w:t>工具</w:t>
      </w:r>
      <w:r w:rsidR="00F908CF">
        <w:rPr>
          <w:rFonts w:hint="eastAsia"/>
        </w:rPr>
        <w:t>。</w:t>
      </w:r>
    </w:p>
    <w:p w14:paraId="7C7CF9A7" w14:textId="5C86CC2F" w:rsidR="00A97F8F" w:rsidRPr="00BC28B7" w:rsidRDefault="00C1018B" w:rsidP="00BC28B7">
      <w:pPr>
        <w:pStyle w:val="a0"/>
        <w:ind w:firstLine="425"/>
      </w:pPr>
      <w:r>
        <w:rPr>
          <w:rFonts w:hint="eastAsia"/>
        </w:rPr>
        <w:t>PVS</w:t>
      </w:r>
      <w:r w:rsidR="00845182" w:rsidRPr="00845182">
        <w:rPr>
          <w:rFonts w:hint="eastAsia"/>
        </w:rPr>
        <w:t>提</w:t>
      </w:r>
      <w:r w:rsidR="00B22075">
        <w:rPr>
          <w:rFonts w:hint="eastAsia"/>
        </w:rPr>
        <w:t>供的规约语言基于高阶逻辑</w:t>
      </w:r>
      <w:r w:rsidR="00BA08CC">
        <w:rPr>
          <w:rFonts w:hint="eastAsia"/>
        </w:rPr>
        <w:t>，</w:t>
      </w:r>
      <w:r w:rsidR="00845182" w:rsidRPr="00845182">
        <w:rPr>
          <w:rFonts w:hint="eastAsia"/>
        </w:rPr>
        <w:t>具有丰富的类型系统，是一般适用的语言，表达能力很强，大多数数学概念、计算概念均可用该语言自然直接地表示出来</w:t>
      </w:r>
      <w:r w:rsidR="00384166">
        <w:rPr>
          <w:rFonts w:hint="eastAsia"/>
        </w:rPr>
        <w:t>。</w:t>
      </w:r>
      <w:r w:rsidR="00845182" w:rsidRPr="00845182">
        <w:rPr>
          <w:rFonts w:hint="eastAsia"/>
        </w:rPr>
        <w:t>PVS的定理证明器以交互方式工作，同时又具备高度的自动化水准</w:t>
      </w:r>
      <w:r w:rsidR="00C60E3A">
        <w:rPr>
          <w:rFonts w:hint="eastAsia"/>
        </w:rPr>
        <w:t>。</w:t>
      </w:r>
      <w:r w:rsidR="00746F12">
        <w:rPr>
          <w:rFonts w:hint="eastAsia"/>
        </w:rPr>
        <w:t>它的命令的</w:t>
      </w:r>
      <w:r w:rsidR="00845182" w:rsidRPr="00845182">
        <w:rPr>
          <w:rFonts w:hint="eastAsia"/>
        </w:rPr>
        <w:t>能力</w:t>
      </w:r>
      <w:r w:rsidR="004A610A">
        <w:rPr>
          <w:rFonts w:hint="eastAsia"/>
        </w:rPr>
        <w:t>很强，琐屑的证明细节为证明器的内部推理机制掩盖，使得用户仅在关键</w:t>
      </w:r>
      <w:r w:rsidR="00845182" w:rsidRPr="00845182">
        <w:rPr>
          <w:rFonts w:hint="eastAsia"/>
        </w:rPr>
        <w:t>决策点上控制证明过程</w:t>
      </w:r>
      <w:r w:rsidR="0030220E">
        <w:rPr>
          <w:rFonts w:hint="eastAsia"/>
        </w:rPr>
        <w:t>。</w:t>
      </w:r>
      <w:r w:rsidR="00B302DE">
        <w:rPr>
          <w:rFonts w:hint="eastAsia"/>
        </w:rPr>
        <w:t>PV</w:t>
      </w:r>
      <w:r w:rsidR="00B302DE">
        <w:t>S</w:t>
      </w:r>
      <w:r w:rsidR="00B302DE">
        <w:rPr>
          <w:rFonts w:hint="eastAsia"/>
        </w:rPr>
        <w:t>为</w:t>
      </w:r>
      <w:r w:rsidR="00B302DE" w:rsidRPr="00B302DE">
        <w:rPr>
          <w:rFonts w:hint="eastAsia"/>
        </w:rPr>
        <w:t>计算机科学中严格、高效地应用形式化方法提供自动化的机器支持</w:t>
      </w:r>
      <w:r w:rsidR="00AC4F73">
        <w:rPr>
          <w:rFonts w:hint="eastAsia"/>
        </w:rPr>
        <w:t>。</w:t>
      </w:r>
    </w:p>
    <w:p w14:paraId="4FA6EF02" w14:textId="77777777" w:rsidR="002D7A99" w:rsidRPr="00E54664" w:rsidRDefault="002D7A99" w:rsidP="002D7A99">
      <w:pPr>
        <w:pStyle w:val="a0"/>
        <w:numPr>
          <w:ilvl w:val="3"/>
          <w:numId w:val="1"/>
        </w:numPr>
        <w:outlineLvl w:val="3"/>
        <w:rPr>
          <w:rFonts w:ascii="黑体" w:eastAsia="黑体" w:hAnsi="黑体"/>
          <w:sz w:val="21"/>
          <w:szCs w:val="21"/>
        </w:rPr>
      </w:pPr>
      <w:r>
        <w:rPr>
          <w:rFonts w:ascii="黑体" w:eastAsia="黑体" w:hAnsi="黑体" w:hint="eastAsia"/>
          <w:sz w:val="21"/>
          <w:szCs w:val="21"/>
        </w:rPr>
        <w:t>Coq</w:t>
      </w:r>
    </w:p>
    <w:p w14:paraId="522C08B3" w14:textId="495B0F83" w:rsidR="002D7A99" w:rsidRDefault="002D7A99" w:rsidP="002D7A99">
      <w:pPr>
        <w:pStyle w:val="a0"/>
      </w:pPr>
      <w:r w:rsidRPr="0080405E">
        <w:rPr>
          <w:rFonts w:hint="eastAsia"/>
        </w:rPr>
        <w:t>Coq</w:t>
      </w:r>
      <w:r w:rsidR="005F12EE">
        <w:rPr>
          <w:vertAlign w:val="superscript"/>
        </w:rPr>
        <w:t>[20</w:t>
      </w:r>
      <w:r>
        <w:rPr>
          <w:vertAlign w:val="superscript"/>
        </w:rPr>
        <w:t>]</w:t>
      </w:r>
      <w:r w:rsidRPr="0080405E">
        <w:rPr>
          <w:rFonts w:hint="eastAsia"/>
        </w:rPr>
        <w:t>是一种基于归纳构造演算的高阶逻辑交互式定理</w:t>
      </w:r>
      <w:r>
        <w:rPr>
          <w:rFonts w:hint="eastAsia"/>
        </w:rPr>
        <w:t>证明辅助工具，由法国国家计算机科学与控制研究所（INRIA）开发。它使用形式化语言来编写数学定义，执行算法和证明定理，开发满足规范说明的程序。它是目前国际上交互式定理证明领域的主流工具之一，具有强大的数学模型基础和很好的扩展性，并有完整的工具集。</w:t>
      </w:r>
    </w:p>
    <w:p w14:paraId="7E56A738" w14:textId="77777777" w:rsidR="002D7A99" w:rsidRPr="002D7A99" w:rsidRDefault="002D7A99" w:rsidP="002D7A99">
      <w:pPr>
        <w:pStyle w:val="a0"/>
        <w:numPr>
          <w:ilvl w:val="3"/>
          <w:numId w:val="1"/>
        </w:numPr>
        <w:outlineLvl w:val="3"/>
        <w:rPr>
          <w:rFonts w:ascii="黑体" w:eastAsia="黑体" w:hAnsi="黑体"/>
          <w:sz w:val="21"/>
          <w:szCs w:val="21"/>
        </w:rPr>
      </w:pPr>
      <w:r w:rsidRPr="002D7A99">
        <w:rPr>
          <w:rFonts w:ascii="黑体" w:eastAsia="黑体" w:hAnsi="黑体"/>
          <w:sz w:val="21"/>
          <w:szCs w:val="21"/>
        </w:rPr>
        <w:t>Isabelle</w:t>
      </w:r>
    </w:p>
    <w:p w14:paraId="5D5A1AA2" w14:textId="1253FB2C" w:rsidR="002D7A99" w:rsidRDefault="002D7A99" w:rsidP="002D7A99">
      <w:pPr>
        <w:pStyle w:val="a0"/>
        <w:spacing w:line="360" w:lineRule="auto"/>
        <w:ind w:firstLine="425"/>
        <w:rPr>
          <w:rFonts w:ascii="Times New Roman"/>
        </w:rPr>
      </w:pPr>
      <w:r>
        <w:rPr>
          <w:rFonts w:ascii="Times New Roman" w:hint="eastAsia"/>
        </w:rPr>
        <w:t>Isabelle</w:t>
      </w:r>
      <w:r w:rsidR="005F12EE">
        <w:rPr>
          <w:rFonts w:ascii="Times New Roman"/>
          <w:vertAlign w:val="superscript"/>
        </w:rPr>
        <w:t>[21</w:t>
      </w:r>
      <w:r>
        <w:rPr>
          <w:rFonts w:ascii="Times New Roman"/>
          <w:vertAlign w:val="superscript"/>
        </w:rPr>
        <w:t>]</w:t>
      </w:r>
      <w:r w:rsidRPr="00CD70BE">
        <w:rPr>
          <w:rFonts w:ascii="Times New Roman" w:hint="eastAsia"/>
        </w:rPr>
        <w:t>是一个通用的</w:t>
      </w:r>
      <w:r>
        <w:rPr>
          <w:rFonts w:ascii="Times New Roman" w:hint="eastAsia"/>
        </w:rPr>
        <w:t>定理</w:t>
      </w:r>
      <w:r w:rsidRPr="00CD70BE">
        <w:rPr>
          <w:rFonts w:ascii="Times New Roman" w:hint="eastAsia"/>
        </w:rPr>
        <w:t>证明助手。它允许的数学公式</w:t>
      </w:r>
      <w:r>
        <w:rPr>
          <w:rFonts w:ascii="Times New Roman" w:hint="eastAsia"/>
        </w:rPr>
        <w:t>用</w:t>
      </w:r>
      <w:r w:rsidRPr="00CD70BE">
        <w:rPr>
          <w:rFonts w:ascii="Times New Roman" w:hint="eastAsia"/>
        </w:rPr>
        <w:t>形式语言来表示，并提供以逻辑演算</w:t>
      </w:r>
      <w:r>
        <w:rPr>
          <w:rFonts w:ascii="Times New Roman" w:hint="eastAsia"/>
        </w:rPr>
        <w:t>的方式来</w:t>
      </w:r>
      <w:r w:rsidRPr="00CD70BE">
        <w:rPr>
          <w:rFonts w:ascii="Times New Roman" w:hint="eastAsia"/>
        </w:rPr>
        <w:t>证明这些公式</w:t>
      </w:r>
      <w:r>
        <w:rPr>
          <w:rFonts w:ascii="Times New Roman" w:hint="eastAsia"/>
        </w:rPr>
        <w:t>的工具</w:t>
      </w:r>
      <w:r w:rsidRPr="00CD70BE">
        <w:rPr>
          <w:rFonts w:ascii="Times New Roman" w:hint="eastAsia"/>
        </w:rPr>
        <w:t>。主要的应用是数学证明的，尤其是形式验证，其中包</w:t>
      </w:r>
      <w:r>
        <w:rPr>
          <w:rFonts w:ascii="Times New Roman" w:hint="eastAsia"/>
        </w:rPr>
        <w:t>括证明计算机硬件或软件的正确性，证明计算机语言和协议的特性</w:t>
      </w:r>
      <w:r w:rsidRPr="00CD70BE">
        <w:rPr>
          <w:rFonts w:ascii="Times New Roman" w:hint="eastAsia"/>
        </w:rPr>
        <w:t>。</w:t>
      </w:r>
    </w:p>
    <w:p w14:paraId="580405E4" w14:textId="17CE47B3" w:rsidR="004E24A5" w:rsidRPr="005B4496" w:rsidRDefault="002D7A99" w:rsidP="005B4496">
      <w:pPr>
        <w:pStyle w:val="a0"/>
        <w:spacing w:line="360" w:lineRule="auto"/>
        <w:ind w:firstLine="425"/>
        <w:rPr>
          <w:rFonts w:ascii="Times New Roman"/>
        </w:rPr>
      </w:pPr>
      <w:r w:rsidRPr="006A3CF6">
        <w:rPr>
          <w:rFonts w:ascii="Times New Roman" w:hint="eastAsia"/>
        </w:rPr>
        <w:t>Isabelle</w:t>
      </w:r>
      <w:r w:rsidRPr="006A3CF6">
        <w:rPr>
          <w:rFonts w:ascii="Times New Roman" w:hint="eastAsia"/>
        </w:rPr>
        <w:t>的主要证明方法是基于高阶联合的解析（</w:t>
      </w:r>
      <w:r w:rsidRPr="006A3CF6">
        <w:rPr>
          <w:rFonts w:ascii="Times New Roman" w:hint="eastAsia"/>
        </w:rPr>
        <w:t>resolution</w:t>
      </w:r>
      <w:r w:rsidRPr="006A3CF6">
        <w:rPr>
          <w:rFonts w:ascii="Times New Roman" w:hint="eastAsia"/>
        </w:rPr>
        <w:t>）。虽然是交互式的，</w:t>
      </w:r>
      <w:r w:rsidRPr="006A3CF6">
        <w:rPr>
          <w:rFonts w:ascii="Times New Roman" w:hint="eastAsia"/>
        </w:rPr>
        <w:t>Isabelle</w:t>
      </w:r>
      <w:r w:rsidRPr="006A3CF6">
        <w:rPr>
          <w:rFonts w:ascii="Times New Roman" w:hint="eastAsia"/>
        </w:rPr>
        <w:t>也提供自动化推理工具，例如项重写引擎（</w:t>
      </w:r>
      <w:r w:rsidRPr="006A3CF6">
        <w:rPr>
          <w:rFonts w:ascii="Times New Roman" w:hint="eastAsia"/>
        </w:rPr>
        <w:t>term rewriting engine</w:t>
      </w:r>
      <w:r w:rsidRPr="006A3CF6">
        <w:rPr>
          <w:rFonts w:ascii="Times New Roman" w:hint="eastAsia"/>
        </w:rPr>
        <w:t>），真理</w:t>
      </w:r>
      <w:proofErr w:type="gramStart"/>
      <w:r w:rsidRPr="006A3CF6">
        <w:rPr>
          <w:rFonts w:ascii="Times New Roman" w:hint="eastAsia"/>
        </w:rPr>
        <w:t>树证明器</w:t>
      </w:r>
      <w:proofErr w:type="gramEnd"/>
      <w:r w:rsidRPr="006A3CF6">
        <w:rPr>
          <w:rFonts w:ascii="Times New Roman" w:hint="eastAsia"/>
        </w:rPr>
        <w:t>（</w:t>
      </w:r>
      <w:r w:rsidRPr="006A3CF6">
        <w:rPr>
          <w:rFonts w:ascii="Times New Roman" w:hint="eastAsia"/>
        </w:rPr>
        <w:t>tableaux prover</w:t>
      </w:r>
      <w:r w:rsidRPr="006A3CF6">
        <w:rPr>
          <w:rFonts w:ascii="Times New Roman" w:hint="eastAsia"/>
        </w:rPr>
        <w:t>）以及各种决策过程。</w:t>
      </w:r>
    </w:p>
    <w:p w14:paraId="10BD0FAF" w14:textId="77777777" w:rsidR="00C96670" w:rsidRPr="00A33530" w:rsidRDefault="00C96670" w:rsidP="00C96670">
      <w:pPr>
        <w:pStyle w:val="2"/>
        <w:tabs>
          <w:tab w:val="clear" w:pos="927"/>
          <w:tab w:val="num" w:pos="567"/>
        </w:tabs>
        <w:spacing w:line="360" w:lineRule="auto"/>
        <w:ind w:left="0" w:firstLine="0"/>
        <w:rPr>
          <w:rFonts w:ascii="Times New Roman" w:hAnsi="Times New Roman"/>
        </w:rPr>
      </w:pPr>
      <w:bookmarkStart w:id="17" w:name="_Toc436423014"/>
      <w:bookmarkStart w:id="18" w:name="_Toc437793904"/>
      <w:r>
        <w:rPr>
          <w:rFonts w:ascii="Times New Roman" w:hAnsi="Times New Roman"/>
        </w:rPr>
        <w:t>翻译确认</w:t>
      </w:r>
      <w:r w:rsidRPr="00A33530">
        <w:rPr>
          <w:rFonts w:ascii="Times New Roman" w:hAnsi="Times New Roman"/>
        </w:rPr>
        <w:t>方法</w:t>
      </w:r>
      <w:bookmarkEnd w:id="17"/>
      <w:bookmarkEnd w:id="18"/>
    </w:p>
    <w:p w14:paraId="400F6C6A" w14:textId="77777777" w:rsidR="00C96670" w:rsidRPr="00EC4A7C" w:rsidRDefault="00EC4A7C" w:rsidP="000327B7">
      <w:pPr>
        <w:pStyle w:val="3"/>
        <w:numPr>
          <w:ilvl w:val="2"/>
          <w:numId w:val="1"/>
        </w:numPr>
        <w:spacing w:line="360" w:lineRule="auto"/>
        <w:ind w:left="0" w:firstLine="0"/>
        <w:rPr>
          <w:rFonts w:ascii="Times New Roman" w:hAnsi="Times New Roman"/>
        </w:rPr>
      </w:pPr>
      <w:bookmarkStart w:id="19" w:name="_Toc436423016"/>
      <w:bookmarkStart w:id="20" w:name="_Toc437793905"/>
      <w:r>
        <w:rPr>
          <w:rFonts w:ascii="Times New Roman" w:hAnsi="Times New Roman"/>
        </w:rPr>
        <w:t>编译过程正确性</w:t>
      </w:r>
      <w:bookmarkEnd w:id="19"/>
      <w:bookmarkEnd w:id="20"/>
    </w:p>
    <w:p w14:paraId="5400FB22" w14:textId="014AFEE1" w:rsidR="00D878C9" w:rsidRDefault="00B345E3" w:rsidP="00DE5135">
      <w:pPr>
        <w:pStyle w:val="a0"/>
        <w:ind w:firstLine="425"/>
      </w:pPr>
      <w:r w:rsidRPr="00B345E3">
        <w:rPr>
          <w:rFonts w:hint="eastAsia"/>
        </w:rPr>
        <w:t>编译过程正确性的形式化定义可用如下图2的转换示意图表示，故对其形式</w:t>
      </w:r>
      <w:r w:rsidRPr="00B345E3">
        <w:rPr>
          <w:rFonts w:hint="eastAsia"/>
        </w:rPr>
        <w:lastRenderedPageBreak/>
        <w:t>化证明就是证明对应的转换示意图</w:t>
      </w:r>
      <w:r w:rsidR="005F12EE">
        <w:rPr>
          <w:rFonts w:hint="eastAsia"/>
          <w:vertAlign w:val="superscript"/>
        </w:rPr>
        <w:t>[22</w:t>
      </w:r>
      <w:r w:rsidRPr="00717162">
        <w:rPr>
          <w:rFonts w:hint="eastAsia"/>
          <w:vertAlign w:val="superscript"/>
        </w:rPr>
        <w:t>]</w:t>
      </w:r>
      <w:r w:rsidRPr="00B345E3">
        <w:rPr>
          <w:rFonts w:hint="eastAsia"/>
        </w:rPr>
        <w:t>的成立。</w:t>
      </w:r>
    </w:p>
    <w:p w14:paraId="22843BB0" w14:textId="3BA1C3A9" w:rsidR="00D878C9" w:rsidRDefault="00D878C9" w:rsidP="00D878C9">
      <w:pPr>
        <w:pStyle w:val="a0"/>
        <w:ind w:firstLine="0"/>
        <w:jc w:val="center"/>
      </w:pPr>
      <w:r w:rsidRPr="00D878C9">
        <w:t>Fig.2 Compiler correctness diagram</w:t>
      </w:r>
      <w:r>
        <w:rPr>
          <w:rFonts w:hint="eastAsia"/>
          <w:noProof/>
        </w:rPr>
        <w:drawing>
          <wp:anchor distT="0" distB="0" distL="114300" distR="114300" simplePos="0" relativeHeight="251674624" behindDoc="0" locked="0" layoutInCell="1" allowOverlap="1" wp14:anchorId="29FA4FCF" wp14:editId="5E5491AF">
            <wp:simplePos x="0" y="0"/>
            <wp:positionH relativeFrom="margin">
              <wp:align>center</wp:align>
            </wp:positionH>
            <wp:positionV relativeFrom="paragraph">
              <wp:posOffset>196459</wp:posOffset>
            </wp:positionV>
            <wp:extent cx="3553200" cy="1504800"/>
            <wp:effectExtent l="0" t="0" r="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0C724.tmp"/>
                    <pic:cNvPicPr/>
                  </pic:nvPicPr>
                  <pic:blipFill>
                    <a:blip r:embed="rId14">
                      <a:extLst>
                        <a:ext uri="{28A0092B-C50C-407E-A947-70E740481C1C}">
                          <a14:useLocalDpi xmlns:a14="http://schemas.microsoft.com/office/drawing/2010/main" val="0"/>
                        </a:ext>
                      </a:extLst>
                    </a:blip>
                    <a:stretch>
                      <a:fillRect/>
                    </a:stretch>
                  </pic:blipFill>
                  <pic:spPr>
                    <a:xfrm>
                      <a:off x="0" y="0"/>
                      <a:ext cx="3553200" cy="1504800"/>
                    </a:xfrm>
                    <a:prstGeom prst="rect">
                      <a:avLst/>
                    </a:prstGeom>
                  </pic:spPr>
                </pic:pic>
              </a:graphicData>
            </a:graphic>
            <wp14:sizeRelH relativeFrom="margin">
              <wp14:pctWidth>0</wp14:pctWidth>
            </wp14:sizeRelH>
            <wp14:sizeRelV relativeFrom="margin">
              <wp14:pctHeight>0</wp14:pctHeight>
            </wp14:sizeRelV>
          </wp:anchor>
        </w:drawing>
      </w:r>
    </w:p>
    <w:p w14:paraId="5C503CEA" w14:textId="77777777" w:rsidR="00A829A3" w:rsidRDefault="00A829A3" w:rsidP="00A829A3">
      <w:pPr>
        <w:pStyle w:val="a0"/>
      </w:pPr>
      <w:r>
        <w:rPr>
          <w:rFonts w:hint="eastAsia"/>
        </w:rPr>
        <w:t>图中的箭头可看成是函数映射过程。编译正确性可以用如下等式来表示：</w:t>
      </w:r>
    </w:p>
    <w:p w14:paraId="631D0F0B" w14:textId="25ED2407" w:rsidR="00DE5135" w:rsidRPr="00A829A3" w:rsidRDefault="00A829A3" w:rsidP="00A829A3">
      <w:pPr>
        <w:pStyle w:val="a0"/>
        <w:ind w:firstLine="0"/>
        <w:jc w:val="center"/>
        <w:rPr>
          <w:i/>
        </w:rPr>
      </w:pPr>
      <w:r w:rsidRPr="00A829A3">
        <w:rPr>
          <w:i/>
        </w:rPr>
        <w:t>encode(</w:t>
      </w:r>
      <w:proofErr w:type="spellStart"/>
      <w:r w:rsidRPr="00A829A3">
        <w:rPr>
          <w:i/>
        </w:rPr>
        <w:t>semanticssource</w:t>
      </w:r>
      <w:proofErr w:type="spellEnd"/>
      <w:r w:rsidRPr="00A829A3">
        <w:rPr>
          <w:i/>
        </w:rPr>
        <w:t xml:space="preserve">(P)) = </w:t>
      </w:r>
      <w:proofErr w:type="spellStart"/>
      <w:r w:rsidRPr="00A829A3">
        <w:rPr>
          <w:i/>
        </w:rPr>
        <w:t>semanticstarget</w:t>
      </w:r>
      <w:proofErr w:type="spellEnd"/>
      <w:r w:rsidRPr="00A829A3">
        <w:rPr>
          <w:i/>
        </w:rPr>
        <w:t>(compile(P))</w:t>
      </w:r>
    </w:p>
    <w:p w14:paraId="006AF551" w14:textId="54E0D2A5" w:rsidR="002A7C70" w:rsidRDefault="00FE1894" w:rsidP="00EF2BD1">
      <w:pPr>
        <w:pStyle w:val="a0"/>
        <w:ind w:firstLine="425"/>
      </w:pPr>
      <w:r>
        <w:t>程序</w:t>
      </w:r>
      <w:r w:rsidRPr="00D424CB">
        <w:rPr>
          <w:rFonts w:hint="eastAsia"/>
          <w:i/>
        </w:rPr>
        <w:t>P</w:t>
      </w:r>
      <w:r>
        <w:rPr>
          <w:rFonts w:hint="eastAsia"/>
        </w:rPr>
        <w:t>可以使用不同的语义</w:t>
      </w:r>
      <w:r w:rsidR="00D41B0F" w:rsidRPr="00D41B0F">
        <w:rPr>
          <w:rFonts w:hint="eastAsia"/>
          <w:vertAlign w:val="superscript"/>
        </w:rPr>
        <w:t>[</w:t>
      </w:r>
      <w:r w:rsidR="005F12EE">
        <w:rPr>
          <w:vertAlign w:val="superscript"/>
        </w:rPr>
        <w:t>23</w:t>
      </w:r>
      <w:r w:rsidR="00D41B0F" w:rsidRPr="00D41B0F">
        <w:rPr>
          <w:rFonts w:hint="eastAsia"/>
          <w:vertAlign w:val="superscript"/>
        </w:rPr>
        <w:t>]</w:t>
      </w:r>
      <w:r>
        <w:rPr>
          <w:rFonts w:hint="eastAsia"/>
        </w:rPr>
        <w:t>来解释，如操作语义、公理语义、指称语义等。这种示意图最早起源于Mc</w:t>
      </w:r>
      <w:r>
        <w:t>Carthy和Painter的工作</w:t>
      </w:r>
      <w:r>
        <w:rPr>
          <w:rFonts w:hint="eastAsia"/>
        </w:rPr>
        <w:t>，</w:t>
      </w:r>
      <w:r>
        <w:t>他们使用操作语义证明了源语言是简单数学表达式的编译器的正确性</w:t>
      </w:r>
      <w:r w:rsidRPr="00CD78EF">
        <w:rPr>
          <w:rFonts w:ascii="Times New Roman"/>
          <w:vertAlign w:val="superscript"/>
        </w:rPr>
        <w:t>[</w:t>
      </w:r>
      <w:r w:rsidR="005F12EE" w:rsidRPr="00CD78EF">
        <w:rPr>
          <w:rFonts w:ascii="Times New Roman"/>
          <w:vertAlign w:val="superscript"/>
        </w:rPr>
        <w:t>24</w:t>
      </w:r>
      <w:r w:rsidR="004D0DBA" w:rsidRPr="00CD78EF">
        <w:rPr>
          <w:rFonts w:ascii="Times New Roman"/>
          <w:vertAlign w:val="superscript"/>
        </w:rPr>
        <w:t>~</w:t>
      </w:r>
      <w:r w:rsidR="005F12EE" w:rsidRPr="00CD78EF">
        <w:rPr>
          <w:rFonts w:ascii="Times New Roman"/>
          <w:vertAlign w:val="superscript"/>
        </w:rPr>
        <w:t>25</w:t>
      </w:r>
      <w:r w:rsidRPr="00CD78EF">
        <w:rPr>
          <w:rFonts w:ascii="Times New Roman"/>
          <w:vertAlign w:val="superscript"/>
        </w:rPr>
        <w:t>]</w:t>
      </w:r>
      <w:r>
        <w:rPr>
          <w:rFonts w:hint="eastAsia"/>
        </w:rPr>
        <w:t>。</w:t>
      </w:r>
      <w:r>
        <w:t>图</w:t>
      </w:r>
      <w:r>
        <w:rPr>
          <w:rFonts w:hint="eastAsia"/>
        </w:rPr>
        <w:t>2证明编译过程的正确性具有通用性，但是如何将源程序与编译后目标程序的语义关联对应起来是证明的关键问题。</w:t>
      </w:r>
    </w:p>
    <w:p w14:paraId="2251C446" w14:textId="77777777" w:rsidR="009B5CA6" w:rsidRDefault="009B5CA6" w:rsidP="009B5CA6">
      <w:pPr>
        <w:pStyle w:val="3"/>
        <w:numPr>
          <w:ilvl w:val="2"/>
          <w:numId w:val="1"/>
        </w:numPr>
        <w:spacing w:line="360" w:lineRule="auto"/>
        <w:ind w:left="0" w:firstLine="0"/>
        <w:rPr>
          <w:rFonts w:ascii="Times New Roman" w:hAnsi="Times New Roman"/>
        </w:rPr>
      </w:pPr>
      <w:bookmarkStart w:id="21" w:name="_Toc436423017"/>
      <w:bookmarkStart w:id="22" w:name="_Toc437793906"/>
      <w:r>
        <w:rPr>
          <w:rFonts w:ascii="Times New Roman" w:hAnsi="Times New Roman"/>
        </w:rPr>
        <w:t>基本思想</w:t>
      </w:r>
      <w:bookmarkEnd w:id="21"/>
      <w:bookmarkEnd w:id="22"/>
    </w:p>
    <w:p w14:paraId="35E36C7A" w14:textId="1E9D441C" w:rsidR="009B5CA6" w:rsidRDefault="009B5CA6" w:rsidP="00EB5C09">
      <w:pPr>
        <w:pStyle w:val="a0"/>
        <w:ind w:firstLine="425"/>
        <w:rPr>
          <w:rFonts w:ascii="Times New Roman"/>
        </w:rPr>
      </w:pPr>
      <w:r w:rsidRPr="00C26E6E">
        <w:rPr>
          <w:rFonts w:ascii="Times New Roman"/>
        </w:rPr>
        <w:t>翻译确认</w:t>
      </w:r>
      <w:r>
        <w:rPr>
          <w:rFonts w:ascii="Times New Roman" w:hint="eastAsia"/>
          <w:vertAlign w:val="superscript"/>
        </w:rPr>
        <w:t>[</w:t>
      </w:r>
      <w:r w:rsidR="00C7475C">
        <w:rPr>
          <w:rFonts w:ascii="Times New Roman"/>
          <w:vertAlign w:val="superscript"/>
        </w:rPr>
        <w:t>26~27</w:t>
      </w:r>
      <w:r>
        <w:rPr>
          <w:rFonts w:ascii="Times New Roman" w:hint="eastAsia"/>
          <w:vertAlign w:val="superscript"/>
        </w:rPr>
        <w:t>]</w:t>
      </w:r>
      <w:r w:rsidRPr="00C26E6E">
        <w:rPr>
          <w:rFonts w:ascii="Times New Roman"/>
        </w:rPr>
        <w:t>是一种用于确认编译器或代码生成器的源和目标之间的语义等价性的形式化方法，它通过证明源代码和目标代码的语义等价性来证明编译器的正确性。使用翻译确认方法</w:t>
      </w:r>
      <w:r w:rsidR="003A5121" w:rsidRPr="003A5121">
        <w:rPr>
          <w:rFonts w:ascii="Times New Roman" w:hint="eastAsia"/>
        </w:rPr>
        <w:t>不是直接验证翻译程序</w:t>
      </w:r>
      <w:r w:rsidR="00D840DE">
        <w:rPr>
          <w:rFonts w:ascii="Times New Roman" w:hint="eastAsia"/>
        </w:rPr>
        <w:t>，</w:t>
      </w:r>
      <w:r w:rsidR="003A5121" w:rsidRPr="003A5121">
        <w:rPr>
          <w:rFonts w:ascii="Times New Roman" w:hint="eastAsia"/>
        </w:rPr>
        <w:t>而是用统一的语义框架为某一翻译过程的源和目标代码建模</w:t>
      </w:r>
      <w:r w:rsidR="00E61FFB">
        <w:rPr>
          <w:rFonts w:ascii="Times New Roman" w:hint="eastAsia"/>
        </w:rPr>
        <w:t>，</w:t>
      </w:r>
      <w:r w:rsidR="003A5121" w:rsidRPr="003A5121">
        <w:rPr>
          <w:rFonts w:ascii="Times New Roman" w:hint="eastAsia"/>
        </w:rPr>
        <w:t>两个模型之间定义一种求精</w:t>
      </w:r>
      <w:r w:rsidR="003A5121" w:rsidRPr="003A5121">
        <w:rPr>
          <w:rFonts w:ascii="Times New Roman" w:hint="eastAsia"/>
        </w:rPr>
        <w:t>(refining)</w:t>
      </w:r>
      <w:r w:rsidR="003A5121" w:rsidRPr="003A5121">
        <w:rPr>
          <w:rFonts w:ascii="Times New Roman" w:hint="eastAsia"/>
        </w:rPr>
        <w:t>等价关系</w:t>
      </w:r>
      <w:r w:rsidR="003A5121">
        <w:rPr>
          <w:rFonts w:ascii="Times New Roman" w:hint="eastAsia"/>
        </w:rPr>
        <w:t>，</w:t>
      </w:r>
      <w:r w:rsidR="003A5121">
        <w:rPr>
          <w:rFonts w:ascii="Times New Roman"/>
        </w:rPr>
        <w:t>需要</w:t>
      </w:r>
      <w:r w:rsidR="003A5121">
        <w:rPr>
          <w:rFonts w:ascii="Times New Roman" w:hint="eastAsia"/>
        </w:rPr>
        <w:t>设计</w:t>
      </w:r>
      <w:r w:rsidRPr="00C26E6E">
        <w:rPr>
          <w:rFonts w:ascii="Times New Roman"/>
        </w:rPr>
        <w:t>一个确认器（</w:t>
      </w:r>
      <w:r w:rsidRPr="00C26E6E">
        <w:rPr>
          <w:rFonts w:ascii="Times New Roman"/>
        </w:rPr>
        <w:t>valida</w:t>
      </w:r>
      <w:r>
        <w:rPr>
          <w:rFonts w:ascii="Times New Roman"/>
        </w:rPr>
        <w:t>tor</w:t>
      </w:r>
      <w:r w:rsidRPr="00C26E6E">
        <w:rPr>
          <w:rFonts w:ascii="Times New Roman"/>
        </w:rPr>
        <w:t>），</w:t>
      </w:r>
      <w:proofErr w:type="gramStart"/>
      <w:r w:rsidRPr="00C26E6E">
        <w:rPr>
          <w:rFonts w:ascii="Times New Roman"/>
        </w:rPr>
        <w:t>确认器</w:t>
      </w:r>
      <w:proofErr w:type="gramEnd"/>
      <w:r w:rsidRPr="00C26E6E">
        <w:rPr>
          <w:rFonts w:ascii="Times New Roman"/>
        </w:rPr>
        <w:t>在编译器每一次运行后形式化地证明生成的目标代码是源代码的一个正确翻译。</w:t>
      </w:r>
      <w:proofErr w:type="gramStart"/>
      <w:r w:rsidRPr="00C26E6E">
        <w:rPr>
          <w:rFonts w:ascii="Times New Roman"/>
        </w:rPr>
        <w:t>确认器</w:t>
      </w:r>
      <w:proofErr w:type="gramEnd"/>
      <w:r w:rsidRPr="00C26E6E">
        <w:rPr>
          <w:rFonts w:ascii="Times New Roman"/>
        </w:rPr>
        <w:t>不关心编译器的具体实现，只对编译器的源代码和目标代码进行处理，如果验证成功则编译继续进行，如果发现语义矛盾之处则输出一个警报或取消编译。</w:t>
      </w:r>
    </w:p>
    <w:p w14:paraId="70C54864" w14:textId="77777777" w:rsidR="009B5CA6" w:rsidRPr="00C26E6E" w:rsidRDefault="009B5CA6" w:rsidP="009B5CA6">
      <w:pPr>
        <w:pStyle w:val="a0"/>
        <w:ind w:firstLine="425"/>
        <w:rPr>
          <w:rFonts w:ascii="Times New Roman"/>
        </w:rPr>
      </w:pPr>
      <w:r w:rsidRPr="00C26E6E">
        <w:rPr>
          <w:rFonts w:ascii="Times New Roman"/>
        </w:rPr>
        <w:t>编译器的形式化验证可以减弱为对</w:t>
      </w:r>
      <w:proofErr w:type="gramStart"/>
      <w:r w:rsidRPr="00C26E6E">
        <w:rPr>
          <w:rFonts w:ascii="Times New Roman"/>
        </w:rPr>
        <w:t>确认器</w:t>
      </w:r>
      <w:proofErr w:type="gramEnd"/>
      <w:r w:rsidRPr="00C26E6E">
        <w:rPr>
          <w:rFonts w:ascii="Times New Roman"/>
        </w:rPr>
        <w:t>进行形式化验证工作。相对于编译器而言，</w:t>
      </w:r>
      <w:proofErr w:type="gramStart"/>
      <w:r w:rsidRPr="00C26E6E">
        <w:rPr>
          <w:rFonts w:ascii="Times New Roman"/>
        </w:rPr>
        <w:t>确认器</w:t>
      </w:r>
      <w:proofErr w:type="gramEnd"/>
      <w:r w:rsidRPr="00C26E6E">
        <w:rPr>
          <w:rFonts w:ascii="Times New Roman"/>
        </w:rPr>
        <w:t>的形式化验证工作是比较简单的，从而大大减轻了证明的难度及工作量。同时，由于</w:t>
      </w:r>
      <w:proofErr w:type="gramStart"/>
      <w:r w:rsidRPr="00C26E6E">
        <w:rPr>
          <w:rFonts w:ascii="Times New Roman"/>
        </w:rPr>
        <w:t>确认器</w:t>
      </w:r>
      <w:proofErr w:type="gramEnd"/>
      <w:r w:rsidRPr="00C26E6E">
        <w:rPr>
          <w:rFonts w:ascii="Times New Roman"/>
        </w:rPr>
        <w:t>不关心编译器的具体实现，因此没有限制编译器的设计以及未来的优化完善等，且</w:t>
      </w:r>
      <w:proofErr w:type="gramStart"/>
      <w:r w:rsidRPr="00C26E6E">
        <w:rPr>
          <w:rFonts w:ascii="Times New Roman"/>
        </w:rPr>
        <w:t>确认器</w:t>
      </w:r>
      <w:proofErr w:type="gramEnd"/>
      <w:r w:rsidRPr="00C26E6E">
        <w:rPr>
          <w:rFonts w:ascii="Times New Roman"/>
        </w:rPr>
        <w:t>是可重用的。</w:t>
      </w:r>
    </w:p>
    <w:p w14:paraId="5B77122C" w14:textId="77777777" w:rsidR="009B5CA6" w:rsidRDefault="009B5CA6" w:rsidP="009B5CA6">
      <w:pPr>
        <w:pStyle w:val="3"/>
        <w:numPr>
          <w:ilvl w:val="2"/>
          <w:numId w:val="1"/>
        </w:numPr>
        <w:spacing w:line="360" w:lineRule="auto"/>
        <w:ind w:left="0" w:firstLine="0"/>
        <w:rPr>
          <w:rFonts w:ascii="Times New Roman" w:hAnsi="Times New Roman"/>
        </w:rPr>
      </w:pPr>
      <w:bookmarkStart w:id="23" w:name="_Toc436423018"/>
      <w:bookmarkStart w:id="24" w:name="_Toc437793907"/>
      <w:r>
        <w:rPr>
          <w:rFonts w:ascii="Times New Roman" w:hAnsi="Times New Roman"/>
        </w:rPr>
        <w:t>证明过程</w:t>
      </w:r>
      <w:bookmarkEnd w:id="23"/>
      <w:bookmarkEnd w:id="24"/>
    </w:p>
    <w:p w14:paraId="020106EB" w14:textId="77777777" w:rsidR="00EA4051" w:rsidRDefault="00EA4051" w:rsidP="00EA4051">
      <w:pPr>
        <w:pStyle w:val="a0"/>
      </w:pPr>
      <w:r>
        <w:rPr>
          <w:rFonts w:hint="eastAsia"/>
        </w:rPr>
        <w:lastRenderedPageBreak/>
        <w:t>一个自动化的翻译</w:t>
      </w:r>
      <w:proofErr w:type="gramStart"/>
      <w:r>
        <w:rPr>
          <w:rFonts w:hint="eastAsia"/>
        </w:rPr>
        <w:t>确认器</w:t>
      </w:r>
      <w:proofErr w:type="gramEnd"/>
      <w:r>
        <w:rPr>
          <w:rFonts w:hint="eastAsia"/>
        </w:rPr>
        <w:t>应该包括以下要素：（1）一个用于描述源语言和目标语言的公共语义框架；（2）基于公共语义框架形式化地建立的目标代码和源代码之间的“正确执行”定理；（3）一个有效的证明方法，它允许证明代表着生成的目标代码的一个语义框架的模型，正确的实现了代表着源代码的另一个模型；（4）通过Analyzer执行证明方法的自动化，如果成功则生成一个证明脚本；（5）一个证明检查器，用于对Analyzer产生的证明脚本进行检查。</w:t>
      </w:r>
    </w:p>
    <w:p w14:paraId="7C730C2E" w14:textId="77777777" w:rsidR="00193A2C" w:rsidRDefault="00EA4051" w:rsidP="00887699">
      <w:pPr>
        <w:pStyle w:val="a0"/>
      </w:pPr>
      <w:r>
        <w:rPr>
          <w:rFonts w:hint="eastAsia"/>
        </w:rPr>
        <w:t>翻译确认的过程如下图</w:t>
      </w:r>
      <w:r w:rsidR="00333513">
        <w:rPr>
          <w:rFonts w:hint="eastAsia"/>
        </w:rPr>
        <w:t>3</w:t>
      </w:r>
      <w:r>
        <w:rPr>
          <w:rFonts w:hint="eastAsia"/>
        </w:rPr>
        <w:t>所示：</w:t>
      </w:r>
    </w:p>
    <w:p w14:paraId="64A7445C" w14:textId="46CCF3FE" w:rsidR="00193A2C" w:rsidRDefault="00193A2C" w:rsidP="00E30FD1">
      <w:pPr>
        <w:pStyle w:val="a0"/>
        <w:ind w:firstLine="0"/>
        <w:jc w:val="center"/>
      </w:pPr>
      <w:r>
        <w:rPr>
          <w:rFonts w:hint="eastAsia"/>
          <w:noProof/>
        </w:rPr>
        <w:drawing>
          <wp:anchor distT="0" distB="0" distL="114300" distR="114300" simplePos="0" relativeHeight="251671552" behindDoc="0" locked="0" layoutInCell="1" allowOverlap="1" wp14:anchorId="1E6033FB" wp14:editId="6D65D218">
            <wp:simplePos x="0" y="0"/>
            <wp:positionH relativeFrom="column">
              <wp:posOffset>372598</wp:posOffset>
            </wp:positionH>
            <wp:positionV relativeFrom="paragraph">
              <wp:posOffset>183173</wp:posOffset>
            </wp:positionV>
            <wp:extent cx="4619625" cy="261175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059CA.tmp"/>
                    <pic:cNvPicPr/>
                  </pic:nvPicPr>
                  <pic:blipFill>
                    <a:blip r:embed="rId15">
                      <a:extLst>
                        <a:ext uri="{28A0092B-C50C-407E-A947-70E740481C1C}">
                          <a14:useLocalDpi xmlns:a14="http://schemas.microsoft.com/office/drawing/2010/main" val="0"/>
                        </a:ext>
                      </a:extLst>
                    </a:blip>
                    <a:stretch>
                      <a:fillRect/>
                    </a:stretch>
                  </pic:blipFill>
                  <pic:spPr>
                    <a:xfrm>
                      <a:off x="0" y="0"/>
                      <a:ext cx="4619625" cy="2611755"/>
                    </a:xfrm>
                    <a:prstGeom prst="rect">
                      <a:avLst/>
                    </a:prstGeom>
                  </pic:spPr>
                </pic:pic>
              </a:graphicData>
            </a:graphic>
            <wp14:sizeRelH relativeFrom="margin">
              <wp14:pctWidth>0</wp14:pctWidth>
            </wp14:sizeRelH>
            <wp14:sizeRelV relativeFrom="margin">
              <wp14:pctHeight>0</wp14:pctHeight>
            </wp14:sizeRelV>
          </wp:anchor>
        </w:drawing>
      </w:r>
      <w:r>
        <w:t>Fig.3 Translation validation process</w:t>
      </w:r>
    </w:p>
    <w:p w14:paraId="3FB936E2" w14:textId="53990736" w:rsidR="00F23D7B" w:rsidRPr="009B5CA6" w:rsidRDefault="00F23D7B" w:rsidP="00F23D7B">
      <w:pPr>
        <w:pStyle w:val="a0"/>
        <w:ind w:firstLine="425"/>
        <w:jc w:val="left"/>
      </w:pPr>
      <w:r w:rsidRPr="00F23D7B">
        <w:rPr>
          <w:rFonts w:hint="eastAsia"/>
        </w:rPr>
        <w:t>分析器接收源程序和目标程序作为输入。如果分析器发现生成的目标程序正确的实现了源程序，它会产生一个详细的证明脚本。如果分析器无法建立源程序和目标程序之间的正确对应关系，它会产生一个反例。该反例包括了其中生成的代码行为不同于源代码的情景。因此，该反例提供的证据表明，编译器有故障，需要加以修改。</w:t>
      </w:r>
    </w:p>
    <w:p w14:paraId="7FF673BB" w14:textId="77777777" w:rsidR="0061725E" w:rsidRDefault="0061725E" w:rsidP="00192FAC">
      <w:pPr>
        <w:pStyle w:val="1"/>
      </w:pPr>
      <w:bookmarkStart w:id="25" w:name="_Toc437793908"/>
      <w:r>
        <w:rPr>
          <w:rFonts w:hint="eastAsia"/>
        </w:rPr>
        <w:t>论文的研究内容及拟采取的</w:t>
      </w:r>
      <w:r w:rsidR="007E0032">
        <w:rPr>
          <w:rFonts w:hint="eastAsia"/>
        </w:rPr>
        <w:t>技术方案</w:t>
      </w:r>
      <w:bookmarkEnd w:id="25"/>
    </w:p>
    <w:p w14:paraId="57109F5C" w14:textId="111506F2" w:rsidR="00972D49" w:rsidRPr="00A31761" w:rsidRDefault="000F5673" w:rsidP="00A31761">
      <w:pPr>
        <w:pStyle w:val="2"/>
        <w:tabs>
          <w:tab w:val="clear" w:pos="927"/>
          <w:tab w:val="num" w:pos="567"/>
        </w:tabs>
        <w:spacing w:line="360" w:lineRule="auto"/>
        <w:ind w:left="0" w:firstLine="0"/>
        <w:rPr>
          <w:rFonts w:ascii="Times New Roman" w:hAnsi="Times New Roman"/>
        </w:rPr>
      </w:pPr>
      <w:bookmarkStart w:id="26" w:name="_Toc437793909"/>
      <w:r>
        <w:rPr>
          <w:rFonts w:ascii="Times New Roman" w:hAnsi="Times New Roman" w:hint="eastAsia"/>
        </w:rPr>
        <w:t>研究目标</w:t>
      </w:r>
      <w:bookmarkEnd w:id="26"/>
    </w:p>
    <w:p w14:paraId="14FC236D" w14:textId="6E09885B" w:rsidR="003E23B8" w:rsidRPr="00022863" w:rsidRDefault="00826B33" w:rsidP="00453C65">
      <w:pPr>
        <w:pStyle w:val="a0"/>
        <w:ind w:firstLine="425"/>
      </w:pPr>
      <w:r w:rsidRPr="00826B33">
        <w:rPr>
          <w:rFonts w:hint="eastAsia"/>
        </w:rPr>
        <w:t>本课题的研究目标是构建</w:t>
      </w:r>
      <w:r w:rsidR="00082679">
        <w:rPr>
          <w:rFonts w:hint="eastAsia"/>
        </w:rPr>
        <w:t>一个</w:t>
      </w:r>
      <w:r w:rsidR="00EB763B">
        <w:rPr>
          <w:rFonts w:hint="eastAsia"/>
        </w:rPr>
        <w:t>带</w:t>
      </w:r>
      <w:r w:rsidR="00341918">
        <w:rPr>
          <w:rFonts w:hint="eastAsia"/>
        </w:rPr>
        <w:t>有形式</w:t>
      </w:r>
      <w:r w:rsidR="00EB763B">
        <w:rPr>
          <w:rFonts w:hint="eastAsia"/>
        </w:rPr>
        <w:t>验证功能的编译工具。该工具不仅能完成基本的编译功能</w:t>
      </w:r>
      <w:r w:rsidR="00C07245">
        <w:rPr>
          <w:rFonts w:hint="eastAsia"/>
        </w:rPr>
        <w:t>，如词法分析、语法分析等</w:t>
      </w:r>
      <w:r w:rsidR="00EB763B">
        <w:rPr>
          <w:rFonts w:hint="eastAsia"/>
        </w:rPr>
        <w:t>，还可以检查源代码是否符合安全C标准</w:t>
      </w:r>
      <w:r w:rsidR="00C07245">
        <w:rPr>
          <w:rFonts w:hint="eastAsia"/>
        </w:rPr>
        <w:t>；能够</w:t>
      </w:r>
      <w:r w:rsidR="00457D2D">
        <w:rPr>
          <w:rFonts w:hint="eastAsia"/>
        </w:rPr>
        <w:t>正确的</w:t>
      </w:r>
      <w:r w:rsidR="00B7183A">
        <w:rPr>
          <w:rFonts w:hint="eastAsia"/>
        </w:rPr>
        <w:t>生成</w:t>
      </w:r>
      <w:r w:rsidR="00C07245">
        <w:rPr>
          <w:rFonts w:hint="eastAsia"/>
        </w:rPr>
        <w:t>目标代码</w:t>
      </w:r>
      <w:r w:rsidR="00457D2D">
        <w:rPr>
          <w:rFonts w:hint="eastAsia"/>
        </w:rPr>
        <w:t>，</w:t>
      </w:r>
      <w:r w:rsidR="00453C65">
        <w:rPr>
          <w:rFonts w:hint="eastAsia"/>
        </w:rPr>
        <w:t>使用</w:t>
      </w:r>
      <w:r w:rsidR="00457D2D">
        <w:rPr>
          <w:rFonts w:hint="eastAsia"/>
        </w:rPr>
        <w:t>基于语义的</w:t>
      </w:r>
      <w:r w:rsidR="00453C65">
        <w:rPr>
          <w:rFonts w:hint="eastAsia"/>
        </w:rPr>
        <w:t>形式验证</w:t>
      </w:r>
      <w:r w:rsidR="008E091A">
        <w:rPr>
          <w:rFonts w:hint="eastAsia"/>
        </w:rPr>
        <w:t>方法</w:t>
      </w:r>
      <w:r w:rsidR="00457D2D">
        <w:rPr>
          <w:rFonts w:hint="eastAsia"/>
        </w:rPr>
        <w:t>来保证编译</w:t>
      </w:r>
      <w:r w:rsidR="00457D2D">
        <w:rPr>
          <w:rFonts w:hint="eastAsia"/>
        </w:rPr>
        <w:lastRenderedPageBreak/>
        <w:t>过程的正确性</w:t>
      </w:r>
      <w:r w:rsidR="00453C65">
        <w:rPr>
          <w:rFonts w:hint="eastAsia"/>
        </w:rPr>
        <w:t>；</w:t>
      </w:r>
      <w:r w:rsidR="00575E46">
        <w:rPr>
          <w:rFonts w:hint="eastAsia"/>
        </w:rPr>
        <w:t>能够实时反馈编译和验证过程的信息；</w:t>
      </w:r>
      <w:r w:rsidR="00A96444">
        <w:rPr>
          <w:rFonts w:hint="eastAsia"/>
        </w:rPr>
        <w:t>能够从源代码</w:t>
      </w:r>
      <w:r w:rsidR="0098648E">
        <w:rPr>
          <w:rFonts w:hint="eastAsia"/>
        </w:rPr>
        <w:t>追溯</w:t>
      </w:r>
      <w:r w:rsidR="00A96444">
        <w:rPr>
          <w:rFonts w:hint="eastAsia"/>
        </w:rPr>
        <w:t>到目标代码</w:t>
      </w:r>
      <w:r w:rsidR="001E1CF4">
        <w:rPr>
          <w:rFonts w:hint="eastAsia"/>
        </w:rPr>
        <w:t>，实现编译过程的完整性、一致性和准确性</w:t>
      </w:r>
      <w:r w:rsidR="00BE5E11">
        <w:rPr>
          <w:rFonts w:hint="eastAsia"/>
        </w:rPr>
        <w:t>的</w:t>
      </w:r>
      <w:r w:rsidR="00AF4D25">
        <w:rPr>
          <w:rFonts w:hint="eastAsia"/>
        </w:rPr>
        <w:t>需</w:t>
      </w:r>
      <w:r w:rsidR="002A0268">
        <w:rPr>
          <w:rFonts w:hint="eastAsia"/>
        </w:rPr>
        <w:t>求</w:t>
      </w:r>
      <w:r w:rsidR="00D53BE8">
        <w:rPr>
          <w:rFonts w:hint="eastAsia"/>
        </w:rPr>
        <w:t>。</w:t>
      </w:r>
    </w:p>
    <w:p w14:paraId="3ABA0566" w14:textId="34199AB9" w:rsidR="000F5673" w:rsidRPr="000F5673" w:rsidRDefault="000F5673" w:rsidP="000F5673">
      <w:pPr>
        <w:pStyle w:val="2"/>
        <w:tabs>
          <w:tab w:val="clear" w:pos="927"/>
          <w:tab w:val="num" w:pos="567"/>
        </w:tabs>
        <w:spacing w:line="360" w:lineRule="auto"/>
        <w:ind w:left="0" w:firstLine="0"/>
        <w:rPr>
          <w:rFonts w:ascii="Times New Roman" w:hAnsi="Times New Roman"/>
        </w:rPr>
      </w:pPr>
      <w:bookmarkStart w:id="27" w:name="_Toc437793910"/>
      <w:r>
        <w:rPr>
          <w:rFonts w:ascii="Times New Roman" w:hAnsi="Times New Roman" w:hint="eastAsia"/>
        </w:rPr>
        <w:t>主要研究内容</w:t>
      </w:r>
      <w:bookmarkEnd w:id="27"/>
    </w:p>
    <w:p w14:paraId="0D6DE2E3" w14:textId="7944FB40" w:rsidR="001553D0" w:rsidRDefault="009005E9" w:rsidP="00B26D61">
      <w:pPr>
        <w:pStyle w:val="11"/>
        <w:ind w:hanging="60"/>
      </w:pPr>
      <w:r w:rsidRPr="009005E9">
        <w:rPr>
          <w:rFonts w:hint="eastAsia"/>
        </w:rPr>
        <w:t>为了实现上述研究目标，本文拟进行如下几个方面的研究：</w:t>
      </w:r>
    </w:p>
    <w:p w14:paraId="3323660D" w14:textId="5887F0F8" w:rsidR="001341F8" w:rsidRDefault="00C34044" w:rsidP="000C69AA">
      <w:pPr>
        <w:pStyle w:val="11"/>
        <w:numPr>
          <w:ilvl w:val="0"/>
          <w:numId w:val="30"/>
        </w:numPr>
      </w:pPr>
      <w:r>
        <w:rPr>
          <w:rFonts w:hint="eastAsia"/>
        </w:rPr>
        <w:t>研究如何在</w:t>
      </w:r>
      <w:r w:rsidR="000C69AA">
        <w:rPr>
          <w:rFonts w:hint="eastAsia"/>
        </w:rPr>
        <w:t>编译的初始阶段，即</w:t>
      </w:r>
      <w:r>
        <w:rPr>
          <w:rFonts w:hint="eastAsia"/>
        </w:rPr>
        <w:t>词法分析和语法分析</w:t>
      </w:r>
      <w:r w:rsidR="000C69AA">
        <w:rPr>
          <w:rFonts w:hint="eastAsia"/>
        </w:rPr>
        <w:t>中加入对安全</w:t>
      </w:r>
      <w:r w:rsidR="000C69AA">
        <w:rPr>
          <w:rFonts w:hint="eastAsia"/>
        </w:rPr>
        <w:t>C</w:t>
      </w:r>
      <w:r w:rsidR="000C69AA">
        <w:rPr>
          <w:rFonts w:hint="eastAsia"/>
        </w:rPr>
        <w:t>约束规则的检验过程，使得不符合安全</w:t>
      </w:r>
      <w:r w:rsidR="000C69AA">
        <w:rPr>
          <w:rFonts w:hint="eastAsia"/>
        </w:rPr>
        <w:t>C</w:t>
      </w:r>
      <w:r w:rsidR="000C69AA">
        <w:rPr>
          <w:rFonts w:hint="eastAsia"/>
        </w:rPr>
        <w:t>标准的源代码在初始阶段就能被识别出</w:t>
      </w:r>
      <w:r w:rsidR="006779B5">
        <w:rPr>
          <w:rFonts w:hint="eastAsia"/>
        </w:rPr>
        <w:t>，提高编译的效率</w:t>
      </w:r>
      <w:r w:rsidR="008B0D96">
        <w:rPr>
          <w:rFonts w:hint="eastAsia"/>
        </w:rPr>
        <w:t>。</w:t>
      </w:r>
    </w:p>
    <w:p w14:paraId="67F3EEE0" w14:textId="20800D87" w:rsidR="003828C6" w:rsidRDefault="00EF036A" w:rsidP="003828C6">
      <w:pPr>
        <w:pStyle w:val="11"/>
        <w:numPr>
          <w:ilvl w:val="0"/>
          <w:numId w:val="30"/>
        </w:numPr>
      </w:pPr>
      <w:r>
        <w:rPr>
          <w:rFonts w:hint="eastAsia"/>
        </w:rPr>
        <w:t>研究如何</w:t>
      </w:r>
      <w:r w:rsidR="003828C6" w:rsidRPr="003828C6">
        <w:rPr>
          <w:rFonts w:hint="eastAsia"/>
        </w:rPr>
        <w:t>获得源代码</w:t>
      </w:r>
      <w:r w:rsidR="009C4055">
        <w:rPr>
          <w:rFonts w:hint="eastAsia"/>
        </w:rPr>
        <w:t>文法单元</w:t>
      </w:r>
      <w:r w:rsidR="00287CDA">
        <w:rPr>
          <w:rFonts w:hint="eastAsia"/>
        </w:rPr>
        <w:t>的</w:t>
      </w:r>
      <w:r w:rsidR="009C4055">
        <w:rPr>
          <w:rFonts w:hint="eastAsia"/>
        </w:rPr>
        <w:t>语义和编译后目标代码段</w:t>
      </w:r>
      <w:r w:rsidR="003828C6" w:rsidRPr="003828C6">
        <w:rPr>
          <w:rFonts w:hint="eastAsia"/>
        </w:rPr>
        <w:t>语义</w:t>
      </w:r>
      <w:r w:rsidR="0081331D">
        <w:rPr>
          <w:rFonts w:hint="eastAsia"/>
        </w:rPr>
        <w:t>的</w:t>
      </w:r>
      <w:r w:rsidR="007269B8">
        <w:rPr>
          <w:rFonts w:hint="eastAsia"/>
        </w:rPr>
        <w:t>方法</w:t>
      </w:r>
      <w:r w:rsidR="008B0D96">
        <w:rPr>
          <w:rFonts w:hint="eastAsia"/>
        </w:rPr>
        <w:t>。</w:t>
      </w:r>
    </w:p>
    <w:p w14:paraId="7F5C3FB3" w14:textId="46E45A3A" w:rsidR="00CF37C0" w:rsidRDefault="00CF37C0" w:rsidP="003828C6">
      <w:pPr>
        <w:pStyle w:val="11"/>
        <w:numPr>
          <w:ilvl w:val="0"/>
          <w:numId w:val="30"/>
        </w:numPr>
      </w:pPr>
      <w:r>
        <w:rPr>
          <w:rFonts w:hint="eastAsia"/>
        </w:rPr>
        <w:t>研究一种基于语义的形式验证</w:t>
      </w:r>
      <w:r w:rsidR="006110FE">
        <w:rPr>
          <w:rFonts w:hint="eastAsia"/>
        </w:rPr>
        <w:t>方法</w:t>
      </w:r>
      <w:r>
        <w:rPr>
          <w:rFonts w:hint="eastAsia"/>
        </w:rPr>
        <w:t>，能确认生成的目标代码的语义和源代码的语义是否保持一致。若一致，则说明编译过程正确，生成的目标代码安全可靠；反之，则有误</w:t>
      </w:r>
      <w:r w:rsidR="008B0D96">
        <w:rPr>
          <w:rFonts w:hint="eastAsia"/>
        </w:rPr>
        <w:t>。</w:t>
      </w:r>
    </w:p>
    <w:p w14:paraId="7EBB8415" w14:textId="7FEE2383" w:rsidR="00160491" w:rsidRPr="00772871" w:rsidRDefault="003828C6" w:rsidP="003828C6">
      <w:pPr>
        <w:pStyle w:val="11"/>
        <w:numPr>
          <w:ilvl w:val="0"/>
          <w:numId w:val="30"/>
        </w:numPr>
      </w:pPr>
      <w:r w:rsidRPr="003828C6">
        <w:rPr>
          <w:rFonts w:hint="eastAsia"/>
        </w:rPr>
        <w:t>研究如何构建一个专用公理集，其中包含了安全</w:t>
      </w:r>
      <w:r w:rsidRPr="003828C6">
        <w:rPr>
          <w:rFonts w:hint="eastAsia"/>
        </w:rPr>
        <w:t>C</w:t>
      </w:r>
      <w:r w:rsidRPr="003828C6">
        <w:rPr>
          <w:rFonts w:hint="eastAsia"/>
        </w:rPr>
        <w:t>所有文法单元的语义和目标代码中指令的语义。</w:t>
      </w:r>
    </w:p>
    <w:p w14:paraId="0BE0129E" w14:textId="7FAB6AF8" w:rsidR="00441666" w:rsidRPr="00D76E5B" w:rsidRDefault="00441666" w:rsidP="00441666">
      <w:pPr>
        <w:pStyle w:val="2"/>
        <w:tabs>
          <w:tab w:val="clear" w:pos="927"/>
          <w:tab w:val="num" w:pos="567"/>
        </w:tabs>
        <w:spacing w:line="360" w:lineRule="auto"/>
        <w:ind w:left="0" w:firstLine="0"/>
        <w:rPr>
          <w:rFonts w:ascii="Times New Roman" w:hAnsi="Times New Roman"/>
        </w:rPr>
      </w:pPr>
      <w:bookmarkStart w:id="28" w:name="_Toc374553477"/>
      <w:bookmarkStart w:id="29" w:name="_Toc437793911"/>
      <w:r w:rsidRPr="00D76E5B">
        <w:rPr>
          <w:rFonts w:ascii="Times New Roman" w:hAnsi="Times New Roman"/>
        </w:rPr>
        <w:t>拟采取的技术方案</w:t>
      </w:r>
      <w:bookmarkEnd w:id="28"/>
      <w:bookmarkEnd w:id="29"/>
    </w:p>
    <w:p w14:paraId="423510A0" w14:textId="4099E530" w:rsidR="00304ED5" w:rsidRPr="00304ED5" w:rsidRDefault="00304ED5" w:rsidP="00304ED5">
      <w:pPr>
        <w:pStyle w:val="3"/>
        <w:numPr>
          <w:ilvl w:val="2"/>
          <w:numId w:val="1"/>
        </w:numPr>
        <w:spacing w:line="360" w:lineRule="auto"/>
        <w:ind w:left="0" w:firstLine="0"/>
        <w:rPr>
          <w:rFonts w:ascii="Times New Roman" w:hAnsi="Times New Roman"/>
        </w:rPr>
      </w:pPr>
      <w:bookmarkStart w:id="30" w:name="_Toc374553478"/>
      <w:bookmarkStart w:id="31" w:name="_Toc436582847"/>
      <w:bookmarkStart w:id="32" w:name="_Toc437793912"/>
      <w:r w:rsidRPr="00D76E5B">
        <w:rPr>
          <w:rFonts w:ascii="Times New Roman" w:hAnsi="Times New Roman"/>
        </w:rPr>
        <w:t>形式化验证工具系统框架架构</w:t>
      </w:r>
      <w:bookmarkEnd w:id="30"/>
      <w:bookmarkEnd w:id="31"/>
      <w:bookmarkEnd w:id="32"/>
    </w:p>
    <w:p w14:paraId="56CD82CA" w14:textId="077FDE24" w:rsidR="00B82A50" w:rsidRDefault="007F47E8" w:rsidP="00B82A50">
      <w:pPr>
        <w:pStyle w:val="11"/>
        <w:ind w:firstLine="0"/>
      </w:pPr>
      <w:r>
        <w:rPr>
          <w:rFonts w:hint="eastAsia"/>
          <w:noProof/>
        </w:rPr>
        <w:lastRenderedPageBreak/>
        <w:drawing>
          <wp:anchor distT="0" distB="0" distL="114300" distR="114300" simplePos="0" relativeHeight="251675648" behindDoc="0" locked="0" layoutInCell="1" allowOverlap="1" wp14:anchorId="59BD6E1D" wp14:editId="41EA4E7E">
            <wp:simplePos x="0" y="0"/>
            <wp:positionH relativeFrom="margin">
              <wp:align>right</wp:align>
            </wp:positionH>
            <wp:positionV relativeFrom="paragraph">
              <wp:posOffset>464093</wp:posOffset>
            </wp:positionV>
            <wp:extent cx="5277485" cy="349885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4.png"/>
                    <pic:cNvPicPr/>
                  </pic:nvPicPr>
                  <pic:blipFill>
                    <a:blip r:embed="rId16">
                      <a:extLst>
                        <a:ext uri="{28A0092B-C50C-407E-A947-70E740481C1C}">
                          <a14:useLocalDpi xmlns:a14="http://schemas.microsoft.com/office/drawing/2010/main" val="0"/>
                        </a:ext>
                      </a:extLst>
                    </a:blip>
                    <a:stretch>
                      <a:fillRect/>
                    </a:stretch>
                  </pic:blipFill>
                  <pic:spPr>
                    <a:xfrm>
                      <a:off x="0" y="0"/>
                      <a:ext cx="5277485" cy="3498850"/>
                    </a:xfrm>
                    <a:prstGeom prst="rect">
                      <a:avLst/>
                    </a:prstGeom>
                  </pic:spPr>
                </pic:pic>
              </a:graphicData>
            </a:graphic>
            <wp14:sizeRelH relativeFrom="margin">
              <wp14:pctWidth>0</wp14:pctWidth>
            </wp14:sizeRelH>
            <wp14:sizeRelV relativeFrom="margin">
              <wp14:pctHeight>0</wp14:pctHeight>
            </wp14:sizeRelV>
          </wp:anchor>
        </w:drawing>
      </w:r>
      <w:r w:rsidR="002A35FA">
        <w:t>本课题要实现</w:t>
      </w:r>
      <w:r w:rsidR="0031043A">
        <w:rPr>
          <w:rFonts w:hint="eastAsia"/>
        </w:rPr>
        <w:t>一个</w:t>
      </w:r>
      <w:r w:rsidR="002A35FA">
        <w:rPr>
          <w:rFonts w:hint="eastAsia"/>
        </w:rPr>
        <w:t>编译</w:t>
      </w:r>
      <w:r w:rsidR="002A35FA">
        <w:t>验证</w:t>
      </w:r>
      <w:r w:rsidR="002A35FA">
        <w:rPr>
          <w:rFonts w:hint="eastAsia"/>
        </w:rPr>
        <w:t>工具</w:t>
      </w:r>
      <w:r w:rsidR="0031043A">
        <w:rPr>
          <w:rFonts w:hint="eastAsia"/>
        </w:rPr>
        <w:t>，其</w:t>
      </w:r>
      <w:r w:rsidR="00F3237A" w:rsidRPr="00D76E5B">
        <w:t>系统框架架构如图</w:t>
      </w:r>
      <w:r w:rsidR="00B40862">
        <w:t>4</w:t>
      </w:r>
      <w:r w:rsidR="00F3237A" w:rsidRPr="00D76E5B">
        <w:t>所示</w:t>
      </w:r>
      <w:r w:rsidR="00F3237A">
        <w:rPr>
          <w:rFonts w:hint="eastAsia"/>
        </w:rPr>
        <w:t>：</w:t>
      </w:r>
    </w:p>
    <w:p w14:paraId="0B784D33" w14:textId="4BE84A53" w:rsidR="003F4AF9" w:rsidRDefault="009072DA" w:rsidP="00887DF3">
      <w:pPr>
        <w:pStyle w:val="a0"/>
        <w:ind w:firstLine="0"/>
        <w:jc w:val="center"/>
      </w:pPr>
      <w:r>
        <w:rPr>
          <w:rFonts w:hint="eastAsia"/>
        </w:rPr>
        <w:t>F</w:t>
      </w:r>
      <w:r>
        <w:t>ig.4</w:t>
      </w:r>
      <w:r w:rsidR="00D0377A">
        <w:t xml:space="preserve"> Formal verification tools framework</w:t>
      </w:r>
    </w:p>
    <w:p w14:paraId="2978362F" w14:textId="77777777" w:rsidR="002C376D" w:rsidRPr="00887DF3" w:rsidRDefault="002C376D" w:rsidP="00887DF3">
      <w:pPr>
        <w:pStyle w:val="a0"/>
        <w:ind w:firstLine="0"/>
        <w:jc w:val="center"/>
      </w:pPr>
    </w:p>
    <w:p w14:paraId="118E26BB" w14:textId="5E493145" w:rsidR="007C007C" w:rsidRPr="002C376D" w:rsidRDefault="007C007C" w:rsidP="00C01540">
      <w:pPr>
        <w:pStyle w:val="a0"/>
        <w:numPr>
          <w:ilvl w:val="0"/>
          <w:numId w:val="32"/>
        </w:numPr>
      </w:pPr>
      <w:r>
        <w:rPr>
          <w:rFonts w:hint="eastAsia"/>
        </w:rPr>
        <w:t>编译模块</w:t>
      </w:r>
      <w:r w:rsidR="002C376D">
        <w:rPr>
          <w:rFonts w:hint="eastAsia"/>
        </w:rPr>
        <w:t>完成基本的编译处理过程和安全C约束规则的检验，同时根据形式验证模块给出的结果决定目标代码的生成；</w:t>
      </w:r>
    </w:p>
    <w:p w14:paraId="290D4FAD" w14:textId="55E74715" w:rsidR="00894154" w:rsidRDefault="00C01540" w:rsidP="0060414B">
      <w:pPr>
        <w:pStyle w:val="afb"/>
        <w:numPr>
          <w:ilvl w:val="0"/>
          <w:numId w:val="28"/>
        </w:numPr>
        <w:adjustRightInd w:val="0"/>
        <w:snapToGrid w:val="0"/>
        <w:spacing w:line="360" w:lineRule="auto"/>
        <w:ind w:firstLineChars="0"/>
        <w:jc w:val="left"/>
      </w:pPr>
      <w:r>
        <w:rPr>
          <w:rFonts w:hint="eastAsia"/>
        </w:rPr>
        <w:t>语义转化</w:t>
      </w:r>
      <w:r w:rsidR="00A861AE">
        <w:rPr>
          <w:rFonts w:hint="eastAsia"/>
        </w:rPr>
        <w:t>模块分别求出每个文法单元和和对应的目标代码段的语义</w:t>
      </w:r>
      <w:r w:rsidR="000450E9">
        <w:rPr>
          <w:rFonts w:hint="eastAsia"/>
        </w:rPr>
        <w:t>；</w:t>
      </w:r>
    </w:p>
    <w:p w14:paraId="1725F45F" w14:textId="513C2846" w:rsidR="00C01540" w:rsidRDefault="00C01540" w:rsidP="00C01540">
      <w:pPr>
        <w:pStyle w:val="afb"/>
        <w:numPr>
          <w:ilvl w:val="0"/>
          <w:numId w:val="28"/>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14:paraId="321A8BEC" w14:textId="5AADB88C" w:rsidR="000450E9" w:rsidRPr="00D76E5B" w:rsidRDefault="004B6EEB" w:rsidP="0060414B">
      <w:pPr>
        <w:pStyle w:val="afb"/>
        <w:numPr>
          <w:ilvl w:val="0"/>
          <w:numId w:val="28"/>
        </w:numPr>
        <w:adjustRightInd w:val="0"/>
        <w:snapToGrid w:val="0"/>
        <w:spacing w:line="360" w:lineRule="auto"/>
        <w:ind w:firstLineChars="0"/>
        <w:jc w:val="left"/>
      </w:pPr>
      <w:r>
        <w:rPr>
          <w:rFonts w:hint="eastAsia"/>
        </w:rPr>
        <w:t>形式验证</w:t>
      </w:r>
      <w:r w:rsidR="00207CAF">
        <w:rPr>
          <w:rFonts w:hint="eastAsia"/>
        </w:rPr>
        <w:t>模块实现对文法单元语义和目标代码段语义一致性的确认，但在调用确认算法前，需要使用语义编码消除二者格式和表达上的差异</w:t>
      </w:r>
      <w:r w:rsidR="000450E9">
        <w:rPr>
          <w:rFonts w:hint="eastAsia"/>
        </w:rPr>
        <w:t>；</w:t>
      </w:r>
    </w:p>
    <w:p w14:paraId="2C6F221A" w14:textId="5A5DF752" w:rsidR="00304ED5" w:rsidRPr="0060414B" w:rsidRDefault="00894154" w:rsidP="0060414B">
      <w:pPr>
        <w:pStyle w:val="afb"/>
        <w:numPr>
          <w:ilvl w:val="0"/>
          <w:numId w:val="28"/>
        </w:numPr>
        <w:adjustRightInd w:val="0"/>
        <w:snapToGrid w:val="0"/>
        <w:spacing w:line="360" w:lineRule="auto"/>
        <w:ind w:firstLineChars="0"/>
        <w:jc w:val="left"/>
        <w:rPr>
          <w:color w:val="000000"/>
        </w:rPr>
      </w:pPr>
      <w:r w:rsidRPr="00D76E5B">
        <w:t>用户界面辅助用户进行形式化验证。</w:t>
      </w:r>
    </w:p>
    <w:p w14:paraId="501D6378" w14:textId="669D59B8" w:rsidR="00956960" w:rsidRPr="0066073E" w:rsidRDefault="0066073E" w:rsidP="00956960">
      <w:pPr>
        <w:pStyle w:val="3"/>
        <w:numPr>
          <w:ilvl w:val="2"/>
          <w:numId w:val="1"/>
        </w:numPr>
        <w:spacing w:line="360" w:lineRule="auto"/>
        <w:ind w:left="0" w:firstLine="0"/>
        <w:rPr>
          <w:rFonts w:ascii="Times New Roman" w:hAnsi="Times New Roman"/>
        </w:rPr>
      </w:pPr>
      <w:bookmarkStart w:id="33" w:name="_Toc437793913"/>
      <w:r>
        <w:rPr>
          <w:rFonts w:ascii="Times New Roman" w:hAnsi="Times New Roman" w:hint="eastAsia"/>
        </w:rPr>
        <w:t>专用公</w:t>
      </w:r>
      <w:r w:rsidR="00841577" w:rsidRPr="0066073E">
        <w:rPr>
          <w:rFonts w:ascii="Times New Roman" w:hAnsi="Times New Roman" w:hint="eastAsia"/>
        </w:rPr>
        <w:t>理</w:t>
      </w:r>
      <w:r w:rsidR="000D63A9" w:rsidRPr="0066073E">
        <w:rPr>
          <w:rFonts w:ascii="Times New Roman" w:hAnsi="Times New Roman" w:hint="eastAsia"/>
        </w:rPr>
        <w:t>集</w:t>
      </w:r>
      <w:bookmarkEnd w:id="33"/>
    </w:p>
    <w:p w14:paraId="132CD9F0" w14:textId="3E8E2A42" w:rsidR="00937117" w:rsidRPr="00A53223" w:rsidRDefault="00D817E5" w:rsidP="00937117">
      <w:pPr>
        <w:pStyle w:val="afb"/>
        <w:numPr>
          <w:ilvl w:val="0"/>
          <w:numId w:val="25"/>
        </w:numPr>
        <w:adjustRightInd w:val="0"/>
        <w:snapToGrid w:val="0"/>
        <w:spacing w:line="360" w:lineRule="auto"/>
        <w:ind w:firstLineChars="0"/>
        <w:jc w:val="left"/>
        <w:rPr>
          <w:color w:val="000000"/>
        </w:rPr>
      </w:pPr>
      <w:r>
        <w:rPr>
          <w:rFonts w:hint="eastAsia"/>
          <w:color w:val="000000"/>
        </w:rPr>
        <w:t>开发文法单元和目标代码</w:t>
      </w:r>
      <w:r w:rsidR="00937117">
        <w:rPr>
          <w:rFonts w:hint="eastAsia"/>
          <w:color w:val="000000"/>
        </w:rPr>
        <w:t>中</w:t>
      </w:r>
      <w:r w:rsidR="000D63A9">
        <w:rPr>
          <w:rFonts w:hint="eastAsia"/>
          <w:color w:val="000000"/>
        </w:rPr>
        <w:t>指令</w:t>
      </w:r>
      <w:r>
        <w:rPr>
          <w:rFonts w:hint="eastAsia"/>
          <w:color w:val="000000"/>
        </w:rPr>
        <w:t>的</w:t>
      </w:r>
      <w:r w:rsidR="000D63A9">
        <w:rPr>
          <w:rFonts w:hint="eastAsia"/>
          <w:color w:val="000000"/>
        </w:rPr>
        <w:t>语义</w:t>
      </w:r>
      <w:r>
        <w:rPr>
          <w:rFonts w:hint="eastAsia"/>
          <w:color w:val="000000"/>
        </w:rPr>
        <w:t>集</w:t>
      </w:r>
      <w:r w:rsidR="005D2F77">
        <w:rPr>
          <w:rFonts w:hint="eastAsia"/>
          <w:color w:val="000000"/>
        </w:rPr>
        <w:t>，</w:t>
      </w:r>
      <w:r w:rsidR="00937117">
        <w:rPr>
          <w:rFonts w:hint="eastAsia"/>
          <w:color w:val="000000"/>
        </w:rPr>
        <w:t>并把其作为专用公理集提供给语义转化模块使用；</w:t>
      </w:r>
    </w:p>
    <w:p w14:paraId="72249266" w14:textId="697B0439" w:rsidR="00A53223" w:rsidRPr="00A53223" w:rsidRDefault="00051851" w:rsidP="00A53223">
      <w:pPr>
        <w:pStyle w:val="afb"/>
        <w:numPr>
          <w:ilvl w:val="0"/>
          <w:numId w:val="25"/>
        </w:numPr>
        <w:adjustRightInd w:val="0"/>
        <w:snapToGrid w:val="0"/>
        <w:spacing w:line="360" w:lineRule="auto"/>
        <w:ind w:firstLineChars="0"/>
        <w:jc w:val="left"/>
        <w:rPr>
          <w:color w:val="000000"/>
        </w:rPr>
      </w:pPr>
      <w:r>
        <w:rPr>
          <w:rFonts w:hint="eastAsia"/>
        </w:rPr>
        <w:t>语义转化</w:t>
      </w:r>
      <w:r w:rsidR="00E31C5A">
        <w:rPr>
          <w:rFonts w:hint="eastAsia"/>
        </w:rPr>
        <w:t>模块</w:t>
      </w:r>
      <w:r w:rsidR="00937117">
        <w:rPr>
          <w:rFonts w:hint="eastAsia"/>
        </w:rPr>
        <w:t>根据输入的文法单元或目标代码段从</w:t>
      </w:r>
      <w:r w:rsidR="009F22ED">
        <w:rPr>
          <w:rFonts w:hint="eastAsia"/>
        </w:rPr>
        <w:t>专用公理</w:t>
      </w:r>
      <w:r w:rsidR="00937117">
        <w:rPr>
          <w:rFonts w:hint="eastAsia"/>
        </w:rPr>
        <w:t>集中</w:t>
      </w:r>
      <w:r w:rsidR="0031574C">
        <w:rPr>
          <w:rFonts w:hint="eastAsia"/>
        </w:rPr>
        <w:t>搜索</w:t>
      </w:r>
      <w:r w:rsidR="00E31C5A">
        <w:rPr>
          <w:rFonts w:hint="eastAsia"/>
        </w:rPr>
        <w:t>其</w:t>
      </w:r>
      <w:r w:rsidR="00937117">
        <w:rPr>
          <w:rFonts w:hint="eastAsia"/>
        </w:rPr>
        <w:t>对</w:t>
      </w:r>
      <w:r w:rsidR="00937117">
        <w:rPr>
          <w:rFonts w:hint="eastAsia"/>
        </w:rPr>
        <w:lastRenderedPageBreak/>
        <w:t>应的</w:t>
      </w:r>
      <w:r w:rsidR="0031574C">
        <w:rPr>
          <w:rFonts w:hint="eastAsia"/>
        </w:rPr>
        <w:t>语义</w:t>
      </w:r>
      <w:r w:rsidR="00BB7193">
        <w:rPr>
          <w:rFonts w:hint="eastAsia"/>
        </w:rPr>
        <w:t>，处理后</w:t>
      </w:r>
      <w:r w:rsidR="0031574C">
        <w:rPr>
          <w:rFonts w:hint="eastAsia"/>
        </w:rPr>
        <w:t>输出；</w:t>
      </w:r>
    </w:p>
    <w:p w14:paraId="3ED5DD75" w14:textId="6F52E02D" w:rsidR="00C8090B" w:rsidRPr="001F5129" w:rsidRDefault="00233BAC" w:rsidP="00C8090B">
      <w:pPr>
        <w:pStyle w:val="3"/>
        <w:numPr>
          <w:ilvl w:val="2"/>
          <w:numId w:val="1"/>
        </w:numPr>
        <w:spacing w:line="360" w:lineRule="auto"/>
        <w:ind w:left="0" w:firstLine="0"/>
        <w:rPr>
          <w:rFonts w:ascii="Times New Roman" w:hAnsi="Times New Roman"/>
        </w:rPr>
      </w:pPr>
      <w:bookmarkStart w:id="34" w:name="_Toc436582849"/>
      <w:bookmarkStart w:id="35" w:name="_Toc437793914"/>
      <w:r>
        <w:rPr>
          <w:rFonts w:ascii="Times New Roman" w:hAnsi="Times New Roman" w:hint="eastAsia"/>
        </w:rPr>
        <w:t>基于语义</w:t>
      </w:r>
      <w:r w:rsidR="00BC4A76">
        <w:rPr>
          <w:rFonts w:ascii="Times New Roman" w:hAnsi="Times New Roman" w:hint="eastAsia"/>
        </w:rPr>
        <w:t>的</w:t>
      </w:r>
      <w:r w:rsidR="002D5B74">
        <w:rPr>
          <w:rFonts w:ascii="Times New Roman" w:hAnsi="Times New Roman" w:hint="eastAsia"/>
        </w:rPr>
        <w:t>形式</w:t>
      </w:r>
      <w:r>
        <w:rPr>
          <w:rFonts w:ascii="Times New Roman" w:hAnsi="Times New Roman" w:hint="eastAsia"/>
        </w:rPr>
        <w:t>验证</w:t>
      </w:r>
      <w:bookmarkEnd w:id="34"/>
      <w:r w:rsidR="008D64D2">
        <w:rPr>
          <w:rFonts w:ascii="Times New Roman" w:hAnsi="Times New Roman" w:hint="eastAsia"/>
        </w:rPr>
        <w:t>方法</w:t>
      </w:r>
      <w:bookmarkEnd w:id="35"/>
    </w:p>
    <w:p w14:paraId="52BB0054" w14:textId="0553B498" w:rsidR="00A65BB1" w:rsidRDefault="004E4C01" w:rsidP="00A65BB1">
      <w:pPr>
        <w:pStyle w:val="a0"/>
      </w:pPr>
      <w:r>
        <w:rPr>
          <w:rFonts w:hint="eastAsia"/>
        </w:rPr>
        <w:t>对编译器进行形式验证可以通过验证编译前后源代码和目标代码的语义是否保持一致来实现，但若直接对整个源代码和目标代码进行验证，则太过于复杂和</w:t>
      </w:r>
      <w:r w:rsidR="001F5129">
        <w:rPr>
          <w:rFonts w:hint="eastAsia"/>
        </w:rPr>
        <w:t>困难</w:t>
      </w:r>
      <w:r w:rsidR="008026EB">
        <w:rPr>
          <w:rFonts w:hint="eastAsia"/>
        </w:rPr>
        <w:t>，所以</w:t>
      </w:r>
      <w:r w:rsidR="00982993">
        <w:rPr>
          <w:rFonts w:hint="eastAsia"/>
        </w:rPr>
        <w:t>本课题拟提出一种</w:t>
      </w:r>
      <w:r w:rsidR="008026EB">
        <w:rPr>
          <w:rFonts w:hint="eastAsia"/>
        </w:rPr>
        <w:t>新的验证方法来简化这一过程。</w:t>
      </w:r>
    </w:p>
    <w:p w14:paraId="59D95BAB" w14:textId="14597DEA" w:rsidR="00DC39A3" w:rsidRDefault="000774F5" w:rsidP="00E6627E">
      <w:pPr>
        <w:pStyle w:val="a0"/>
      </w:pPr>
      <w:r>
        <w:rPr>
          <w:rFonts w:hint="eastAsia"/>
        </w:rPr>
        <w:t>首先</w:t>
      </w:r>
      <w:r w:rsidR="00A65BB1">
        <w:rPr>
          <w:rFonts w:hint="eastAsia"/>
        </w:rPr>
        <w:t>，</w:t>
      </w:r>
      <w:r w:rsidR="00A6779F">
        <w:rPr>
          <w:rFonts w:hint="eastAsia"/>
        </w:rPr>
        <w:t>把C程序的源代码通过编译处理，从中识别出多条具有完整语义的C文法单元，编译出每个文法单元对应的目标代码段。</w:t>
      </w:r>
      <w:r w:rsidR="005775BD">
        <w:rPr>
          <w:rFonts w:hint="eastAsia"/>
        </w:rPr>
        <w:t>然后把文法</w:t>
      </w:r>
      <w:r w:rsidR="004665C0">
        <w:rPr>
          <w:rFonts w:hint="eastAsia"/>
        </w:rPr>
        <w:t>单元和目标代码</w:t>
      </w:r>
      <w:proofErr w:type="gramStart"/>
      <w:r w:rsidR="004665C0">
        <w:rPr>
          <w:rFonts w:hint="eastAsia"/>
        </w:rPr>
        <w:t>段</w:t>
      </w:r>
      <w:r w:rsidR="0019538D">
        <w:rPr>
          <w:rFonts w:hint="eastAsia"/>
        </w:rPr>
        <w:t>通过</w:t>
      </w:r>
      <w:proofErr w:type="gramEnd"/>
      <w:r w:rsidR="0019538D">
        <w:rPr>
          <w:rFonts w:hint="eastAsia"/>
        </w:rPr>
        <w:t>专用公理的应用</w:t>
      </w:r>
      <w:r w:rsidR="004665C0">
        <w:rPr>
          <w:rFonts w:hint="eastAsia"/>
        </w:rPr>
        <w:t>分别转化为指称语义的形式，基于得到的指称语义</w:t>
      </w:r>
      <w:r w:rsidR="005775BD">
        <w:rPr>
          <w:rFonts w:hint="eastAsia"/>
        </w:rPr>
        <w:t>进行</w:t>
      </w:r>
      <w:r w:rsidR="004665C0">
        <w:rPr>
          <w:rFonts w:hint="eastAsia"/>
        </w:rPr>
        <w:t>化简和</w:t>
      </w:r>
      <w:r w:rsidR="0019538D">
        <w:rPr>
          <w:rFonts w:hint="eastAsia"/>
        </w:rPr>
        <w:t>推理</w:t>
      </w:r>
      <w:r w:rsidR="005775BD">
        <w:rPr>
          <w:rFonts w:hint="eastAsia"/>
        </w:rPr>
        <w:t>，获得</w:t>
      </w:r>
      <w:proofErr w:type="gramStart"/>
      <w:r w:rsidR="005775BD">
        <w:rPr>
          <w:rFonts w:hint="eastAsia"/>
        </w:rPr>
        <w:t>最</w:t>
      </w:r>
      <w:proofErr w:type="gramEnd"/>
      <w:r w:rsidR="005775BD">
        <w:rPr>
          <w:rFonts w:hint="eastAsia"/>
        </w:rPr>
        <w:t>简指称语义</w:t>
      </w:r>
      <w:r w:rsidR="001E6EF2">
        <w:rPr>
          <w:rFonts w:hint="eastAsia"/>
        </w:rPr>
        <w:t>的形式</w:t>
      </w:r>
      <w:r w:rsidR="004F638C">
        <w:rPr>
          <w:rFonts w:hint="eastAsia"/>
        </w:rPr>
        <w:t>。再把文法单元的指称语义和目标代码段的指称语义进行编码，消除二者格式和表达上的差异。最后，通过确认算法判断文法单元的指称语义和目标代码段的指称语义是否一致。</w:t>
      </w:r>
    </w:p>
    <w:p w14:paraId="4BA417E8" w14:textId="7C20F910" w:rsidR="00BB19BB" w:rsidRPr="00054FED" w:rsidRDefault="00F07DAC" w:rsidP="004775F1">
      <w:pPr>
        <w:pStyle w:val="a0"/>
      </w:pPr>
      <w:r>
        <w:rPr>
          <w:rFonts w:hint="eastAsia"/>
        </w:rPr>
        <w:t>整个验证</w:t>
      </w:r>
      <w:r w:rsidR="00BB19BB">
        <w:rPr>
          <w:rFonts w:hint="eastAsia"/>
        </w:rPr>
        <w:t>过程中需要对多条文法单元语义进行验证</w:t>
      </w:r>
      <w:r w:rsidR="00900AD2">
        <w:rPr>
          <w:rFonts w:hint="eastAsia"/>
        </w:rPr>
        <w:t>，但并不需要等所有的文法单元都验证完毕才给出最后的验证结果。只要</w:t>
      </w:r>
      <w:r w:rsidR="00BB19BB">
        <w:rPr>
          <w:rFonts w:hint="eastAsia"/>
        </w:rPr>
        <w:t>有一条文法单元的语义验证失败，则可以判断编译过程有误，可以停止验证过程；反之，只有所有的文法单元的语义验证都正确，才可判断编译过程正确。</w:t>
      </w:r>
    </w:p>
    <w:p w14:paraId="6FEA01DC" w14:textId="1192B900" w:rsidR="00304ED5" w:rsidRPr="00D76E5B" w:rsidRDefault="00304ED5" w:rsidP="00304ED5">
      <w:pPr>
        <w:pStyle w:val="3"/>
        <w:numPr>
          <w:ilvl w:val="2"/>
          <w:numId w:val="1"/>
        </w:numPr>
        <w:spacing w:line="360" w:lineRule="auto"/>
        <w:ind w:left="0" w:firstLine="0"/>
        <w:rPr>
          <w:rFonts w:ascii="Times New Roman" w:hAnsi="Times New Roman"/>
        </w:rPr>
      </w:pPr>
      <w:bookmarkStart w:id="36" w:name="_Toc374553482"/>
      <w:bookmarkStart w:id="37" w:name="_Toc436582850"/>
      <w:bookmarkStart w:id="38" w:name="_Toc437793915"/>
      <w:r w:rsidRPr="00D76E5B">
        <w:rPr>
          <w:rFonts w:ascii="Times New Roman" w:hAnsi="Times New Roman"/>
        </w:rPr>
        <w:t>用户交互界面的</w:t>
      </w:r>
      <w:bookmarkEnd w:id="36"/>
      <w:bookmarkEnd w:id="37"/>
      <w:r w:rsidR="00523A0F">
        <w:rPr>
          <w:rFonts w:ascii="Times New Roman" w:hAnsi="Times New Roman" w:hint="eastAsia"/>
        </w:rPr>
        <w:t>开发</w:t>
      </w:r>
      <w:bookmarkEnd w:id="38"/>
    </w:p>
    <w:p w14:paraId="3EE136D5" w14:textId="77777777" w:rsidR="00E35325" w:rsidRDefault="00A53223" w:rsidP="001A77F8">
      <w:pPr>
        <w:pStyle w:val="11"/>
        <w:numPr>
          <w:ilvl w:val="0"/>
          <w:numId w:val="27"/>
        </w:numPr>
      </w:pPr>
      <w:r>
        <w:rPr>
          <w:rFonts w:hint="eastAsia"/>
        </w:rPr>
        <w:t>加</w:t>
      </w:r>
      <w:r w:rsidR="00E35325">
        <w:rPr>
          <w:rFonts w:hint="eastAsia"/>
        </w:rPr>
        <w:t>入实时的提示</w:t>
      </w:r>
      <w:r>
        <w:rPr>
          <w:rFonts w:hint="eastAsia"/>
        </w:rPr>
        <w:t>功能，</w:t>
      </w:r>
      <w:r w:rsidR="00E35325">
        <w:rPr>
          <w:rFonts w:hint="eastAsia"/>
        </w:rPr>
        <w:t>向用户显示程序的运行进度；</w:t>
      </w:r>
    </w:p>
    <w:p w14:paraId="6A5AC859" w14:textId="57ED1F5E" w:rsidR="00A53223" w:rsidRDefault="00E35325" w:rsidP="001A77F8">
      <w:pPr>
        <w:pStyle w:val="11"/>
        <w:numPr>
          <w:ilvl w:val="0"/>
          <w:numId w:val="27"/>
        </w:numPr>
      </w:pPr>
      <w:r>
        <w:rPr>
          <w:rFonts w:hint="eastAsia"/>
        </w:rPr>
        <w:t>开发用户交互接口，使用户</w:t>
      </w:r>
      <w:r w:rsidR="00CD300A">
        <w:rPr>
          <w:rFonts w:hint="eastAsia"/>
        </w:rPr>
        <w:t>能做出一些决策，</w:t>
      </w:r>
      <w:r>
        <w:rPr>
          <w:rFonts w:hint="eastAsia"/>
        </w:rPr>
        <w:t>辅助证明过程；</w:t>
      </w:r>
    </w:p>
    <w:p w14:paraId="5A9BED4E" w14:textId="522369EB" w:rsidR="00304ED5" w:rsidRPr="007E0032" w:rsidRDefault="00AB1580" w:rsidP="001A77F8">
      <w:pPr>
        <w:pStyle w:val="11"/>
        <w:numPr>
          <w:ilvl w:val="0"/>
          <w:numId w:val="27"/>
        </w:numPr>
      </w:pPr>
      <w:r>
        <w:rPr>
          <w:rFonts w:hint="eastAsia"/>
        </w:rPr>
        <w:t>手动</w:t>
      </w:r>
      <w:r w:rsidR="00CD300A">
        <w:rPr>
          <w:rFonts w:hint="eastAsia"/>
        </w:rPr>
        <w:t>精简证明序列，删除冗余证明项</w:t>
      </w:r>
      <w:r w:rsidR="00780091">
        <w:rPr>
          <w:rFonts w:hint="eastAsia"/>
        </w:rPr>
        <w:t>。</w:t>
      </w:r>
    </w:p>
    <w:p w14:paraId="36A4377F" w14:textId="7A049EC3" w:rsidR="0061725E" w:rsidRDefault="0061725E" w:rsidP="007B4EC6">
      <w:pPr>
        <w:pStyle w:val="1"/>
      </w:pPr>
      <w:bookmarkStart w:id="39" w:name="_Toc507555264"/>
      <w:bookmarkStart w:id="40" w:name="_Toc437793916"/>
      <w:bookmarkEnd w:id="39"/>
      <w:r>
        <w:rPr>
          <w:rFonts w:hint="eastAsia"/>
        </w:rPr>
        <w:t>关键技术</w:t>
      </w:r>
      <w:r w:rsidR="00873D47">
        <w:rPr>
          <w:rFonts w:hint="eastAsia"/>
        </w:rPr>
        <w:t>与</w:t>
      </w:r>
      <w:r w:rsidR="00072F98">
        <w:rPr>
          <w:rFonts w:hint="eastAsia"/>
        </w:rPr>
        <w:t>难点</w:t>
      </w:r>
      <w:bookmarkEnd w:id="40"/>
    </w:p>
    <w:p w14:paraId="4ED68455" w14:textId="3BD6ADCC" w:rsidR="005B64B2" w:rsidRDefault="00515E9A" w:rsidP="005B64B2">
      <w:pPr>
        <w:pStyle w:val="2"/>
        <w:tabs>
          <w:tab w:val="clear" w:pos="927"/>
          <w:tab w:val="num" w:pos="567"/>
        </w:tabs>
        <w:spacing w:line="360" w:lineRule="auto"/>
        <w:ind w:left="0" w:firstLine="0"/>
        <w:rPr>
          <w:rFonts w:ascii="Times New Roman" w:hAnsi="Times New Roman"/>
        </w:rPr>
      </w:pPr>
      <w:bookmarkStart w:id="41" w:name="_Toc437793917"/>
      <w:r>
        <w:rPr>
          <w:rFonts w:ascii="Times New Roman" w:hAnsi="Times New Roman" w:hint="eastAsia"/>
        </w:rPr>
        <w:t>文法单元</w:t>
      </w:r>
      <w:bookmarkEnd w:id="41"/>
    </w:p>
    <w:p w14:paraId="0F1F46B3" w14:textId="3BF3B767" w:rsidR="001E679B" w:rsidRDefault="001E679B" w:rsidP="001E679B">
      <w:pPr>
        <w:pStyle w:val="11"/>
        <w:ind w:left="0" w:firstLine="425"/>
      </w:pPr>
      <w:r w:rsidRPr="00FC045A">
        <w:rPr>
          <w:rFonts w:hint="eastAsia"/>
        </w:rPr>
        <w:t>语境表示</w:t>
      </w:r>
      <w:r w:rsidR="00EF1E3D" w:rsidRPr="00FC045A">
        <w:rPr>
          <w:rFonts w:hint="eastAsia"/>
        </w:rPr>
        <w:t>待证明序列</w:t>
      </w:r>
      <w:r w:rsidRPr="00FC045A">
        <w:rPr>
          <w:rFonts w:hint="eastAsia"/>
        </w:rPr>
        <w:t>中每一个证明</w:t>
      </w:r>
      <w:proofErr w:type="gramStart"/>
      <w:r w:rsidRPr="00FC045A">
        <w:rPr>
          <w:rFonts w:hint="eastAsia"/>
        </w:rPr>
        <w:t>项所在</w:t>
      </w:r>
      <w:proofErr w:type="gramEnd"/>
      <w:r w:rsidRPr="00FC045A">
        <w:rPr>
          <w:rFonts w:hint="eastAsia"/>
        </w:rPr>
        <w:t>的环境和上下文</w:t>
      </w:r>
      <w:r w:rsidR="00FB6624" w:rsidRPr="00FC045A">
        <w:rPr>
          <w:rFonts w:hint="eastAsia"/>
        </w:rPr>
        <w:t>，蒙太古语用学中指出</w:t>
      </w:r>
      <w:r w:rsidR="00D91618" w:rsidRPr="00FC045A">
        <w:rPr>
          <w:rFonts w:hint="eastAsia"/>
        </w:rPr>
        <w:t>相同对象在不同语境中语义不同。</w:t>
      </w:r>
      <w:r w:rsidR="00D91618">
        <w:rPr>
          <w:rFonts w:hint="eastAsia"/>
        </w:rPr>
        <w:t>从</w:t>
      </w:r>
      <w:r w:rsidR="00EF1E3D">
        <w:rPr>
          <w:rFonts w:hint="eastAsia"/>
        </w:rPr>
        <w:t>C</w:t>
      </w:r>
      <w:r w:rsidR="00D91618">
        <w:rPr>
          <w:rFonts w:hint="eastAsia"/>
        </w:rPr>
        <w:t>源代码中识别出</w:t>
      </w:r>
      <w:r w:rsidR="00EF1E3D">
        <w:rPr>
          <w:rFonts w:hint="eastAsia"/>
        </w:rPr>
        <w:t>多条</w:t>
      </w:r>
      <w:r w:rsidR="00EF1E3D">
        <w:rPr>
          <w:rFonts w:hint="eastAsia"/>
        </w:rPr>
        <w:t>C</w:t>
      </w:r>
      <w:r w:rsidR="009514AF">
        <w:rPr>
          <w:rFonts w:hint="eastAsia"/>
        </w:rPr>
        <w:t>文法单元</w:t>
      </w:r>
      <w:r w:rsidR="00EF1E3D">
        <w:rPr>
          <w:rFonts w:hint="eastAsia"/>
        </w:rPr>
        <w:t>，如</w:t>
      </w:r>
      <w:r w:rsidR="00EF1E3D">
        <w:rPr>
          <w:rFonts w:hint="eastAsia"/>
        </w:rPr>
        <w:t>if</w:t>
      </w:r>
      <w:r w:rsidR="00EF1E3D">
        <w:rPr>
          <w:rFonts w:hint="eastAsia"/>
        </w:rPr>
        <w:t>语句、</w:t>
      </w:r>
      <w:r w:rsidR="00EF1E3D">
        <w:rPr>
          <w:rFonts w:hint="eastAsia"/>
        </w:rPr>
        <w:t>while</w:t>
      </w:r>
      <w:r w:rsidR="00EF1E3D">
        <w:rPr>
          <w:rFonts w:hint="eastAsia"/>
        </w:rPr>
        <w:t>语句等，由于其语境确定（主要由局部变量和全局变量等组成），则每个</w:t>
      </w:r>
      <w:r w:rsidR="00EF1E3D">
        <w:rPr>
          <w:rFonts w:hint="eastAsia"/>
        </w:rPr>
        <w:t>C</w:t>
      </w:r>
      <w:r w:rsidR="00B73BBB">
        <w:rPr>
          <w:rFonts w:hint="eastAsia"/>
        </w:rPr>
        <w:t>文法单元对象的</w:t>
      </w:r>
      <w:r w:rsidR="009514AF">
        <w:rPr>
          <w:rFonts w:hint="eastAsia"/>
        </w:rPr>
        <w:t>语义</w:t>
      </w:r>
      <w:r w:rsidR="00B73BBB">
        <w:rPr>
          <w:rFonts w:hint="eastAsia"/>
        </w:rPr>
        <w:t>就确定</w:t>
      </w:r>
      <w:r w:rsidR="009514AF">
        <w:rPr>
          <w:rFonts w:hint="eastAsia"/>
        </w:rPr>
        <w:t>，于是便可以基于每个文法单元</w:t>
      </w:r>
      <w:r w:rsidR="00BC4173">
        <w:rPr>
          <w:rFonts w:hint="eastAsia"/>
        </w:rPr>
        <w:t>的语义</w:t>
      </w:r>
      <w:r w:rsidR="00EF1E3D">
        <w:rPr>
          <w:rFonts w:hint="eastAsia"/>
        </w:rPr>
        <w:t>进</w:t>
      </w:r>
      <w:r w:rsidR="00EF1E3D">
        <w:rPr>
          <w:rFonts w:hint="eastAsia"/>
        </w:rPr>
        <w:lastRenderedPageBreak/>
        <w:t>行形式验证。</w:t>
      </w:r>
    </w:p>
    <w:p w14:paraId="33290353" w14:textId="53CDA607" w:rsidR="00EC2BA9" w:rsidRDefault="00FA3897" w:rsidP="00EC2BA9">
      <w:pPr>
        <w:pStyle w:val="11"/>
        <w:ind w:left="0" w:firstLine="0"/>
      </w:pPr>
      <w:r>
        <w:tab/>
      </w:r>
      <w:r w:rsidR="005A6E61">
        <w:rPr>
          <w:rFonts w:hint="eastAsia"/>
        </w:rPr>
        <w:t>如何设计</w:t>
      </w:r>
      <w:r w:rsidR="009514AF">
        <w:rPr>
          <w:rFonts w:hint="eastAsia"/>
        </w:rPr>
        <w:t>从</w:t>
      </w:r>
      <w:r w:rsidR="003B58D5">
        <w:rPr>
          <w:rFonts w:hint="eastAsia"/>
        </w:rPr>
        <w:t>C</w:t>
      </w:r>
      <w:r w:rsidR="009514AF">
        <w:rPr>
          <w:rFonts w:hint="eastAsia"/>
        </w:rPr>
        <w:t>源代码中识别出</w:t>
      </w:r>
      <w:r w:rsidR="003B58D5">
        <w:rPr>
          <w:rFonts w:hint="eastAsia"/>
        </w:rPr>
        <w:t>多个</w:t>
      </w:r>
      <w:r w:rsidR="003B58D5">
        <w:rPr>
          <w:rFonts w:hint="eastAsia"/>
        </w:rPr>
        <w:t>C</w:t>
      </w:r>
      <w:r w:rsidR="009514AF">
        <w:rPr>
          <w:rFonts w:hint="eastAsia"/>
        </w:rPr>
        <w:t>文法单元及</w:t>
      </w:r>
      <w:r w:rsidR="008F4A2A">
        <w:rPr>
          <w:rFonts w:hint="eastAsia"/>
        </w:rPr>
        <w:t>生成</w:t>
      </w:r>
      <w:r w:rsidR="009514AF">
        <w:rPr>
          <w:rFonts w:hint="eastAsia"/>
        </w:rPr>
        <w:t>其对应的目标代码段</w:t>
      </w:r>
      <w:r w:rsidR="00F5389B">
        <w:rPr>
          <w:rFonts w:hint="eastAsia"/>
        </w:rPr>
        <w:t>的</w:t>
      </w:r>
      <w:r w:rsidR="005A6E61">
        <w:rPr>
          <w:rFonts w:hint="eastAsia"/>
        </w:rPr>
        <w:t>算法</w:t>
      </w:r>
      <w:r w:rsidR="00E41579">
        <w:rPr>
          <w:rFonts w:hint="eastAsia"/>
        </w:rPr>
        <w:t>，这是课题研究的</w:t>
      </w:r>
      <w:r w:rsidR="009514AF">
        <w:rPr>
          <w:rFonts w:hint="eastAsia"/>
        </w:rPr>
        <w:t>难点</w:t>
      </w:r>
      <w:r w:rsidR="003B58D5">
        <w:rPr>
          <w:rFonts w:hint="eastAsia"/>
        </w:rPr>
        <w:t>。</w:t>
      </w:r>
    </w:p>
    <w:p w14:paraId="462FEF7E" w14:textId="6EBF0C01" w:rsidR="00507B55" w:rsidRDefault="0097467B" w:rsidP="00507B55">
      <w:pPr>
        <w:pStyle w:val="2"/>
        <w:tabs>
          <w:tab w:val="clear" w:pos="927"/>
          <w:tab w:val="num" w:pos="567"/>
        </w:tabs>
        <w:spacing w:line="360" w:lineRule="auto"/>
        <w:ind w:left="0" w:firstLine="0"/>
        <w:rPr>
          <w:rFonts w:ascii="Times New Roman" w:hAnsi="Times New Roman"/>
        </w:rPr>
      </w:pPr>
      <w:bookmarkStart w:id="42" w:name="_Toc437793918"/>
      <w:r>
        <w:rPr>
          <w:rFonts w:ascii="Times New Roman" w:hAnsi="Times New Roman" w:hint="eastAsia"/>
        </w:rPr>
        <w:t>指称语义</w:t>
      </w:r>
      <w:bookmarkEnd w:id="42"/>
    </w:p>
    <w:p w14:paraId="199C695B" w14:textId="77777777" w:rsidR="009C042C" w:rsidRDefault="00852FD6" w:rsidP="00725382">
      <w:pPr>
        <w:pStyle w:val="a0"/>
        <w:ind w:firstLine="425"/>
      </w:pPr>
      <w:r w:rsidRPr="00852FD6">
        <w:rPr>
          <w:rFonts w:hint="eastAsia"/>
        </w:rPr>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p>
    <w:p w14:paraId="38A82AF7" w14:textId="7006360F" w:rsidR="00F92B07" w:rsidRPr="00A77870" w:rsidRDefault="00C70AF0" w:rsidP="00725382">
      <w:pPr>
        <w:pStyle w:val="a0"/>
        <w:ind w:firstLine="425"/>
      </w:pPr>
      <w:r>
        <w:rPr>
          <w:rFonts w:hint="eastAsia"/>
        </w:rPr>
        <w:t>课题中我们将用</w:t>
      </w:r>
      <w:r w:rsidR="001F3F17">
        <w:rPr>
          <w:rFonts w:hint="eastAsia"/>
        </w:rPr>
        <w:t>指称语义</w:t>
      </w:r>
      <w:r w:rsidR="002337A6">
        <w:rPr>
          <w:rFonts w:hint="eastAsia"/>
        </w:rPr>
        <w:t>的</w:t>
      </w:r>
      <w:r w:rsidR="00AE1A07">
        <w:rPr>
          <w:rFonts w:hint="eastAsia"/>
        </w:rPr>
        <w:t>形式</w:t>
      </w:r>
      <w:r w:rsidR="00725382">
        <w:rPr>
          <w:rFonts w:hint="eastAsia"/>
        </w:rPr>
        <w:t>来分别表示C</w:t>
      </w:r>
      <w:r w:rsidR="000A300F">
        <w:rPr>
          <w:rFonts w:hint="eastAsia"/>
        </w:rPr>
        <w:t>文法单元</w:t>
      </w:r>
      <w:r w:rsidR="00725382">
        <w:rPr>
          <w:rFonts w:hint="eastAsia"/>
        </w:rPr>
        <w:t>和目标</w:t>
      </w:r>
      <w:r w:rsidR="009C042C">
        <w:rPr>
          <w:rFonts w:hint="eastAsia"/>
        </w:rPr>
        <w:t>代码</w:t>
      </w:r>
      <w:r w:rsidR="006E0EEE">
        <w:rPr>
          <w:rFonts w:hint="eastAsia"/>
        </w:rPr>
        <w:t>段</w:t>
      </w:r>
      <w:r w:rsidR="000B7475">
        <w:rPr>
          <w:rFonts w:hint="eastAsia"/>
        </w:rPr>
        <w:t>的语义，难点在于如何正确的</w:t>
      </w:r>
      <w:r w:rsidR="007A313D">
        <w:rPr>
          <w:rFonts w:hint="eastAsia"/>
        </w:rPr>
        <w:t>获得</w:t>
      </w:r>
      <w:r w:rsidR="000B7475">
        <w:rPr>
          <w:rFonts w:hint="eastAsia"/>
        </w:rPr>
        <w:t>二者的指称语义</w:t>
      </w:r>
      <w:r w:rsidR="00725382">
        <w:rPr>
          <w:rFonts w:hint="eastAsia"/>
        </w:rPr>
        <w:t>。</w:t>
      </w:r>
    </w:p>
    <w:p w14:paraId="58A98CF4" w14:textId="7EF3F492" w:rsidR="00507B55" w:rsidRDefault="002E67E3" w:rsidP="00507B55">
      <w:pPr>
        <w:pStyle w:val="2"/>
        <w:tabs>
          <w:tab w:val="clear" w:pos="927"/>
          <w:tab w:val="num" w:pos="567"/>
        </w:tabs>
        <w:spacing w:line="360" w:lineRule="auto"/>
        <w:ind w:left="0" w:firstLine="0"/>
        <w:rPr>
          <w:rFonts w:ascii="Times New Roman" w:hAnsi="Times New Roman"/>
        </w:rPr>
      </w:pPr>
      <w:bookmarkStart w:id="43" w:name="_Toc437793919"/>
      <w:r>
        <w:rPr>
          <w:rFonts w:ascii="Times New Roman" w:hAnsi="Times New Roman" w:hint="eastAsia"/>
        </w:rPr>
        <w:t>语义</w:t>
      </w:r>
      <w:r w:rsidR="00A903AD">
        <w:rPr>
          <w:rFonts w:ascii="Times New Roman" w:hAnsi="Times New Roman" w:hint="eastAsia"/>
        </w:rPr>
        <w:t>一致</w:t>
      </w:r>
      <w:bookmarkEnd w:id="43"/>
    </w:p>
    <w:p w14:paraId="212AC2FE" w14:textId="6F7D1A44" w:rsidR="00A903AD" w:rsidRDefault="00ED36D4" w:rsidP="00641D5F">
      <w:pPr>
        <w:pStyle w:val="11"/>
        <w:ind w:left="0" w:firstLine="425"/>
      </w:pPr>
      <w:r>
        <w:rPr>
          <w:rFonts w:hint="eastAsia"/>
        </w:rPr>
        <w:t>编译器的任务是将</w:t>
      </w:r>
      <w:r w:rsidR="000D72B8">
        <w:rPr>
          <w:rFonts w:hint="eastAsia"/>
        </w:rPr>
        <w:t>源代码</w:t>
      </w:r>
      <w:r w:rsidR="00641D5F">
        <w:rPr>
          <w:rFonts w:hint="eastAsia"/>
        </w:rPr>
        <w:t>正确的编译为</w:t>
      </w:r>
      <w:r w:rsidR="00A903AD" w:rsidRPr="00A903AD">
        <w:rPr>
          <w:rFonts w:hint="eastAsia"/>
        </w:rPr>
        <w:t>目</w:t>
      </w:r>
      <w:r w:rsidR="000D72B8">
        <w:rPr>
          <w:rFonts w:hint="eastAsia"/>
        </w:rPr>
        <w:t>标代码</w:t>
      </w:r>
      <w:r w:rsidR="00641D5F">
        <w:rPr>
          <w:rFonts w:hint="eastAsia"/>
        </w:rPr>
        <w:t>，而确认源代码与编译生成的目标代码之间是否具有一致的语义是判断编译过程是否正确的有效方法。</w:t>
      </w:r>
      <w:r w:rsidR="006D3B54">
        <w:rPr>
          <w:rFonts w:hint="eastAsia"/>
        </w:rPr>
        <w:t>因此，</w:t>
      </w:r>
      <w:r w:rsidR="00A903AD">
        <w:rPr>
          <w:rFonts w:hint="eastAsia"/>
        </w:rPr>
        <w:t>课题中</w:t>
      </w:r>
      <w:r w:rsidR="00D57311" w:rsidRPr="00D57311">
        <w:rPr>
          <w:rFonts w:hint="eastAsia"/>
        </w:rPr>
        <w:t>需要构造一个确认器（</w:t>
      </w:r>
      <w:r w:rsidR="00D57311" w:rsidRPr="00D57311">
        <w:rPr>
          <w:rFonts w:hint="eastAsia"/>
        </w:rPr>
        <w:t>validator</w:t>
      </w:r>
      <w:r w:rsidR="00D57311" w:rsidRPr="00D57311">
        <w:rPr>
          <w:rFonts w:hint="eastAsia"/>
        </w:rPr>
        <w:t>）</w:t>
      </w:r>
      <w:r w:rsidR="00A903AD">
        <w:rPr>
          <w:rFonts w:hint="eastAsia"/>
        </w:rPr>
        <w:t>来验证源代码</w:t>
      </w:r>
      <w:r w:rsidR="00797B78">
        <w:rPr>
          <w:rFonts w:hint="eastAsia"/>
        </w:rPr>
        <w:t>的文法单元</w:t>
      </w:r>
      <w:r w:rsidR="00A903AD">
        <w:rPr>
          <w:rFonts w:hint="eastAsia"/>
        </w:rPr>
        <w:t>和目标代码</w:t>
      </w:r>
      <w:r w:rsidR="00797B78">
        <w:rPr>
          <w:rFonts w:hint="eastAsia"/>
        </w:rPr>
        <w:t>段</w:t>
      </w:r>
      <w:r w:rsidR="00A903AD">
        <w:rPr>
          <w:rFonts w:hint="eastAsia"/>
        </w:rPr>
        <w:t>的语义是否一致</w:t>
      </w:r>
      <w:r w:rsidR="00D57311">
        <w:rPr>
          <w:rFonts w:hint="eastAsia"/>
        </w:rPr>
        <w:t>。</w:t>
      </w:r>
    </w:p>
    <w:p w14:paraId="557BA1C3" w14:textId="0CAB1AAD" w:rsidR="002E67E3" w:rsidRPr="00A36C6A" w:rsidRDefault="0040082C" w:rsidP="007674C5">
      <w:pPr>
        <w:pStyle w:val="11"/>
        <w:ind w:left="0" w:firstLine="425"/>
      </w:pPr>
      <w:r>
        <w:rPr>
          <w:rFonts w:hint="eastAsia"/>
        </w:rPr>
        <w:t>虽然二者</w:t>
      </w:r>
      <w:r w:rsidR="00A903AD">
        <w:rPr>
          <w:rFonts w:hint="eastAsia"/>
        </w:rPr>
        <w:t>的语义都是用指称语义的形式</w:t>
      </w:r>
      <w:r w:rsidR="007674C5">
        <w:rPr>
          <w:rFonts w:hint="eastAsia"/>
        </w:rPr>
        <w:t>表示，但两种语言的抽象层次不同，即目标代码</w:t>
      </w:r>
      <w:r w:rsidR="000E4B9D">
        <w:rPr>
          <w:rFonts w:hint="eastAsia"/>
        </w:rPr>
        <w:t>段</w:t>
      </w:r>
      <w:r w:rsidR="004F415F">
        <w:rPr>
          <w:rFonts w:hint="eastAsia"/>
        </w:rPr>
        <w:t>为汇编语言更接近于硬件，因此它们的</w:t>
      </w:r>
      <w:r w:rsidR="007674C5">
        <w:rPr>
          <w:rFonts w:hint="eastAsia"/>
        </w:rPr>
        <w:t>指称语义表达形式有较大的差异，</w:t>
      </w:r>
      <w:r w:rsidR="00D032D6">
        <w:rPr>
          <w:rFonts w:hint="eastAsia"/>
        </w:rPr>
        <w:t>如何设计一个语义编码方法来消除这种格式和表达上的差异</w:t>
      </w:r>
      <w:r w:rsidR="00C4664B">
        <w:rPr>
          <w:rFonts w:hint="eastAsia"/>
        </w:rPr>
        <w:t>也</w:t>
      </w:r>
      <w:r w:rsidR="00D032D6">
        <w:rPr>
          <w:rFonts w:hint="eastAsia"/>
        </w:rPr>
        <w:t>是当前研究的难点</w:t>
      </w:r>
      <w:r w:rsidR="007674C5">
        <w:rPr>
          <w:rFonts w:hint="eastAsia"/>
        </w:rPr>
        <w:t>。</w:t>
      </w:r>
      <w:r w:rsidR="00641D5F">
        <w:rPr>
          <w:rFonts w:hint="eastAsia"/>
        </w:rPr>
        <w:t xml:space="preserve"> </w:t>
      </w:r>
    </w:p>
    <w:p w14:paraId="5ABA96E4" w14:textId="77777777" w:rsidR="0061725E" w:rsidRDefault="0061725E">
      <w:pPr>
        <w:pStyle w:val="1"/>
      </w:pPr>
      <w:bookmarkStart w:id="44" w:name="_Toc437793920"/>
      <w:r>
        <w:rPr>
          <w:rFonts w:hint="eastAsia"/>
        </w:rPr>
        <w:t>论文研究计划</w:t>
      </w:r>
      <w:bookmarkEnd w:id="44"/>
    </w:p>
    <w:p w14:paraId="433B983F"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5</w:t>
      </w:r>
      <w:r w:rsidRPr="00940EC5">
        <w:rPr>
          <w:rFonts w:hint="eastAsia"/>
          <w:szCs w:val="24"/>
        </w:rPr>
        <w:t>年</w:t>
      </w:r>
      <w:r w:rsidRPr="00940EC5">
        <w:rPr>
          <w:szCs w:val="24"/>
        </w:rPr>
        <w:t>12</w:t>
      </w:r>
      <w:r w:rsidRPr="00940EC5">
        <w:rPr>
          <w:rFonts w:hint="eastAsia"/>
          <w:szCs w:val="24"/>
        </w:rPr>
        <w:t>月－</w:t>
      </w:r>
      <w:r w:rsidRPr="00940EC5">
        <w:rPr>
          <w:szCs w:val="24"/>
        </w:rPr>
        <w:t>201</w:t>
      </w:r>
      <w:r w:rsidR="00442970">
        <w:rPr>
          <w:szCs w:val="24"/>
        </w:rPr>
        <w:t>6</w:t>
      </w:r>
      <w:r w:rsidRPr="00940EC5">
        <w:rPr>
          <w:rFonts w:hint="eastAsia"/>
          <w:szCs w:val="24"/>
        </w:rPr>
        <w:t>年</w:t>
      </w:r>
      <w:r w:rsidR="00442970">
        <w:rPr>
          <w:szCs w:val="24"/>
        </w:rPr>
        <w:t>0</w:t>
      </w:r>
      <w:r w:rsidRPr="00940EC5">
        <w:rPr>
          <w:szCs w:val="24"/>
        </w:rPr>
        <w:t>1</w:t>
      </w:r>
      <w:r w:rsidRPr="00940EC5">
        <w:rPr>
          <w:rFonts w:hint="eastAsia"/>
          <w:szCs w:val="24"/>
        </w:rPr>
        <w:t>月</w:t>
      </w:r>
      <w:r w:rsidRPr="00940EC5">
        <w:rPr>
          <w:szCs w:val="24"/>
        </w:rPr>
        <w:t xml:space="preserve">  </w:t>
      </w:r>
      <w:r w:rsidRPr="00940EC5">
        <w:rPr>
          <w:rFonts w:hint="eastAsia"/>
          <w:szCs w:val="24"/>
        </w:rPr>
        <w:t>研究相关资料和技术</w:t>
      </w:r>
    </w:p>
    <w:p w14:paraId="604C868C" w14:textId="7777777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442970">
        <w:rPr>
          <w:szCs w:val="24"/>
        </w:rPr>
        <w:t>0</w:t>
      </w:r>
      <w:r w:rsidRPr="00940EC5">
        <w:rPr>
          <w:szCs w:val="24"/>
        </w:rPr>
        <w:t>2</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Pr="00940EC5">
        <w:rPr>
          <w:szCs w:val="24"/>
        </w:rPr>
        <w:t>3</w:t>
      </w:r>
      <w:r w:rsidRPr="00940EC5">
        <w:rPr>
          <w:rFonts w:hint="eastAsia"/>
          <w:szCs w:val="24"/>
        </w:rPr>
        <w:t>月</w:t>
      </w:r>
      <w:r w:rsidRPr="00940EC5">
        <w:rPr>
          <w:szCs w:val="24"/>
        </w:rPr>
        <w:t xml:space="preserve">  </w:t>
      </w:r>
      <w:r w:rsidRPr="00940EC5">
        <w:rPr>
          <w:rFonts w:hint="eastAsia"/>
          <w:szCs w:val="24"/>
        </w:rPr>
        <w:t>技术尝试，概要设计</w:t>
      </w:r>
    </w:p>
    <w:p w14:paraId="72D284A5" w14:textId="244BDFE7"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4</w:t>
      </w:r>
      <w:r w:rsidRPr="00940EC5">
        <w:rPr>
          <w:rFonts w:hint="eastAsia"/>
          <w:szCs w:val="24"/>
        </w:rPr>
        <w:t>月－</w:t>
      </w:r>
      <w:r w:rsidRPr="00940EC5">
        <w:rPr>
          <w:szCs w:val="24"/>
        </w:rPr>
        <w:t>201</w:t>
      </w:r>
      <w:r w:rsidR="00442970">
        <w:rPr>
          <w:szCs w:val="24"/>
        </w:rPr>
        <w:t>6</w:t>
      </w:r>
      <w:r w:rsidRPr="00940EC5">
        <w:rPr>
          <w:rFonts w:hint="eastAsia"/>
          <w:szCs w:val="24"/>
        </w:rPr>
        <w:t>年</w:t>
      </w:r>
      <w:r w:rsidR="00C3107D">
        <w:rPr>
          <w:szCs w:val="24"/>
        </w:rPr>
        <w:t>0</w:t>
      </w:r>
      <w:r w:rsidR="00CA4856">
        <w:rPr>
          <w:szCs w:val="24"/>
        </w:rPr>
        <w:t>5</w:t>
      </w:r>
      <w:r w:rsidRPr="00940EC5">
        <w:rPr>
          <w:rFonts w:hint="eastAsia"/>
          <w:szCs w:val="24"/>
        </w:rPr>
        <w:t>月</w:t>
      </w:r>
      <w:r w:rsidRPr="00940EC5">
        <w:rPr>
          <w:szCs w:val="24"/>
        </w:rPr>
        <w:t xml:space="preserve">  </w:t>
      </w:r>
      <w:r w:rsidRPr="00940EC5">
        <w:rPr>
          <w:rFonts w:hint="eastAsia"/>
          <w:szCs w:val="24"/>
        </w:rPr>
        <w:t>详细设计</w:t>
      </w:r>
      <w:r w:rsidR="00CA4856">
        <w:rPr>
          <w:rFonts w:hint="eastAsia"/>
          <w:szCs w:val="24"/>
        </w:rPr>
        <w:t>，撰写小论文</w:t>
      </w:r>
    </w:p>
    <w:p w14:paraId="11379B57" w14:textId="255FA758" w:rsidR="00940EC5" w:rsidRPr="00940EC5" w:rsidRDefault="00940EC5" w:rsidP="00940EC5">
      <w:pPr>
        <w:pStyle w:val="afb"/>
        <w:numPr>
          <w:ilvl w:val="0"/>
          <w:numId w:val="21"/>
        </w:numPr>
        <w:spacing w:line="360" w:lineRule="auto"/>
        <w:ind w:firstLineChars="0"/>
        <w:rPr>
          <w:szCs w:val="24"/>
        </w:rPr>
      </w:pPr>
      <w:r w:rsidRPr="00940EC5">
        <w:rPr>
          <w:szCs w:val="24"/>
        </w:rPr>
        <w:t>201</w:t>
      </w:r>
      <w:r w:rsidR="00442970">
        <w:rPr>
          <w:szCs w:val="24"/>
        </w:rPr>
        <w:t>6</w:t>
      </w:r>
      <w:r w:rsidRPr="00940EC5">
        <w:rPr>
          <w:rFonts w:hint="eastAsia"/>
          <w:szCs w:val="24"/>
        </w:rPr>
        <w:t>年</w:t>
      </w:r>
      <w:r w:rsidR="00C3107D">
        <w:rPr>
          <w:szCs w:val="24"/>
        </w:rPr>
        <w:t>0</w:t>
      </w:r>
      <w:r w:rsidR="00CA4856">
        <w:rPr>
          <w:szCs w:val="24"/>
        </w:rPr>
        <w:t>6</w:t>
      </w:r>
      <w:r w:rsidRPr="00940EC5">
        <w:rPr>
          <w:rFonts w:hint="eastAsia"/>
          <w:szCs w:val="24"/>
        </w:rPr>
        <w:t>月－</w:t>
      </w:r>
      <w:r w:rsidRPr="00940EC5">
        <w:rPr>
          <w:szCs w:val="24"/>
        </w:rPr>
        <w:t>201</w:t>
      </w:r>
      <w:r w:rsidR="00442970">
        <w:rPr>
          <w:szCs w:val="24"/>
        </w:rPr>
        <w:t>6</w:t>
      </w:r>
      <w:r w:rsidRPr="00940EC5">
        <w:rPr>
          <w:rFonts w:hint="eastAsia"/>
          <w:szCs w:val="24"/>
        </w:rPr>
        <w:t>年</w:t>
      </w:r>
      <w:r w:rsidR="00323CEC">
        <w:rPr>
          <w:szCs w:val="24"/>
        </w:rPr>
        <w:t>0</w:t>
      </w:r>
      <w:r w:rsidR="00CA4856">
        <w:rPr>
          <w:szCs w:val="24"/>
        </w:rPr>
        <w:t>9</w:t>
      </w:r>
      <w:r w:rsidRPr="00940EC5">
        <w:rPr>
          <w:rFonts w:hint="eastAsia"/>
          <w:szCs w:val="24"/>
        </w:rPr>
        <w:t>月</w:t>
      </w:r>
      <w:r w:rsidRPr="00940EC5">
        <w:rPr>
          <w:szCs w:val="24"/>
        </w:rPr>
        <w:t xml:space="preserve">  </w:t>
      </w:r>
      <w:r w:rsidRPr="00940EC5">
        <w:rPr>
          <w:rFonts w:hint="eastAsia"/>
          <w:szCs w:val="24"/>
        </w:rPr>
        <w:t>编码实现</w:t>
      </w:r>
      <w:r w:rsidR="00CA4856">
        <w:rPr>
          <w:rFonts w:hint="eastAsia"/>
          <w:szCs w:val="24"/>
        </w:rPr>
        <w:t>，测试分析</w:t>
      </w:r>
    </w:p>
    <w:p w14:paraId="7DAEC65D" w14:textId="77777777" w:rsidR="007E0032" w:rsidRPr="00940EC5" w:rsidRDefault="00940EC5" w:rsidP="00940EC5">
      <w:pPr>
        <w:pStyle w:val="afb"/>
        <w:numPr>
          <w:ilvl w:val="0"/>
          <w:numId w:val="21"/>
        </w:numPr>
        <w:spacing w:line="360" w:lineRule="auto"/>
        <w:ind w:firstLineChars="0"/>
        <w:rPr>
          <w:szCs w:val="24"/>
        </w:rPr>
      </w:pPr>
      <w:r w:rsidRPr="00940EC5">
        <w:rPr>
          <w:szCs w:val="24"/>
        </w:rPr>
        <w:lastRenderedPageBreak/>
        <w:t>201</w:t>
      </w:r>
      <w:r w:rsidR="00442970">
        <w:rPr>
          <w:szCs w:val="24"/>
        </w:rPr>
        <w:t>6</w:t>
      </w:r>
      <w:r w:rsidRPr="00940EC5">
        <w:rPr>
          <w:rFonts w:hint="eastAsia"/>
          <w:szCs w:val="24"/>
        </w:rPr>
        <w:t>年</w:t>
      </w:r>
      <w:r w:rsidRPr="00940EC5">
        <w:rPr>
          <w:szCs w:val="24"/>
        </w:rPr>
        <w:t>10</w:t>
      </w:r>
      <w:r w:rsidRPr="00940EC5">
        <w:rPr>
          <w:rFonts w:hint="eastAsia"/>
          <w:szCs w:val="24"/>
        </w:rPr>
        <w:t>月－</w:t>
      </w:r>
      <w:r w:rsidRPr="00940EC5">
        <w:rPr>
          <w:szCs w:val="24"/>
        </w:rPr>
        <w:t>201</w:t>
      </w:r>
      <w:r w:rsidR="00442970">
        <w:rPr>
          <w:szCs w:val="24"/>
        </w:rPr>
        <w:t>6</w:t>
      </w:r>
      <w:r w:rsidRPr="00940EC5">
        <w:rPr>
          <w:rFonts w:hint="eastAsia"/>
          <w:szCs w:val="24"/>
        </w:rPr>
        <w:t>年</w:t>
      </w:r>
      <w:r w:rsidRPr="00940EC5">
        <w:rPr>
          <w:szCs w:val="24"/>
        </w:rPr>
        <w:t>12</w:t>
      </w:r>
      <w:r w:rsidRPr="00940EC5">
        <w:rPr>
          <w:rFonts w:hint="eastAsia"/>
          <w:szCs w:val="24"/>
        </w:rPr>
        <w:t>月</w:t>
      </w:r>
      <w:r w:rsidRPr="00940EC5">
        <w:rPr>
          <w:szCs w:val="24"/>
        </w:rPr>
        <w:t xml:space="preserve">  </w:t>
      </w:r>
      <w:r w:rsidRPr="00940EC5">
        <w:rPr>
          <w:rFonts w:hint="eastAsia"/>
          <w:szCs w:val="24"/>
        </w:rPr>
        <w:t>整理资料，撰写毕业论文</w:t>
      </w:r>
    </w:p>
    <w:p w14:paraId="34FCE76E" w14:textId="77777777" w:rsidR="0061725E" w:rsidRDefault="0061725E">
      <w:pPr>
        <w:pStyle w:val="1"/>
      </w:pPr>
      <w:bookmarkStart w:id="45" w:name="_Toc437793921"/>
      <w:r>
        <w:rPr>
          <w:rFonts w:hint="eastAsia"/>
        </w:rPr>
        <w:t>主要参考文献</w:t>
      </w:r>
      <w:bookmarkEnd w:id="45"/>
    </w:p>
    <w:p w14:paraId="2329EBB8" w14:textId="6EFE634E" w:rsidR="00255503" w:rsidRPr="00942BF2" w:rsidRDefault="00942BF2" w:rsidP="00942BF2">
      <w:pPr>
        <w:pStyle w:val="afb"/>
        <w:numPr>
          <w:ilvl w:val="0"/>
          <w:numId w:val="19"/>
        </w:numPr>
        <w:ind w:firstLineChars="0"/>
        <w:rPr>
          <w:szCs w:val="24"/>
        </w:rPr>
      </w:pPr>
      <w:r w:rsidRPr="00942BF2">
        <w:rPr>
          <w:szCs w:val="24"/>
        </w:rPr>
        <w:t xml:space="preserve">RTCA DO-178B. "Software considerations in airborne systems and equipment certification." Washington, DC: Radio Technical Commission for Aeronautics, </w:t>
      </w:r>
      <w:proofErr w:type="spellStart"/>
      <w:r w:rsidRPr="00942BF2">
        <w:rPr>
          <w:szCs w:val="24"/>
        </w:rPr>
        <w:t>Inc</w:t>
      </w:r>
      <w:proofErr w:type="spellEnd"/>
      <w:r w:rsidRPr="00942BF2">
        <w:rPr>
          <w:szCs w:val="24"/>
        </w:rPr>
        <w:t xml:space="preserve"> (RTCA), 1992.</w:t>
      </w:r>
    </w:p>
    <w:p w14:paraId="60C945E5" w14:textId="117DD390" w:rsidR="00255503" w:rsidRPr="00255503" w:rsidRDefault="00255503" w:rsidP="00255503">
      <w:pPr>
        <w:pStyle w:val="afb"/>
        <w:numPr>
          <w:ilvl w:val="0"/>
          <w:numId w:val="19"/>
        </w:numPr>
        <w:ind w:firstLineChars="0"/>
        <w:rPr>
          <w:szCs w:val="24"/>
        </w:rPr>
      </w:pPr>
      <w:r w:rsidRPr="00255503">
        <w:rPr>
          <w:szCs w:val="24"/>
        </w:rPr>
        <w:t>SC-205, "Software Considerations in Airborne Systems and Equipment Certification" (DO-178C), RTCA, Inc. December 2011.</w:t>
      </w:r>
    </w:p>
    <w:p w14:paraId="6547345C" w14:textId="66D6A661" w:rsidR="00283EB2" w:rsidRPr="00A33530" w:rsidRDefault="00882858" w:rsidP="00882858">
      <w:pPr>
        <w:numPr>
          <w:ilvl w:val="0"/>
          <w:numId w:val="19"/>
        </w:numPr>
        <w:spacing w:line="360" w:lineRule="auto"/>
        <w:rPr>
          <w:szCs w:val="24"/>
        </w:rPr>
      </w:pPr>
      <w:proofErr w:type="spellStart"/>
      <w:r w:rsidRPr="00882858">
        <w:rPr>
          <w:kern w:val="0"/>
          <w:szCs w:val="24"/>
        </w:rPr>
        <w:t>Kossatchev</w:t>
      </w:r>
      <w:proofErr w:type="spellEnd"/>
      <w:r w:rsidRPr="00882858">
        <w:rPr>
          <w:kern w:val="0"/>
          <w:szCs w:val="24"/>
        </w:rPr>
        <w:t xml:space="preserve"> A S, </w:t>
      </w:r>
      <w:proofErr w:type="spellStart"/>
      <w:r w:rsidRPr="00882858">
        <w:rPr>
          <w:kern w:val="0"/>
          <w:szCs w:val="24"/>
        </w:rPr>
        <w:t>Posypkin</w:t>
      </w:r>
      <w:proofErr w:type="spellEnd"/>
      <w:r w:rsidRPr="00882858">
        <w:rPr>
          <w:kern w:val="0"/>
          <w:szCs w:val="24"/>
        </w:rPr>
        <w:t xml:space="preserve"> M A. Survey of compiler testing methods[J]. Programming and Computer Software, 2005, 31(1): 10-19.</w:t>
      </w:r>
    </w:p>
    <w:p w14:paraId="77B09F9C" w14:textId="77777777" w:rsidR="00283EB2" w:rsidRPr="002F3641" w:rsidRDefault="00283EB2" w:rsidP="00283EB2">
      <w:pPr>
        <w:numPr>
          <w:ilvl w:val="0"/>
          <w:numId w:val="19"/>
        </w:numPr>
        <w:spacing w:line="360" w:lineRule="auto"/>
        <w:rPr>
          <w:szCs w:val="24"/>
        </w:rPr>
      </w:pPr>
      <w:r>
        <w:rPr>
          <w:rFonts w:hint="eastAsia"/>
          <w:szCs w:val="24"/>
        </w:rPr>
        <w:t>Clarke E M</w:t>
      </w:r>
      <w:r>
        <w:rPr>
          <w:szCs w:val="24"/>
        </w:rPr>
        <w:t xml:space="preserve">, </w:t>
      </w:r>
      <w:proofErr w:type="spellStart"/>
      <w:r>
        <w:rPr>
          <w:szCs w:val="24"/>
        </w:rPr>
        <w:t>Grumber</w:t>
      </w:r>
      <w:proofErr w:type="spellEnd"/>
      <w:r>
        <w:rPr>
          <w:szCs w:val="24"/>
        </w:rPr>
        <w:t xml:space="preserve"> O, </w:t>
      </w:r>
      <w:proofErr w:type="spellStart"/>
      <w:r>
        <w:rPr>
          <w:szCs w:val="24"/>
        </w:rPr>
        <w:t>Peled</w:t>
      </w:r>
      <w:proofErr w:type="spellEnd"/>
      <w:r>
        <w:rPr>
          <w:szCs w:val="24"/>
        </w:rPr>
        <w:t xml:space="preserve"> D. Model Checking[M]. Cambridge: MIT Press, 1999.</w:t>
      </w:r>
    </w:p>
    <w:p w14:paraId="4DE81CFB" w14:textId="77777777" w:rsidR="00283EB2" w:rsidRPr="009227D8" w:rsidRDefault="00283EB2" w:rsidP="00283EB2">
      <w:pPr>
        <w:numPr>
          <w:ilvl w:val="0"/>
          <w:numId w:val="19"/>
        </w:numPr>
        <w:spacing w:line="360" w:lineRule="auto"/>
        <w:rPr>
          <w:kern w:val="0"/>
          <w:szCs w:val="24"/>
        </w:rPr>
      </w:pPr>
      <w:proofErr w:type="spellStart"/>
      <w:r>
        <w:rPr>
          <w:rFonts w:hint="eastAsia"/>
          <w:kern w:val="0"/>
          <w:szCs w:val="24"/>
        </w:rPr>
        <w:t>Ba</w:t>
      </w:r>
      <w:r>
        <w:rPr>
          <w:kern w:val="0"/>
          <w:szCs w:val="24"/>
        </w:rPr>
        <w:t>ier</w:t>
      </w:r>
      <w:proofErr w:type="spellEnd"/>
      <w:r>
        <w:rPr>
          <w:kern w:val="0"/>
          <w:szCs w:val="24"/>
        </w:rPr>
        <w:t xml:space="preserve"> C, </w:t>
      </w:r>
      <w:proofErr w:type="spellStart"/>
      <w:r>
        <w:rPr>
          <w:kern w:val="0"/>
          <w:szCs w:val="24"/>
        </w:rPr>
        <w:t>Katoen</w:t>
      </w:r>
      <w:proofErr w:type="spellEnd"/>
      <w:r>
        <w:rPr>
          <w:kern w:val="0"/>
          <w:szCs w:val="24"/>
        </w:rPr>
        <w:t xml:space="preserve"> J P. Principles of Model Checking[M]. Cambridge: MIT Press, 2008.</w:t>
      </w:r>
    </w:p>
    <w:p w14:paraId="5CACA605" w14:textId="77777777" w:rsidR="00283EB2" w:rsidRPr="003565ED" w:rsidRDefault="00283EB2" w:rsidP="00283EB2">
      <w:pPr>
        <w:numPr>
          <w:ilvl w:val="0"/>
          <w:numId w:val="19"/>
        </w:numPr>
        <w:spacing w:line="360" w:lineRule="auto"/>
        <w:rPr>
          <w:noProof/>
        </w:rPr>
      </w:pPr>
      <w:r>
        <w:rPr>
          <w:rFonts w:hint="eastAsia"/>
          <w:noProof/>
        </w:rPr>
        <w:t xml:space="preserve">Lin Huimin, Zhang Wenhui. </w:t>
      </w:r>
      <w:r>
        <w:rPr>
          <w:noProof/>
        </w:rPr>
        <w:t>Model checking: Theories, techniques and applications[J]. Acta Electronica Sinica, 2002, 30(12): 1907-1912.</w:t>
      </w:r>
    </w:p>
    <w:p w14:paraId="6669E9AD" w14:textId="446BB62C" w:rsidR="00283EB2" w:rsidRDefault="00C869D1" w:rsidP="00C869D1">
      <w:pPr>
        <w:numPr>
          <w:ilvl w:val="0"/>
          <w:numId w:val="19"/>
        </w:numPr>
        <w:spacing w:line="360" w:lineRule="auto"/>
        <w:rPr>
          <w:noProof/>
        </w:rPr>
      </w:pPr>
      <w:r w:rsidRPr="00C869D1">
        <w:rPr>
          <w:szCs w:val="24"/>
        </w:rPr>
        <w:t>Li Y, Li Y, Ma Z. Computation tree logic model checking based on possibility measures[J]. Fuzzy Sets and Systems, 2015, 262: 44-59.</w:t>
      </w:r>
    </w:p>
    <w:p w14:paraId="08368637" w14:textId="016FDE7C" w:rsidR="00283EB2" w:rsidRDefault="00CA273E" w:rsidP="00CA273E">
      <w:pPr>
        <w:numPr>
          <w:ilvl w:val="0"/>
          <w:numId w:val="19"/>
        </w:numPr>
        <w:spacing w:line="360" w:lineRule="auto"/>
        <w:rPr>
          <w:noProof/>
        </w:rPr>
      </w:pPr>
      <w:r w:rsidRPr="00CA273E">
        <w:rPr>
          <w:noProof/>
        </w:rPr>
        <w:t>Rozier K Y. Linear temporal logic symbolic model checking[J]. Computer Science Review, 2011, 5(2): 163-203.</w:t>
      </w:r>
    </w:p>
    <w:p w14:paraId="140A4B5F" w14:textId="09851FEE" w:rsidR="00E550B8" w:rsidRDefault="00E550B8" w:rsidP="00E550B8">
      <w:pPr>
        <w:numPr>
          <w:ilvl w:val="0"/>
          <w:numId w:val="19"/>
        </w:numPr>
        <w:spacing w:line="360" w:lineRule="auto"/>
        <w:rPr>
          <w:noProof/>
        </w:rPr>
      </w:pPr>
      <w:r w:rsidRPr="00E550B8">
        <w:rPr>
          <w:noProof/>
        </w:rPr>
        <w:t>Stirling C, Walker D. Local model checking in the modal mu-calculus[J]. Theoretical Computer Science, 1991, 89(1): 161-177.</w:t>
      </w:r>
    </w:p>
    <w:p w14:paraId="4549D959" w14:textId="71374864" w:rsidR="006F7A82" w:rsidRPr="006F7A82" w:rsidRDefault="006F7A82" w:rsidP="006F7A82">
      <w:pPr>
        <w:numPr>
          <w:ilvl w:val="0"/>
          <w:numId w:val="19"/>
        </w:numPr>
        <w:spacing w:line="360" w:lineRule="auto"/>
        <w:rPr>
          <w:noProof/>
        </w:rPr>
      </w:pPr>
      <w:r w:rsidRPr="006F7A82">
        <w:rPr>
          <w:noProof/>
        </w:rPr>
        <w:t>Emerson E A. Model checking and the mu-calculus[J]. DIMACS series in discrete mathematics, 1997, 31: 185-214.</w:t>
      </w:r>
    </w:p>
    <w:p w14:paraId="5927AF4C" w14:textId="0318883B" w:rsidR="00AE602C" w:rsidRDefault="00AE602C" w:rsidP="00AE602C">
      <w:pPr>
        <w:numPr>
          <w:ilvl w:val="0"/>
          <w:numId w:val="19"/>
        </w:numPr>
        <w:spacing w:line="360" w:lineRule="auto"/>
        <w:rPr>
          <w:noProof/>
        </w:rPr>
      </w:pPr>
      <w:r w:rsidRPr="00AE602C">
        <w:rPr>
          <w:noProof/>
        </w:rPr>
        <w:t xml:space="preserve">Clarke E M. My 27-year quest to overcome the state explosion problem[C]//Logic In Computer Science, 2009. LICS'09. 24th Annual IEEE Symposium on. IEEE, </w:t>
      </w:r>
      <w:r w:rsidRPr="00AE602C">
        <w:rPr>
          <w:noProof/>
        </w:rPr>
        <w:lastRenderedPageBreak/>
        <w:t>2009: 3-3.</w:t>
      </w:r>
    </w:p>
    <w:p w14:paraId="327FDA03" w14:textId="1907BE99" w:rsidR="00283EB2" w:rsidRDefault="00283EB2" w:rsidP="00283EB2">
      <w:pPr>
        <w:numPr>
          <w:ilvl w:val="0"/>
          <w:numId w:val="19"/>
        </w:numPr>
        <w:spacing w:line="360" w:lineRule="auto"/>
        <w:rPr>
          <w:noProof/>
        </w:rPr>
      </w:pPr>
      <w:r>
        <w:rPr>
          <w:rFonts w:hint="eastAsia"/>
          <w:noProof/>
        </w:rPr>
        <w:t xml:space="preserve">Cousot P, Cousot R, Mauborgne L. Theories, solvers and static analysis by </w:t>
      </w:r>
      <w:r>
        <w:rPr>
          <w:noProof/>
        </w:rPr>
        <w:t xml:space="preserve"> </w:t>
      </w:r>
      <w:r>
        <w:rPr>
          <w:rFonts w:hint="eastAsia"/>
          <w:noProof/>
        </w:rPr>
        <w:t>abstract interpretation[J]. Journal of the ACM (JACM), 2012, 59(</w:t>
      </w:r>
      <w:r>
        <w:rPr>
          <w:rFonts w:hint="eastAsia"/>
          <w:noProof/>
        </w:rPr>
        <w:t>６</w:t>
      </w:r>
      <w:r>
        <w:rPr>
          <w:rFonts w:hint="eastAsia"/>
          <w:noProof/>
        </w:rPr>
        <w:t>): 1-56.</w:t>
      </w:r>
    </w:p>
    <w:p w14:paraId="6DDB6BD2" w14:textId="77777777" w:rsidR="00283EB2" w:rsidRDefault="00283EB2" w:rsidP="00283EB2">
      <w:pPr>
        <w:numPr>
          <w:ilvl w:val="0"/>
          <w:numId w:val="19"/>
        </w:numPr>
        <w:spacing w:line="360" w:lineRule="auto"/>
        <w:rPr>
          <w:noProof/>
        </w:rPr>
      </w:pPr>
      <w:r>
        <w:rPr>
          <w:noProof/>
        </w:rPr>
        <w:t xml:space="preserve"> </w:t>
      </w:r>
      <w:r>
        <w:rPr>
          <w:rFonts w:hint="eastAsia"/>
          <w:noProof/>
        </w:rPr>
        <w:t>Li Mengjun, Li Zhoujun, Chen Huowang.</w:t>
      </w:r>
      <w:r>
        <w:rPr>
          <w:noProof/>
        </w:rPr>
        <w:t xml:space="preserve"> </w:t>
      </w:r>
      <w:r>
        <w:rPr>
          <w:rFonts w:hint="eastAsia"/>
          <w:noProof/>
        </w:rPr>
        <w:t xml:space="preserve">Program </w:t>
      </w:r>
      <w:r>
        <w:rPr>
          <w:noProof/>
        </w:rPr>
        <w:t>verification techniques based on abstract interpretation theory</w:t>
      </w:r>
      <w:r>
        <w:rPr>
          <w:rFonts w:hint="eastAsia"/>
          <w:noProof/>
        </w:rPr>
        <w:t>[J]. Journal of Software,</w:t>
      </w:r>
      <w:r>
        <w:rPr>
          <w:noProof/>
        </w:rPr>
        <w:t xml:space="preserve"> 2008, 19(1): 17-26.</w:t>
      </w:r>
    </w:p>
    <w:p w14:paraId="15C4431D" w14:textId="77777777" w:rsidR="00283EB2" w:rsidRDefault="00283EB2" w:rsidP="00283EB2">
      <w:pPr>
        <w:numPr>
          <w:ilvl w:val="0"/>
          <w:numId w:val="19"/>
        </w:numPr>
        <w:spacing w:line="360" w:lineRule="auto"/>
        <w:rPr>
          <w:noProof/>
        </w:rPr>
      </w:pPr>
      <w:r>
        <w:rPr>
          <w:noProof/>
        </w:rPr>
        <w:t xml:space="preserve"> </w:t>
      </w:r>
      <w:r>
        <w:rPr>
          <w:rFonts w:hint="eastAsia"/>
          <w:noProof/>
        </w:rPr>
        <w:t>Clarke E, Grumberg O, Jha S, et al. Counterexample-guided abstraction refinement for symbolic model checking[</w:t>
      </w:r>
      <w:r>
        <w:rPr>
          <w:noProof/>
        </w:rPr>
        <w:t>J</w:t>
      </w:r>
      <w:r>
        <w:rPr>
          <w:rFonts w:hint="eastAsia"/>
          <w:noProof/>
        </w:rPr>
        <w:t>]</w:t>
      </w:r>
      <w:r>
        <w:rPr>
          <w:noProof/>
        </w:rPr>
        <w:t xml:space="preserve">. </w:t>
      </w:r>
      <w:r>
        <w:rPr>
          <w:rFonts w:hint="eastAsia"/>
          <w:noProof/>
        </w:rPr>
        <w:t xml:space="preserve">Journal of the ACM, </w:t>
      </w:r>
      <w:r>
        <w:rPr>
          <w:noProof/>
        </w:rPr>
        <w:t>2003, 50(5): 752-794.</w:t>
      </w:r>
    </w:p>
    <w:p w14:paraId="254F71B3" w14:textId="77777777" w:rsidR="00283EB2" w:rsidRDefault="00283EB2" w:rsidP="00283EB2">
      <w:pPr>
        <w:numPr>
          <w:ilvl w:val="0"/>
          <w:numId w:val="19"/>
        </w:numPr>
        <w:spacing w:line="360" w:lineRule="auto"/>
        <w:rPr>
          <w:noProof/>
        </w:rPr>
      </w:pPr>
      <w:r>
        <w:rPr>
          <w:rFonts w:hint="eastAsia"/>
          <w:noProof/>
        </w:rPr>
        <w:t xml:space="preserve"> </w:t>
      </w:r>
      <w:r>
        <w:rPr>
          <w:noProof/>
        </w:rPr>
        <w:t>Hoare C A R. An axiomatic basis for computer programming[J]. Communications of the ACM, 1969, 12: 576-580.</w:t>
      </w:r>
    </w:p>
    <w:p w14:paraId="73C9A269" w14:textId="77777777" w:rsidR="00283EB2" w:rsidRDefault="00283EB2" w:rsidP="00283EB2">
      <w:pPr>
        <w:numPr>
          <w:ilvl w:val="0"/>
          <w:numId w:val="19"/>
        </w:numPr>
        <w:spacing w:line="360" w:lineRule="auto"/>
        <w:rPr>
          <w:noProof/>
        </w:rPr>
      </w:pPr>
      <w:r>
        <w:rPr>
          <w:rFonts w:hint="eastAsia"/>
          <w:noProof/>
        </w:rPr>
        <w:t xml:space="preserve"> </w:t>
      </w:r>
      <w:r>
        <w:rPr>
          <w:noProof/>
        </w:rPr>
        <w:t>Floyd R W. Assigning meanings to programs[C]//Proceedings</w:t>
      </w:r>
      <w:r>
        <w:rPr>
          <w:rFonts w:hint="eastAsia"/>
          <w:noProof/>
        </w:rPr>
        <w:t xml:space="preserve"> </w:t>
      </w:r>
      <w:r>
        <w:rPr>
          <w:noProof/>
        </w:rPr>
        <w:t>of Symposium on Applied Mathematics, 1967, 19-31.</w:t>
      </w:r>
      <w:r>
        <w:rPr>
          <w:rFonts w:hint="eastAsia"/>
          <w:noProof/>
        </w:rPr>
        <w:t xml:space="preserve"> </w:t>
      </w:r>
    </w:p>
    <w:p w14:paraId="196893CD" w14:textId="77777777" w:rsidR="00283EB2" w:rsidRDefault="00283EB2" w:rsidP="00283EB2">
      <w:pPr>
        <w:pStyle w:val="afb"/>
        <w:numPr>
          <w:ilvl w:val="0"/>
          <w:numId w:val="19"/>
        </w:numPr>
        <w:spacing w:line="360" w:lineRule="auto"/>
        <w:ind w:firstLineChars="0"/>
        <w:rPr>
          <w:noProof/>
        </w:rPr>
      </w:pPr>
      <w:r>
        <w:rPr>
          <w:noProof/>
        </w:rPr>
        <w:t xml:space="preserve"> Magill S, Nanevski A, Clarke E, et al. Inferring invariants in separation logic for imperative list-processing programs[C]//Proc of the 3rd Workshop on Semantics, Program Analysis and Computing Environments for Memory Management (SPACE 2006), Charleston, 2006: 47-60.</w:t>
      </w:r>
    </w:p>
    <w:p w14:paraId="5BFAEA79"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Ireland A. Towards automatic assertion refinement for separation logic[C]//Proc of the ASE 2006. [S.l.]: IEEE Computer Society, 2006: 309-312.</w:t>
      </w:r>
    </w:p>
    <w:p w14:paraId="44021D57" w14:textId="23A43F5B" w:rsidR="00283EB2" w:rsidRDefault="00283EB2" w:rsidP="004D4E89">
      <w:pPr>
        <w:pStyle w:val="afb"/>
        <w:numPr>
          <w:ilvl w:val="0"/>
          <w:numId w:val="19"/>
        </w:numPr>
        <w:spacing w:line="360" w:lineRule="auto"/>
        <w:ind w:firstLineChars="0"/>
        <w:rPr>
          <w:noProof/>
        </w:rPr>
      </w:pPr>
      <w:r>
        <w:rPr>
          <w:noProof/>
        </w:rPr>
        <w:t xml:space="preserve"> </w:t>
      </w:r>
      <w:r w:rsidR="004D4E89" w:rsidRPr="004D4E89">
        <w:rPr>
          <w:noProof/>
        </w:rPr>
        <w:t>Owre S, Rushby J, Shankar N. PVS specification and verification system[J]. URL: pvs. csl. sri. com, 2001.</w:t>
      </w:r>
    </w:p>
    <w:p w14:paraId="202C7656" w14:textId="17A722AB" w:rsidR="00283EB2" w:rsidRPr="00300838" w:rsidRDefault="00283EB2" w:rsidP="008D24E3">
      <w:pPr>
        <w:pStyle w:val="afb"/>
        <w:numPr>
          <w:ilvl w:val="0"/>
          <w:numId w:val="19"/>
        </w:numPr>
        <w:ind w:firstLineChars="0"/>
        <w:rPr>
          <w:noProof/>
        </w:rPr>
      </w:pPr>
      <w:r>
        <w:rPr>
          <w:noProof/>
        </w:rPr>
        <w:t xml:space="preserve"> </w:t>
      </w:r>
      <w:r w:rsidR="008D24E3" w:rsidRPr="008D24E3">
        <w:rPr>
          <w:noProof/>
        </w:rPr>
        <w:t>COQ DEVELOPMENT TEAM. The Coq proof assistant reference manual[J]. TypiCal Project, 2012.</w:t>
      </w:r>
    </w:p>
    <w:p w14:paraId="64C49203" w14:textId="1E2C22C4" w:rsidR="00283EB2" w:rsidRDefault="00283EB2" w:rsidP="00D34F3D">
      <w:pPr>
        <w:numPr>
          <w:ilvl w:val="0"/>
          <w:numId w:val="19"/>
        </w:numPr>
        <w:spacing w:line="360" w:lineRule="auto"/>
        <w:rPr>
          <w:color w:val="222222"/>
          <w:szCs w:val="24"/>
          <w:shd w:val="clear" w:color="auto" w:fill="FFFFFF"/>
        </w:rPr>
      </w:pPr>
      <w:r>
        <w:rPr>
          <w:rFonts w:hint="eastAsia"/>
          <w:noProof/>
        </w:rPr>
        <w:t xml:space="preserve"> </w:t>
      </w:r>
      <w:r w:rsidR="00D34F3D" w:rsidRPr="00D34F3D">
        <w:rPr>
          <w:color w:val="222222"/>
          <w:szCs w:val="24"/>
          <w:shd w:val="clear" w:color="auto" w:fill="FFFFFF"/>
        </w:rPr>
        <w:t xml:space="preserve">Wenzel M, Paulson L C, </w:t>
      </w:r>
      <w:proofErr w:type="spellStart"/>
      <w:r w:rsidR="00D34F3D" w:rsidRPr="00D34F3D">
        <w:rPr>
          <w:color w:val="222222"/>
          <w:szCs w:val="24"/>
          <w:shd w:val="clear" w:color="auto" w:fill="FFFFFF"/>
        </w:rPr>
        <w:t>Nipkow</w:t>
      </w:r>
      <w:proofErr w:type="spellEnd"/>
      <w:r w:rsidR="00D34F3D" w:rsidRPr="00D34F3D">
        <w:rPr>
          <w:color w:val="222222"/>
          <w:szCs w:val="24"/>
          <w:shd w:val="clear" w:color="auto" w:fill="FFFFFF"/>
        </w:rPr>
        <w:t xml:space="preserve"> T. The </w:t>
      </w:r>
      <w:proofErr w:type="spellStart"/>
      <w:r w:rsidR="00D34F3D" w:rsidRPr="00D34F3D">
        <w:rPr>
          <w:color w:val="222222"/>
          <w:szCs w:val="24"/>
          <w:shd w:val="clear" w:color="auto" w:fill="FFFFFF"/>
        </w:rPr>
        <w:t>isabelle</w:t>
      </w:r>
      <w:proofErr w:type="spellEnd"/>
      <w:r w:rsidR="00D34F3D" w:rsidRPr="00D34F3D">
        <w:rPr>
          <w:color w:val="222222"/>
          <w:szCs w:val="24"/>
          <w:shd w:val="clear" w:color="auto" w:fill="FFFFFF"/>
        </w:rPr>
        <w:t xml:space="preserve"> framework[M]//Theorem Proving in Higher Order Logics. Springer Berlin Heidelberg, 2008: 33-38.</w:t>
      </w:r>
    </w:p>
    <w:p w14:paraId="642275F3" w14:textId="77777777" w:rsidR="009D6E4C" w:rsidRPr="009D6E4C" w:rsidRDefault="00113536" w:rsidP="009D6E4C">
      <w:pPr>
        <w:pStyle w:val="afb"/>
        <w:numPr>
          <w:ilvl w:val="0"/>
          <w:numId w:val="19"/>
        </w:numPr>
        <w:spacing w:line="360" w:lineRule="auto"/>
        <w:ind w:firstLineChars="0"/>
        <w:rPr>
          <w:noProof/>
        </w:rPr>
      </w:pPr>
      <w:r>
        <w:rPr>
          <w:noProof/>
        </w:rPr>
        <w:t xml:space="preserve"> </w:t>
      </w:r>
      <w:r w:rsidR="009D6E4C">
        <w:rPr>
          <w:noProof/>
        </w:rPr>
        <w:t>McCarthy J</w:t>
      </w:r>
      <w:r w:rsidR="009D6E4C">
        <w:rPr>
          <w:rFonts w:hint="eastAsia"/>
          <w:noProof/>
        </w:rPr>
        <w:t>,</w:t>
      </w:r>
      <w:r w:rsidR="009D6E4C">
        <w:rPr>
          <w:noProof/>
        </w:rPr>
        <w:t xml:space="preserve"> Painter J. Correctness of a compiler for arithmetical expressions[C]//Mathematical Aspects of Computer Science 19: Proc of Symposia </w:t>
      </w:r>
      <w:r w:rsidR="009D6E4C">
        <w:rPr>
          <w:noProof/>
        </w:rPr>
        <w:lastRenderedPageBreak/>
        <w:t>in Applied Mathematics, 1967: 33−41.</w:t>
      </w:r>
    </w:p>
    <w:p w14:paraId="1913C498" w14:textId="77777777"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 xml:space="preserve">Charles N. Fischer, Ronald K. Cytron, Richard J. LeBlanc, Jr. </w:t>
      </w:r>
      <w:r>
        <w:rPr>
          <w:noProof/>
        </w:rPr>
        <w:t>编译器构造</w:t>
      </w:r>
      <w:r>
        <w:rPr>
          <w:rFonts w:hint="eastAsia"/>
          <w:noProof/>
        </w:rPr>
        <w:t xml:space="preserve">. </w:t>
      </w:r>
      <w:r>
        <w:rPr>
          <w:noProof/>
        </w:rPr>
        <w:t>北京</w:t>
      </w:r>
      <w:r>
        <w:rPr>
          <w:rFonts w:hint="eastAsia"/>
          <w:noProof/>
        </w:rPr>
        <w:t xml:space="preserve">: </w:t>
      </w:r>
      <w:r>
        <w:rPr>
          <w:noProof/>
        </w:rPr>
        <w:t>清华大学出版社</w:t>
      </w:r>
      <w:r>
        <w:rPr>
          <w:rFonts w:hint="eastAsia"/>
          <w:noProof/>
        </w:rPr>
        <w:t xml:space="preserve">, </w:t>
      </w:r>
      <w:r>
        <w:rPr>
          <w:noProof/>
        </w:rPr>
        <w:t>2012: 7~10.</w:t>
      </w:r>
    </w:p>
    <w:p w14:paraId="2669C27A" w14:textId="77777777" w:rsidR="00283EB2" w:rsidRDefault="00283EB2" w:rsidP="00283EB2">
      <w:pPr>
        <w:pStyle w:val="afb"/>
        <w:numPr>
          <w:ilvl w:val="0"/>
          <w:numId w:val="19"/>
        </w:numPr>
        <w:spacing w:line="360" w:lineRule="auto"/>
        <w:ind w:firstLineChars="0"/>
        <w:rPr>
          <w:noProof/>
        </w:rPr>
      </w:pPr>
      <w:r>
        <w:rPr>
          <w:noProof/>
        </w:rPr>
        <w:t>Thatcher J W, Wagner E G, Wright J B. More on advice on structuring compilers and proving them correct[J]. Theoretical Computer Science, 1981, 15(3): 223−249.</w:t>
      </w:r>
    </w:p>
    <w:p w14:paraId="42569232" w14:textId="77777777" w:rsidR="00283EB2" w:rsidRDefault="00283EB2" w:rsidP="00283EB2">
      <w:pPr>
        <w:pStyle w:val="afb"/>
        <w:numPr>
          <w:ilvl w:val="0"/>
          <w:numId w:val="19"/>
        </w:numPr>
        <w:spacing w:line="360" w:lineRule="auto"/>
        <w:ind w:firstLineChars="0"/>
        <w:rPr>
          <w:noProof/>
        </w:rPr>
      </w:pPr>
      <w:r>
        <w:rPr>
          <w:noProof/>
        </w:rPr>
        <w:t xml:space="preserve"> Stephenson K. Compiler correctness using algebraic operational semantics, CSR 1-97[R/OL]. University of Wales Swansea, 1997. http://www-compsci.swan.ac.uk/reports/yr1997/CSR1-97.pdf.</w:t>
      </w:r>
    </w:p>
    <w:p w14:paraId="0E3353C5" w14:textId="77777777" w:rsidR="00283EB2" w:rsidRPr="00B61F78" w:rsidRDefault="00283EB2" w:rsidP="00283EB2">
      <w:pPr>
        <w:pStyle w:val="afb"/>
        <w:numPr>
          <w:ilvl w:val="0"/>
          <w:numId w:val="19"/>
        </w:numPr>
        <w:spacing w:line="360" w:lineRule="auto"/>
        <w:ind w:firstLineChars="0"/>
        <w:rPr>
          <w:noProof/>
          <w:color w:val="000000" w:themeColor="text1"/>
        </w:rPr>
      </w:pPr>
      <w:r w:rsidRPr="00B61F78">
        <w:rPr>
          <w:rFonts w:hint="eastAsia"/>
          <w:noProof/>
          <w:color w:val="000000" w:themeColor="text1"/>
        </w:rPr>
        <w:t xml:space="preserve"> </w:t>
      </w:r>
      <w:r w:rsidRPr="00B61F78">
        <w:rPr>
          <w:noProof/>
          <w:color w:val="000000" w:themeColor="text1"/>
        </w:rPr>
        <w:t>Pnueli A, Siegel M, Singerman E. Translation Validation[C]//Proc. 4</w:t>
      </w:r>
      <w:r w:rsidRPr="00B61F78">
        <w:rPr>
          <w:noProof/>
          <w:color w:val="000000" w:themeColor="text1"/>
          <w:vertAlign w:val="superscript"/>
        </w:rPr>
        <w:t>th</w:t>
      </w:r>
      <w:r w:rsidRPr="00B61F78">
        <w:rPr>
          <w:noProof/>
          <w:color w:val="000000" w:themeColor="text1"/>
        </w:rPr>
        <w:t xml:space="preserve"> Intl. Conference on Tools and Algorithms for the Construction and Analysis of Systems. 1998:151-166.</w:t>
      </w:r>
    </w:p>
    <w:p w14:paraId="62216A9B" w14:textId="37BF4BDA" w:rsidR="00283EB2" w:rsidRDefault="00283EB2" w:rsidP="00283EB2">
      <w:pPr>
        <w:pStyle w:val="afb"/>
        <w:numPr>
          <w:ilvl w:val="0"/>
          <w:numId w:val="19"/>
        </w:numPr>
        <w:spacing w:line="360" w:lineRule="auto"/>
        <w:ind w:firstLineChars="0"/>
        <w:rPr>
          <w:noProof/>
        </w:rPr>
      </w:pPr>
      <w:r>
        <w:rPr>
          <w:rFonts w:hint="eastAsia"/>
          <w:noProof/>
        </w:rPr>
        <w:t xml:space="preserve"> </w:t>
      </w:r>
      <w:r>
        <w:rPr>
          <w:noProof/>
        </w:rPr>
        <w:t>Fang Yi. Translatin of Optimizing Compilers[D]. New York University, 2005.</w:t>
      </w:r>
    </w:p>
    <w:p w14:paraId="40CDAC5B" w14:textId="26E6CC2A" w:rsidR="00E82916" w:rsidRDefault="00CC36A4" w:rsidP="00CC36A4">
      <w:pPr>
        <w:pStyle w:val="afb"/>
        <w:numPr>
          <w:ilvl w:val="0"/>
          <w:numId w:val="19"/>
        </w:numPr>
        <w:spacing w:line="360" w:lineRule="auto"/>
        <w:ind w:firstLineChars="0"/>
        <w:rPr>
          <w:noProof/>
        </w:rPr>
      </w:pPr>
      <w:r>
        <w:rPr>
          <w:rFonts w:hint="eastAsia"/>
          <w:noProof/>
        </w:rPr>
        <w:t xml:space="preserve"> </w:t>
      </w:r>
      <w:r w:rsidRPr="00CC36A4">
        <w:rPr>
          <w:noProof/>
        </w:rPr>
        <w:t>Yang X, Chen Y, Eide E, et al. Finding and understanding bugs in C compilers[C]//ACM SIGPLAN Notices. ACM, 2011, 46(6): 283-294.</w:t>
      </w:r>
    </w:p>
    <w:p w14:paraId="3703A56F" w14:textId="77777777" w:rsidR="00283EB2" w:rsidRDefault="00283EB2" w:rsidP="00283EB2">
      <w:pPr>
        <w:pStyle w:val="afb"/>
        <w:numPr>
          <w:ilvl w:val="0"/>
          <w:numId w:val="19"/>
        </w:numPr>
        <w:spacing w:line="360" w:lineRule="auto"/>
        <w:ind w:firstLineChars="0"/>
        <w:rPr>
          <w:color w:val="222222"/>
          <w:szCs w:val="24"/>
          <w:shd w:val="clear" w:color="auto" w:fill="FFFFFF"/>
        </w:rPr>
      </w:pPr>
      <w:r>
        <w:rPr>
          <w:rFonts w:hint="eastAsia"/>
          <w:color w:val="222222"/>
          <w:szCs w:val="24"/>
          <w:shd w:val="clear" w:color="auto" w:fill="FFFFFF"/>
        </w:rPr>
        <w:t xml:space="preserve"> </w:t>
      </w:r>
      <w:r>
        <w:rPr>
          <w:color w:val="222222"/>
          <w:szCs w:val="24"/>
          <w:shd w:val="clear" w:color="auto" w:fill="FFFFFF"/>
        </w:rPr>
        <w:t>Leroy X</w:t>
      </w:r>
      <w:r>
        <w:rPr>
          <w:rFonts w:hint="eastAsia"/>
          <w:color w:val="222222"/>
          <w:szCs w:val="24"/>
          <w:shd w:val="clear" w:color="auto" w:fill="FFFFFF"/>
        </w:rPr>
        <w:t>. Formal verification of a realistic compiler[</w:t>
      </w:r>
      <w:r>
        <w:rPr>
          <w:color w:val="222222"/>
          <w:szCs w:val="24"/>
          <w:shd w:val="clear" w:color="auto" w:fill="FFFFFF"/>
        </w:rPr>
        <w:t>M</w:t>
      </w:r>
      <w:r>
        <w:rPr>
          <w:rFonts w:hint="eastAsia"/>
          <w:color w:val="222222"/>
          <w:szCs w:val="24"/>
          <w:shd w:val="clear" w:color="auto" w:fill="FFFFFF"/>
        </w:rPr>
        <w:t>]</w:t>
      </w:r>
      <w:r>
        <w:rPr>
          <w:color w:val="222222"/>
          <w:szCs w:val="24"/>
          <w:shd w:val="clear" w:color="auto" w:fill="FFFFFF"/>
        </w:rPr>
        <w:t>//Communications of the ACM, 2009.</w:t>
      </w:r>
    </w:p>
    <w:p w14:paraId="21EE6719" w14:textId="77777777" w:rsidR="00283EB2" w:rsidRDefault="00283EB2" w:rsidP="00283EB2">
      <w:pPr>
        <w:pStyle w:val="afb"/>
        <w:numPr>
          <w:ilvl w:val="0"/>
          <w:numId w:val="19"/>
        </w:numPr>
        <w:spacing w:line="360" w:lineRule="auto"/>
        <w:ind w:firstLineChars="0"/>
        <w:rPr>
          <w:color w:val="222222"/>
          <w:szCs w:val="24"/>
          <w:shd w:val="clear" w:color="auto" w:fill="FFFFFF"/>
        </w:rPr>
      </w:pPr>
      <w:r>
        <w:rPr>
          <w:color w:val="222222"/>
          <w:szCs w:val="24"/>
          <w:shd w:val="clear" w:color="auto" w:fill="FFFFFF"/>
        </w:rPr>
        <w:t xml:space="preserve"> </w:t>
      </w:r>
      <w:r w:rsidRPr="00467643">
        <w:rPr>
          <w:color w:val="222222"/>
          <w:szCs w:val="24"/>
          <w:shd w:val="clear" w:color="auto" w:fill="FFFFFF"/>
        </w:rPr>
        <w:t>Leroy X. A formally verified compiler back-end[J]. Journal of Automated Reasoning, 2009, 43(4): 363-446.</w:t>
      </w:r>
    </w:p>
    <w:p w14:paraId="51F5E067" w14:textId="77777777" w:rsidR="00283EB2" w:rsidRPr="005B0164" w:rsidRDefault="00283EB2" w:rsidP="00283EB2">
      <w:pPr>
        <w:pStyle w:val="afb"/>
        <w:numPr>
          <w:ilvl w:val="0"/>
          <w:numId w:val="19"/>
        </w:numPr>
        <w:ind w:firstLineChars="0"/>
        <w:rPr>
          <w:color w:val="222222"/>
          <w:szCs w:val="24"/>
          <w:shd w:val="clear" w:color="auto" w:fill="FFFFFF"/>
        </w:rPr>
      </w:pPr>
      <w:r w:rsidRPr="005B0164">
        <w:rPr>
          <w:rFonts w:hint="eastAsia"/>
          <w:color w:val="222222"/>
          <w:szCs w:val="24"/>
          <w:shd w:val="clear" w:color="auto" w:fill="FFFFFF"/>
        </w:rPr>
        <w:t xml:space="preserve"> </w:t>
      </w:r>
      <w:r w:rsidRPr="005B0164">
        <w:rPr>
          <w:color w:val="222222"/>
          <w:szCs w:val="24"/>
          <w:shd w:val="clear" w:color="auto" w:fill="FFFFFF"/>
        </w:rPr>
        <w:t>Leroy X. Mechanized semantics for compiler verification[M]//Certified Programs and Proofs. Springer Berlin Heidelberg, 2012: 4-6.</w:t>
      </w:r>
    </w:p>
    <w:p w14:paraId="2B96CCFF" w14:textId="77777777" w:rsidR="00283EB2" w:rsidRPr="00784874" w:rsidRDefault="00283EB2" w:rsidP="00283EB2">
      <w:pPr>
        <w:pStyle w:val="afb"/>
        <w:numPr>
          <w:ilvl w:val="0"/>
          <w:numId w:val="19"/>
        </w:numPr>
        <w:spacing w:line="360" w:lineRule="auto"/>
        <w:ind w:firstLineChars="0"/>
        <w:rPr>
          <w:color w:val="000000" w:themeColor="text1"/>
          <w:szCs w:val="24"/>
          <w:shd w:val="clear" w:color="auto" w:fill="FFFFFF"/>
        </w:rPr>
      </w:pPr>
      <w:r w:rsidRPr="00784874">
        <w:rPr>
          <w:color w:val="000000" w:themeColor="text1"/>
          <w:szCs w:val="24"/>
          <w:shd w:val="clear" w:color="auto" w:fill="FFFFFF"/>
        </w:rPr>
        <w:t>王蕾</w:t>
      </w:r>
      <w:r w:rsidRPr="00784874">
        <w:rPr>
          <w:color w:val="000000" w:themeColor="text1"/>
          <w:szCs w:val="24"/>
          <w:shd w:val="clear" w:color="auto" w:fill="FFFFFF"/>
        </w:rPr>
        <w:t xml:space="preserve">, </w:t>
      </w:r>
      <w:proofErr w:type="gramStart"/>
      <w:r w:rsidRPr="00784874">
        <w:rPr>
          <w:color w:val="000000" w:themeColor="text1"/>
          <w:szCs w:val="24"/>
          <w:shd w:val="clear" w:color="auto" w:fill="FFFFFF"/>
        </w:rPr>
        <w:t>石刚</w:t>
      </w:r>
      <w:proofErr w:type="gramEnd"/>
      <w:r w:rsidRPr="00784874">
        <w:rPr>
          <w:color w:val="000000" w:themeColor="text1"/>
          <w:szCs w:val="24"/>
          <w:shd w:val="clear" w:color="auto" w:fill="FFFFFF"/>
        </w:rPr>
        <w:t xml:space="preserve">, </w:t>
      </w:r>
      <w:proofErr w:type="gramStart"/>
      <w:r w:rsidRPr="00784874">
        <w:rPr>
          <w:color w:val="000000" w:themeColor="text1"/>
          <w:szCs w:val="24"/>
          <w:shd w:val="clear" w:color="auto" w:fill="FFFFFF"/>
        </w:rPr>
        <w:t>董渊</w:t>
      </w:r>
      <w:proofErr w:type="gramEnd"/>
      <w:r w:rsidRPr="00784874">
        <w:rPr>
          <w:color w:val="000000" w:themeColor="text1"/>
          <w:szCs w:val="24"/>
          <w:shd w:val="clear" w:color="auto" w:fill="FFFFFF"/>
        </w:rPr>
        <w:t xml:space="preserve">, </w:t>
      </w:r>
      <w:r w:rsidRPr="00784874">
        <w:rPr>
          <w:color w:val="000000" w:themeColor="text1"/>
          <w:szCs w:val="24"/>
          <w:shd w:val="clear" w:color="auto" w:fill="FFFFFF"/>
        </w:rPr>
        <w:t>等</w:t>
      </w:r>
      <w:r w:rsidRPr="00784874">
        <w:rPr>
          <w:color w:val="000000" w:themeColor="text1"/>
          <w:szCs w:val="24"/>
          <w:shd w:val="clear" w:color="auto" w:fill="FFFFFF"/>
        </w:rPr>
        <w:t xml:space="preserve">. </w:t>
      </w:r>
      <w:r w:rsidRPr="00784874">
        <w:rPr>
          <w:color w:val="000000" w:themeColor="text1"/>
          <w:szCs w:val="24"/>
          <w:shd w:val="clear" w:color="auto" w:fill="FFFFFF"/>
        </w:rPr>
        <w:t>一个</w:t>
      </w:r>
      <w:r w:rsidRPr="00784874">
        <w:rPr>
          <w:color w:val="000000" w:themeColor="text1"/>
          <w:szCs w:val="24"/>
          <w:shd w:val="clear" w:color="auto" w:fill="FFFFFF"/>
        </w:rPr>
        <w:t xml:space="preserve"> C </w:t>
      </w:r>
      <w:r w:rsidRPr="00784874">
        <w:rPr>
          <w:color w:val="000000" w:themeColor="text1"/>
          <w:szCs w:val="24"/>
          <w:shd w:val="clear" w:color="auto" w:fill="FFFFFF"/>
        </w:rPr>
        <w:t>语言安全子集的可信编译器</w:t>
      </w:r>
      <w:r w:rsidRPr="00784874">
        <w:rPr>
          <w:color w:val="000000" w:themeColor="text1"/>
          <w:szCs w:val="24"/>
          <w:shd w:val="clear" w:color="auto" w:fill="FFFFFF"/>
        </w:rPr>
        <w:t xml:space="preserve">[J]. </w:t>
      </w:r>
      <w:r w:rsidRPr="00784874">
        <w:rPr>
          <w:color w:val="000000" w:themeColor="text1"/>
          <w:szCs w:val="24"/>
          <w:shd w:val="clear" w:color="auto" w:fill="FFFFFF"/>
        </w:rPr>
        <w:t>计算机科学</w:t>
      </w:r>
      <w:r w:rsidRPr="00784874">
        <w:rPr>
          <w:color w:val="000000" w:themeColor="text1"/>
          <w:szCs w:val="24"/>
          <w:shd w:val="clear" w:color="auto" w:fill="FFFFFF"/>
        </w:rPr>
        <w:t>, 2013, 40(9): 30-34.</w:t>
      </w:r>
    </w:p>
    <w:p w14:paraId="53432F19" w14:textId="01EB0FEF" w:rsidR="007E0032" w:rsidRPr="00784874" w:rsidRDefault="00784874" w:rsidP="00784874">
      <w:pPr>
        <w:pStyle w:val="afb"/>
        <w:numPr>
          <w:ilvl w:val="0"/>
          <w:numId w:val="19"/>
        </w:numPr>
        <w:spacing w:line="360" w:lineRule="auto"/>
        <w:ind w:firstLineChars="0"/>
        <w:rPr>
          <w:color w:val="000000" w:themeColor="text1"/>
          <w:szCs w:val="24"/>
          <w:shd w:val="clear" w:color="auto" w:fill="FFFFFF"/>
        </w:rPr>
      </w:pPr>
      <w:r w:rsidRPr="00784874">
        <w:rPr>
          <w:rFonts w:hint="eastAsia"/>
          <w:color w:val="000000" w:themeColor="text1"/>
          <w:szCs w:val="24"/>
          <w:shd w:val="clear" w:color="auto" w:fill="FFFFFF"/>
        </w:rPr>
        <w:t>何炎祥</w:t>
      </w:r>
      <w:r w:rsidRPr="00784874">
        <w:rPr>
          <w:rFonts w:hint="eastAsia"/>
          <w:color w:val="000000" w:themeColor="text1"/>
          <w:szCs w:val="24"/>
          <w:shd w:val="clear" w:color="auto" w:fill="FFFFFF"/>
        </w:rPr>
        <w:t xml:space="preserve">, </w:t>
      </w:r>
      <w:r w:rsidRPr="00784874">
        <w:rPr>
          <w:rFonts w:hint="eastAsia"/>
          <w:color w:val="000000" w:themeColor="text1"/>
          <w:szCs w:val="24"/>
          <w:shd w:val="clear" w:color="auto" w:fill="FFFFFF"/>
        </w:rPr>
        <w:t>刘陶</w:t>
      </w:r>
      <w:r w:rsidRPr="00784874">
        <w:rPr>
          <w:rFonts w:hint="eastAsia"/>
          <w:color w:val="000000" w:themeColor="text1"/>
          <w:szCs w:val="24"/>
          <w:shd w:val="clear" w:color="auto" w:fill="FFFFFF"/>
        </w:rPr>
        <w:t xml:space="preserve">, </w:t>
      </w:r>
      <w:r w:rsidRPr="00784874">
        <w:rPr>
          <w:rFonts w:hint="eastAsia"/>
          <w:color w:val="000000" w:themeColor="text1"/>
          <w:szCs w:val="24"/>
          <w:shd w:val="clear" w:color="auto" w:fill="FFFFFF"/>
        </w:rPr>
        <w:t>吴伟</w:t>
      </w:r>
      <w:r w:rsidRPr="00784874">
        <w:rPr>
          <w:rFonts w:hint="eastAsia"/>
          <w:color w:val="000000" w:themeColor="text1"/>
          <w:szCs w:val="24"/>
          <w:shd w:val="clear" w:color="auto" w:fill="FFFFFF"/>
        </w:rPr>
        <w:t xml:space="preserve">. </w:t>
      </w:r>
      <w:r w:rsidRPr="00784874">
        <w:rPr>
          <w:rFonts w:hint="eastAsia"/>
          <w:color w:val="000000" w:themeColor="text1"/>
          <w:szCs w:val="24"/>
          <w:shd w:val="clear" w:color="auto" w:fill="FFFFFF"/>
        </w:rPr>
        <w:t>可信编译器关键技术研究</w:t>
      </w:r>
      <w:r w:rsidRPr="00784874">
        <w:rPr>
          <w:rFonts w:hint="eastAsia"/>
          <w:color w:val="000000" w:themeColor="text1"/>
          <w:szCs w:val="24"/>
          <w:shd w:val="clear" w:color="auto" w:fill="FFFFFF"/>
        </w:rPr>
        <w:t xml:space="preserve">[J]. </w:t>
      </w:r>
      <w:r w:rsidRPr="00784874">
        <w:rPr>
          <w:rFonts w:hint="eastAsia"/>
          <w:color w:val="000000" w:themeColor="text1"/>
          <w:szCs w:val="24"/>
          <w:shd w:val="clear" w:color="auto" w:fill="FFFFFF"/>
        </w:rPr>
        <w:t>计算机工程与科学</w:t>
      </w:r>
      <w:r w:rsidRPr="00784874">
        <w:rPr>
          <w:rFonts w:hint="eastAsia"/>
          <w:color w:val="000000" w:themeColor="text1"/>
          <w:szCs w:val="24"/>
          <w:shd w:val="clear" w:color="auto" w:fill="FFFFFF"/>
        </w:rPr>
        <w:t>, 2010, 32(8): 1-6.</w:t>
      </w:r>
    </w:p>
    <w:sectPr w:rsidR="007E0032" w:rsidRPr="00784874"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EC4A" w14:textId="77777777" w:rsidR="00C70AF0" w:rsidRDefault="00C70AF0">
      <w:r>
        <w:separator/>
      </w:r>
    </w:p>
  </w:endnote>
  <w:endnote w:type="continuationSeparator" w:id="0">
    <w:p w14:paraId="0122018A" w14:textId="77777777" w:rsidR="00C70AF0" w:rsidRDefault="00C70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0D52" w14:textId="6157D8AC" w:rsidR="00C70AF0" w:rsidRDefault="00C70AF0"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9D2A95">
      <w:rPr>
        <w:rStyle w:val="a4"/>
        <w:noProof/>
      </w:rPr>
      <w:t>16</w:t>
    </w:r>
    <w:r>
      <w:rPr>
        <w:rStyle w:val="a4"/>
      </w:rPr>
      <w:fldChar w:fldCharType="end"/>
    </w:r>
    <w:r>
      <w:rPr>
        <w:rStyle w:val="a4"/>
        <w:rFonts w:hint="eastAsia"/>
      </w:rPr>
      <w:t xml:space="preserve"> </w:t>
    </w:r>
    <w:r>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56D1" w14:textId="77777777" w:rsidR="00C70AF0" w:rsidRDefault="00C70AF0">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5A824" w14:textId="77777777" w:rsidR="00C70AF0" w:rsidRDefault="00C70AF0">
      <w:r>
        <w:separator/>
      </w:r>
    </w:p>
  </w:footnote>
  <w:footnote w:type="continuationSeparator" w:id="0">
    <w:p w14:paraId="1B201AED" w14:textId="77777777" w:rsidR="00C70AF0" w:rsidRDefault="00C70A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43842" w14:textId="77777777" w:rsidR="00C70AF0" w:rsidRDefault="00C70AF0">
    <w:pPr>
      <w:pStyle w:val="a6"/>
      <w:rPr>
        <w:rFonts w:ascii="楷体_GB2312" w:eastAsia="楷体_GB2312"/>
        <w:szCs w:val="18"/>
      </w:rPr>
    </w:pPr>
    <w:r>
      <w:rPr>
        <w:rFonts w:ascii="楷体_GB2312" w:eastAsia="楷体_GB2312" w:hint="eastAsia"/>
        <w:szCs w:val="18"/>
      </w:rPr>
      <w:t>硕士学位论文开题报告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3715C" w14:textId="77777777" w:rsidR="00C70AF0" w:rsidRDefault="00C70AF0">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A21"/>
    <w:multiLevelType w:val="hybridMultilevel"/>
    <w:tmpl w:val="BFA81FD8"/>
    <w:lvl w:ilvl="0" w:tplc="A6161E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8A7077"/>
    <w:multiLevelType w:val="hybridMultilevel"/>
    <w:tmpl w:val="A2C4C3CC"/>
    <w:lvl w:ilvl="0" w:tplc="26D4FA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1A77D4"/>
    <w:multiLevelType w:val="hybridMultilevel"/>
    <w:tmpl w:val="91F859EA"/>
    <w:lvl w:ilvl="0" w:tplc="E408C106">
      <w:start w:val="1"/>
      <w:numFmt w:val="bullet"/>
      <w:lvlText w:val=""/>
      <w:lvlJc w:val="left"/>
      <w:pPr>
        <w:tabs>
          <w:tab w:val="num" w:pos="720"/>
        </w:tabs>
        <w:ind w:left="720" w:hanging="360"/>
      </w:pPr>
      <w:rPr>
        <w:rFonts w:ascii="Wingdings" w:hAnsi="Wingdings" w:hint="default"/>
      </w:rPr>
    </w:lvl>
    <w:lvl w:ilvl="1" w:tplc="73367018" w:tentative="1">
      <w:start w:val="1"/>
      <w:numFmt w:val="bullet"/>
      <w:lvlText w:val=""/>
      <w:lvlJc w:val="left"/>
      <w:pPr>
        <w:tabs>
          <w:tab w:val="num" w:pos="1440"/>
        </w:tabs>
        <w:ind w:left="1440" w:hanging="360"/>
      </w:pPr>
      <w:rPr>
        <w:rFonts w:ascii="Wingdings" w:hAnsi="Wingdings" w:hint="default"/>
      </w:rPr>
    </w:lvl>
    <w:lvl w:ilvl="2" w:tplc="A92A49A2" w:tentative="1">
      <w:start w:val="1"/>
      <w:numFmt w:val="bullet"/>
      <w:lvlText w:val=""/>
      <w:lvlJc w:val="left"/>
      <w:pPr>
        <w:tabs>
          <w:tab w:val="num" w:pos="2160"/>
        </w:tabs>
        <w:ind w:left="2160" w:hanging="360"/>
      </w:pPr>
      <w:rPr>
        <w:rFonts w:ascii="Wingdings" w:hAnsi="Wingdings" w:hint="default"/>
      </w:rPr>
    </w:lvl>
    <w:lvl w:ilvl="3" w:tplc="272ABA08" w:tentative="1">
      <w:start w:val="1"/>
      <w:numFmt w:val="bullet"/>
      <w:lvlText w:val=""/>
      <w:lvlJc w:val="left"/>
      <w:pPr>
        <w:tabs>
          <w:tab w:val="num" w:pos="2880"/>
        </w:tabs>
        <w:ind w:left="2880" w:hanging="360"/>
      </w:pPr>
      <w:rPr>
        <w:rFonts w:ascii="Wingdings" w:hAnsi="Wingdings" w:hint="default"/>
      </w:rPr>
    </w:lvl>
    <w:lvl w:ilvl="4" w:tplc="526EA4AC" w:tentative="1">
      <w:start w:val="1"/>
      <w:numFmt w:val="bullet"/>
      <w:lvlText w:val=""/>
      <w:lvlJc w:val="left"/>
      <w:pPr>
        <w:tabs>
          <w:tab w:val="num" w:pos="3600"/>
        </w:tabs>
        <w:ind w:left="3600" w:hanging="360"/>
      </w:pPr>
      <w:rPr>
        <w:rFonts w:ascii="Wingdings" w:hAnsi="Wingdings" w:hint="default"/>
      </w:rPr>
    </w:lvl>
    <w:lvl w:ilvl="5" w:tplc="F534884C" w:tentative="1">
      <w:start w:val="1"/>
      <w:numFmt w:val="bullet"/>
      <w:lvlText w:val=""/>
      <w:lvlJc w:val="left"/>
      <w:pPr>
        <w:tabs>
          <w:tab w:val="num" w:pos="4320"/>
        </w:tabs>
        <w:ind w:left="4320" w:hanging="360"/>
      </w:pPr>
      <w:rPr>
        <w:rFonts w:ascii="Wingdings" w:hAnsi="Wingdings" w:hint="default"/>
      </w:rPr>
    </w:lvl>
    <w:lvl w:ilvl="6" w:tplc="3B162004" w:tentative="1">
      <w:start w:val="1"/>
      <w:numFmt w:val="bullet"/>
      <w:lvlText w:val=""/>
      <w:lvlJc w:val="left"/>
      <w:pPr>
        <w:tabs>
          <w:tab w:val="num" w:pos="5040"/>
        </w:tabs>
        <w:ind w:left="5040" w:hanging="360"/>
      </w:pPr>
      <w:rPr>
        <w:rFonts w:ascii="Wingdings" w:hAnsi="Wingdings" w:hint="default"/>
      </w:rPr>
    </w:lvl>
    <w:lvl w:ilvl="7" w:tplc="B094C2E2" w:tentative="1">
      <w:start w:val="1"/>
      <w:numFmt w:val="bullet"/>
      <w:lvlText w:val=""/>
      <w:lvlJc w:val="left"/>
      <w:pPr>
        <w:tabs>
          <w:tab w:val="num" w:pos="5760"/>
        </w:tabs>
        <w:ind w:left="5760" w:hanging="360"/>
      </w:pPr>
      <w:rPr>
        <w:rFonts w:ascii="Wingdings" w:hAnsi="Wingdings" w:hint="default"/>
      </w:rPr>
    </w:lvl>
    <w:lvl w:ilvl="8" w:tplc="FA18FA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15:restartNumberingAfterBreak="0">
    <w:nsid w:val="1A875984"/>
    <w:multiLevelType w:val="hybridMultilevel"/>
    <w:tmpl w:val="CB8AFEDE"/>
    <w:lvl w:ilvl="0" w:tplc="D44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3"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D375649"/>
    <w:multiLevelType w:val="hybridMultilevel"/>
    <w:tmpl w:val="B06A7AD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2AC1F32"/>
    <w:multiLevelType w:val="hybridMultilevel"/>
    <w:tmpl w:val="E9A274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A074F91"/>
    <w:multiLevelType w:val="hybridMultilevel"/>
    <w:tmpl w:val="453A2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9B6678"/>
    <w:multiLevelType w:val="hybridMultilevel"/>
    <w:tmpl w:val="DC2AE90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43E37A4"/>
    <w:multiLevelType w:val="hybridMultilevel"/>
    <w:tmpl w:val="40E2B184"/>
    <w:lvl w:ilvl="0" w:tplc="99D4E0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A95C09"/>
    <w:multiLevelType w:val="hybridMultilevel"/>
    <w:tmpl w:val="3B2A3AE6"/>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74CB6DA8"/>
    <w:multiLevelType w:val="hybridMultilevel"/>
    <w:tmpl w:val="A86E1542"/>
    <w:lvl w:ilvl="0" w:tplc="0C8C9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23"/>
  </w:num>
  <w:num w:numId="4">
    <w:abstractNumId w:val="11"/>
  </w:num>
  <w:num w:numId="5">
    <w:abstractNumId w:val="10"/>
  </w:num>
  <w:num w:numId="6">
    <w:abstractNumId w:val="6"/>
  </w:num>
  <w:num w:numId="7">
    <w:abstractNumId w:val="24"/>
  </w:num>
  <w:num w:numId="8">
    <w:abstractNumId w:val="17"/>
  </w:num>
  <w:num w:numId="9">
    <w:abstractNumId w:val="12"/>
    <w:lvlOverride w:ilvl="0">
      <w:startOverride w:val="3"/>
    </w:lvlOverride>
    <w:lvlOverride w:ilvl="1">
      <w:startOverride w:val="4"/>
    </w:lvlOverride>
  </w:num>
  <w:num w:numId="10">
    <w:abstractNumId w:val="15"/>
  </w:num>
  <w:num w:numId="11">
    <w:abstractNumId w:val="9"/>
  </w:num>
  <w:num w:numId="12">
    <w:abstractNumId w:val="7"/>
  </w:num>
  <w:num w:numId="13">
    <w:abstractNumId w:val="2"/>
  </w:num>
  <w:num w:numId="14">
    <w:abstractNumId w:val="4"/>
  </w:num>
  <w:num w:numId="15">
    <w:abstractNumId w:val="28"/>
  </w:num>
  <w:num w:numId="16">
    <w:abstractNumId w:val="13"/>
  </w:num>
  <w:num w:numId="17">
    <w:abstractNumId w:val="20"/>
  </w:num>
  <w:num w:numId="18">
    <w:abstractNumId w:val="22"/>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8"/>
  </w:num>
  <w:num w:numId="23">
    <w:abstractNumId w:val="29"/>
  </w:num>
  <w:num w:numId="24">
    <w:abstractNumId w:val="27"/>
  </w:num>
  <w:num w:numId="25">
    <w:abstractNumId w:val="14"/>
  </w:num>
  <w:num w:numId="26">
    <w:abstractNumId w:val="21"/>
  </w:num>
  <w:num w:numId="27">
    <w:abstractNumId w:val="19"/>
  </w:num>
  <w:num w:numId="28">
    <w:abstractNumId w:val="26"/>
  </w:num>
  <w:num w:numId="29">
    <w:abstractNumId w:val="5"/>
  </w:num>
  <w:num w:numId="30">
    <w:abstractNumId w:val="3"/>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29B0"/>
    <w:rsid w:val="00003B3E"/>
    <w:rsid w:val="00005279"/>
    <w:rsid w:val="0000535D"/>
    <w:rsid w:val="00007927"/>
    <w:rsid w:val="00007A44"/>
    <w:rsid w:val="00012743"/>
    <w:rsid w:val="00012F52"/>
    <w:rsid w:val="0001755F"/>
    <w:rsid w:val="00022863"/>
    <w:rsid w:val="00023586"/>
    <w:rsid w:val="00023A3F"/>
    <w:rsid w:val="0002633A"/>
    <w:rsid w:val="0002728B"/>
    <w:rsid w:val="000327B7"/>
    <w:rsid w:val="00032B28"/>
    <w:rsid w:val="00033980"/>
    <w:rsid w:val="000416EA"/>
    <w:rsid w:val="0004257D"/>
    <w:rsid w:val="00042E04"/>
    <w:rsid w:val="000446C1"/>
    <w:rsid w:val="000450E9"/>
    <w:rsid w:val="00045C92"/>
    <w:rsid w:val="000474EA"/>
    <w:rsid w:val="00051851"/>
    <w:rsid w:val="00052262"/>
    <w:rsid w:val="00054FED"/>
    <w:rsid w:val="00057FC8"/>
    <w:rsid w:val="00060DE5"/>
    <w:rsid w:val="00062513"/>
    <w:rsid w:val="000652EA"/>
    <w:rsid w:val="00065972"/>
    <w:rsid w:val="0006737A"/>
    <w:rsid w:val="00072F98"/>
    <w:rsid w:val="00075C01"/>
    <w:rsid w:val="00077221"/>
    <w:rsid w:val="000774F5"/>
    <w:rsid w:val="000806B4"/>
    <w:rsid w:val="00082679"/>
    <w:rsid w:val="00082B66"/>
    <w:rsid w:val="00082B84"/>
    <w:rsid w:val="00082BB9"/>
    <w:rsid w:val="00085F84"/>
    <w:rsid w:val="00086F09"/>
    <w:rsid w:val="00090920"/>
    <w:rsid w:val="000925FE"/>
    <w:rsid w:val="000941D5"/>
    <w:rsid w:val="00094D18"/>
    <w:rsid w:val="00095E35"/>
    <w:rsid w:val="000976F4"/>
    <w:rsid w:val="000A02B0"/>
    <w:rsid w:val="000A11C6"/>
    <w:rsid w:val="000A18FA"/>
    <w:rsid w:val="000A2CE2"/>
    <w:rsid w:val="000A300F"/>
    <w:rsid w:val="000B1A1C"/>
    <w:rsid w:val="000B1A6D"/>
    <w:rsid w:val="000B4E21"/>
    <w:rsid w:val="000B7475"/>
    <w:rsid w:val="000C4D2C"/>
    <w:rsid w:val="000C69AA"/>
    <w:rsid w:val="000C7990"/>
    <w:rsid w:val="000D0321"/>
    <w:rsid w:val="000D3DAF"/>
    <w:rsid w:val="000D4EE7"/>
    <w:rsid w:val="000D63A9"/>
    <w:rsid w:val="000D7283"/>
    <w:rsid w:val="000D72B8"/>
    <w:rsid w:val="000E2D90"/>
    <w:rsid w:val="000E4AFC"/>
    <w:rsid w:val="000E4B9D"/>
    <w:rsid w:val="000F2B08"/>
    <w:rsid w:val="000F4708"/>
    <w:rsid w:val="000F5673"/>
    <w:rsid w:val="000F574D"/>
    <w:rsid w:val="000F6DFE"/>
    <w:rsid w:val="00100807"/>
    <w:rsid w:val="001030D9"/>
    <w:rsid w:val="00104337"/>
    <w:rsid w:val="00104978"/>
    <w:rsid w:val="00111D42"/>
    <w:rsid w:val="00113536"/>
    <w:rsid w:val="00114556"/>
    <w:rsid w:val="001240E4"/>
    <w:rsid w:val="001260F4"/>
    <w:rsid w:val="00127014"/>
    <w:rsid w:val="00132BEF"/>
    <w:rsid w:val="001341F8"/>
    <w:rsid w:val="001357D9"/>
    <w:rsid w:val="0013591F"/>
    <w:rsid w:val="00140C20"/>
    <w:rsid w:val="0014189E"/>
    <w:rsid w:val="001434F3"/>
    <w:rsid w:val="00144CE0"/>
    <w:rsid w:val="00154757"/>
    <w:rsid w:val="001552A1"/>
    <w:rsid w:val="001553D0"/>
    <w:rsid w:val="0015647F"/>
    <w:rsid w:val="00160491"/>
    <w:rsid w:val="00163612"/>
    <w:rsid w:val="00163C84"/>
    <w:rsid w:val="00165D15"/>
    <w:rsid w:val="00166A78"/>
    <w:rsid w:val="0016710A"/>
    <w:rsid w:val="0017172D"/>
    <w:rsid w:val="00184E0F"/>
    <w:rsid w:val="00187818"/>
    <w:rsid w:val="00190A43"/>
    <w:rsid w:val="00191F05"/>
    <w:rsid w:val="00192FAC"/>
    <w:rsid w:val="00193A2C"/>
    <w:rsid w:val="00194F64"/>
    <w:rsid w:val="00194FA7"/>
    <w:rsid w:val="0019538D"/>
    <w:rsid w:val="00196795"/>
    <w:rsid w:val="00197CA4"/>
    <w:rsid w:val="001A4E05"/>
    <w:rsid w:val="001A77F8"/>
    <w:rsid w:val="001B43AD"/>
    <w:rsid w:val="001B4CE4"/>
    <w:rsid w:val="001B5822"/>
    <w:rsid w:val="001B67B2"/>
    <w:rsid w:val="001C08F6"/>
    <w:rsid w:val="001D00FA"/>
    <w:rsid w:val="001D2831"/>
    <w:rsid w:val="001D4C50"/>
    <w:rsid w:val="001E0F34"/>
    <w:rsid w:val="001E1CF4"/>
    <w:rsid w:val="001E2B43"/>
    <w:rsid w:val="001E2EDE"/>
    <w:rsid w:val="001E319D"/>
    <w:rsid w:val="001E3DE6"/>
    <w:rsid w:val="001E679B"/>
    <w:rsid w:val="001E6D50"/>
    <w:rsid w:val="001E6EF2"/>
    <w:rsid w:val="001F0D4C"/>
    <w:rsid w:val="001F3F17"/>
    <w:rsid w:val="001F4592"/>
    <w:rsid w:val="001F5129"/>
    <w:rsid w:val="001F77A8"/>
    <w:rsid w:val="00200BB1"/>
    <w:rsid w:val="002019D9"/>
    <w:rsid w:val="00201A08"/>
    <w:rsid w:val="00201F7F"/>
    <w:rsid w:val="00205BAF"/>
    <w:rsid w:val="002075AB"/>
    <w:rsid w:val="00207CAF"/>
    <w:rsid w:val="0021097B"/>
    <w:rsid w:val="00212C1D"/>
    <w:rsid w:val="00213083"/>
    <w:rsid w:val="00214AD3"/>
    <w:rsid w:val="00214F7D"/>
    <w:rsid w:val="0022162A"/>
    <w:rsid w:val="002217D7"/>
    <w:rsid w:val="0022181C"/>
    <w:rsid w:val="00222EA3"/>
    <w:rsid w:val="00224E93"/>
    <w:rsid w:val="00226BBC"/>
    <w:rsid w:val="00231DDD"/>
    <w:rsid w:val="002323BE"/>
    <w:rsid w:val="002337A6"/>
    <w:rsid w:val="00233BAC"/>
    <w:rsid w:val="00235C70"/>
    <w:rsid w:val="00237943"/>
    <w:rsid w:val="00237DE5"/>
    <w:rsid w:val="0024227F"/>
    <w:rsid w:val="002457F1"/>
    <w:rsid w:val="00245A7D"/>
    <w:rsid w:val="00245E5B"/>
    <w:rsid w:val="00250470"/>
    <w:rsid w:val="00251616"/>
    <w:rsid w:val="002528B5"/>
    <w:rsid w:val="00255503"/>
    <w:rsid w:val="00256E6B"/>
    <w:rsid w:val="00260226"/>
    <w:rsid w:val="002605CB"/>
    <w:rsid w:val="002630E9"/>
    <w:rsid w:val="00263811"/>
    <w:rsid w:val="0026656F"/>
    <w:rsid w:val="00271DAE"/>
    <w:rsid w:val="00272A9E"/>
    <w:rsid w:val="0027313B"/>
    <w:rsid w:val="00273238"/>
    <w:rsid w:val="00275B74"/>
    <w:rsid w:val="0027709E"/>
    <w:rsid w:val="002775CB"/>
    <w:rsid w:val="002777D6"/>
    <w:rsid w:val="00280CE8"/>
    <w:rsid w:val="00283D31"/>
    <w:rsid w:val="00283EB2"/>
    <w:rsid w:val="00287CDA"/>
    <w:rsid w:val="00290DC1"/>
    <w:rsid w:val="00291028"/>
    <w:rsid w:val="00291C09"/>
    <w:rsid w:val="002920C8"/>
    <w:rsid w:val="0029779A"/>
    <w:rsid w:val="002A0148"/>
    <w:rsid w:val="002A0268"/>
    <w:rsid w:val="002A35FA"/>
    <w:rsid w:val="002A4EFA"/>
    <w:rsid w:val="002A7C70"/>
    <w:rsid w:val="002B6DBE"/>
    <w:rsid w:val="002C2575"/>
    <w:rsid w:val="002C376D"/>
    <w:rsid w:val="002C3EE7"/>
    <w:rsid w:val="002C45DC"/>
    <w:rsid w:val="002C4F8A"/>
    <w:rsid w:val="002C61F3"/>
    <w:rsid w:val="002D0279"/>
    <w:rsid w:val="002D0993"/>
    <w:rsid w:val="002D2854"/>
    <w:rsid w:val="002D2D9F"/>
    <w:rsid w:val="002D2F4B"/>
    <w:rsid w:val="002D39CA"/>
    <w:rsid w:val="002D3B2A"/>
    <w:rsid w:val="002D5B74"/>
    <w:rsid w:val="002D7A99"/>
    <w:rsid w:val="002E249D"/>
    <w:rsid w:val="002E3E10"/>
    <w:rsid w:val="002E5599"/>
    <w:rsid w:val="002E67E3"/>
    <w:rsid w:val="002E7B51"/>
    <w:rsid w:val="002F19A4"/>
    <w:rsid w:val="002F237A"/>
    <w:rsid w:val="002F7D70"/>
    <w:rsid w:val="0030166B"/>
    <w:rsid w:val="0030220E"/>
    <w:rsid w:val="00302F4C"/>
    <w:rsid w:val="00303392"/>
    <w:rsid w:val="00304ED5"/>
    <w:rsid w:val="00305F48"/>
    <w:rsid w:val="003065EA"/>
    <w:rsid w:val="0031043A"/>
    <w:rsid w:val="00310DFB"/>
    <w:rsid w:val="00311410"/>
    <w:rsid w:val="0031310C"/>
    <w:rsid w:val="0031574C"/>
    <w:rsid w:val="00316AD3"/>
    <w:rsid w:val="00316CAF"/>
    <w:rsid w:val="00316DB4"/>
    <w:rsid w:val="00316F87"/>
    <w:rsid w:val="00322CB3"/>
    <w:rsid w:val="0032360C"/>
    <w:rsid w:val="00323CEC"/>
    <w:rsid w:val="0032706D"/>
    <w:rsid w:val="00333513"/>
    <w:rsid w:val="00334399"/>
    <w:rsid w:val="003345C9"/>
    <w:rsid w:val="00335975"/>
    <w:rsid w:val="003365EC"/>
    <w:rsid w:val="0033777B"/>
    <w:rsid w:val="00341918"/>
    <w:rsid w:val="00343048"/>
    <w:rsid w:val="00347B20"/>
    <w:rsid w:val="00350140"/>
    <w:rsid w:val="00350199"/>
    <w:rsid w:val="00356FB0"/>
    <w:rsid w:val="00357355"/>
    <w:rsid w:val="0036245F"/>
    <w:rsid w:val="00370800"/>
    <w:rsid w:val="003728BE"/>
    <w:rsid w:val="0037383D"/>
    <w:rsid w:val="00377EDA"/>
    <w:rsid w:val="00380269"/>
    <w:rsid w:val="003828C6"/>
    <w:rsid w:val="00384166"/>
    <w:rsid w:val="003852F8"/>
    <w:rsid w:val="00386151"/>
    <w:rsid w:val="003875D3"/>
    <w:rsid w:val="0039152C"/>
    <w:rsid w:val="00392815"/>
    <w:rsid w:val="0039358C"/>
    <w:rsid w:val="00395C54"/>
    <w:rsid w:val="00397191"/>
    <w:rsid w:val="003A0A26"/>
    <w:rsid w:val="003A1804"/>
    <w:rsid w:val="003A2BA8"/>
    <w:rsid w:val="003A5121"/>
    <w:rsid w:val="003A6731"/>
    <w:rsid w:val="003B1767"/>
    <w:rsid w:val="003B2FFB"/>
    <w:rsid w:val="003B3902"/>
    <w:rsid w:val="003B4900"/>
    <w:rsid w:val="003B4EFD"/>
    <w:rsid w:val="003B58D5"/>
    <w:rsid w:val="003C1970"/>
    <w:rsid w:val="003C1F29"/>
    <w:rsid w:val="003C311E"/>
    <w:rsid w:val="003C4324"/>
    <w:rsid w:val="003C509F"/>
    <w:rsid w:val="003C777F"/>
    <w:rsid w:val="003D3C60"/>
    <w:rsid w:val="003D63F1"/>
    <w:rsid w:val="003D6817"/>
    <w:rsid w:val="003E17D4"/>
    <w:rsid w:val="003E23B8"/>
    <w:rsid w:val="003E7DB5"/>
    <w:rsid w:val="003F045C"/>
    <w:rsid w:val="003F0E04"/>
    <w:rsid w:val="003F2E16"/>
    <w:rsid w:val="003F3174"/>
    <w:rsid w:val="003F3D38"/>
    <w:rsid w:val="003F4181"/>
    <w:rsid w:val="003F4AF9"/>
    <w:rsid w:val="003F4FDE"/>
    <w:rsid w:val="00400566"/>
    <w:rsid w:val="0040082C"/>
    <w:rsid w:val="00403A07"/>
    <w:rsid w:val="00405460"/>
    <w:rsid w:val="00407FAE"/>
    <w:rsid w:val="00411D94"/>
    <w:rsid w:val="004122C7"/>
    <w:rsid w:val="00413122"/>
    <w:rsid w:val="0042281D"/>
    <w:rsid w:val="004235F3"/>
    <w:rsid w:val="00426039"/>
    <w:rsid w:val="004327D4"/>
    <w:rsid w:val="00434907"/>
    <w:rsid w:val="0043639A"/>
    <w:rsid w:val="00437DD5"/>
    <w:rsid w:val="00440775"/>
    <w:rsid w:val="00441666"/>
    <w:rsid w:val="00441F0E"/>
    <w:rsid w:val="00442970"/>
    <w:rsid w:val="00442A6B"/>
    <w:rsid w:val="00443AB3"/>
    <w:rsid w:val="00443D80"/>
    <w:rsid w:val="00446472"/>
    <w:rsid w:val="0045069B"/>
    <w:rsid w:val="004509EB"/>
    <w:rsid w:val="00451913"/>
    <w:rsid w:val="00453C65"/>
    <w:rsid w:val="00457D2D"/>
    <w:rsid w:val="004610FE"/>
    <w:rsid w:val="00463459"/>
    <w:rsid w:val="00464C16"/>
    <w:rsid w:val="004665C0"/>
    <w:rsid w:val="00467030"/>
    <w:rsid w:val="00472EA3"/>
    <w:rsid w:val="00473012"/>
    <w:rsid w:val="00476AD8"/>
    <w:rsid w:val="004775F1"/>
    <w:rsid w:val="00480C3A"/>
    <w:rsid w:val="004831EC"/>
    <w:rsid w:val="0048349B"/>
    <w:rsid w:val="004848F0"/>
    <w:rsid w:val="00485DD6"/>
    <w:rsid w:val="00486262"/>
    <w:rsid w:val="00486619"/>
    <w:rsid w:val="004A174F"/>
    <w:rsid w:val="004A610A"/>
    <w:rsid w:val="004B6EEB"/>
    <w:rsid w:val="004B7175"/>
    <w:rsid w:val="004B7690"/>
    <w:rsid w:val="004C0671"/>
    <w:rsid w:val="004C0D53"/>
    <w:rsid w:val="004C1270"/>
    <w:rsid w:val="004C60AC"/>
    <w:rsid w:val="004C79C7"/>
    <w:rsid w:val="004D0DBA"/>
    <w:rsid w:val="004D1A35"/>
    <w:rsid w:val="004D4E89"/>
    <w:rsid w:val="004D59AE"/>
    <w:rsid w:val="004D5F92"/>
    <w:rsid w:val="004E0DC3"/>
    <w:rsid w:val="004E24A5"/>
    <w:rsid w:val="004E392C"/>
    <w:rsid w:val="004E4834"/>
    <w:rsid w:val="004E4C01"/>
    <w:rsid w:val="004F15E2"/>
    <w:rsid w:val="004F17D7"/>
    <w:rsid w:val="004F4075"/>
    <w:rsid w:val="004F415F"/>
    <w:rsid w:val="004F638C"/>
    <w:rsid w:val="004F7918"/>
    <w:rsid w:val="00501F1A"/>
    <w:rsid w:val="00502C32"/>
    <w:rsid w:val="005037CA"/>
    <w:rsid w:val="005050AB"/>
    <w:rsid w:val="00505FD8"/>
    <w:rsid w:val="005068A5"/>
    <w:rsid w:val="00507B55"/>
    <w:rsid w:val="0051369D"/>
    <w:rsid w:val="00514365"/>
    <w:rsid w:val="00514666"/>
    <w:rsid w:val="00515E9A"/>
    <w:rsid w:val="0051602E"/>
    <w:rsid w:val="00520232"/>
    <w:rsid w:val="00520420"/>
    <w:rsid w:val="00520DDB"/>
    <w:rsid w:val="00523A0F"/>
    <w:rsid w:val="00533B2F"/>
    <w:rsid w:val="00535487"/>
    <w:rsid w:val="0053561C"/>
    <w:rsid w:val="00536A2A"/>
    <w:rsid w:val="00536F1B"/>
    <w:rsid w:val="0054188B"/>
    <w:rsid w:val="005427A5"/>
    <w:rsid w:val="0054594D"/>
    <w:rsid w:val="005510CB"/>
    <w:rsid w:val="00561487"/>
    <w:rsid w:val="00561B82"/>
    <w:rsid w:val="00564666"/>
    <w:rsid w:val="00564ACF"/>
    <w:rsid w:val="00565C07"/>
    <w:rsid w:val="00566DED"/>
    <w:rsid w:val="00570970"/>
    <w:rsid w:val="005717F3"/>
    <w:rsid w:val="00571D84"/>
    <w:rsid w:val="005722E8"/>
    <w:rsid w:val="005757CB"/>
    <w:rsid w:val="00575E46"/>
    <w:rsid w:val="005775BD"/>
    <w:rsid w:val="00577F60"/>
    <w:rsid w:val="005801F7"/>
    <w:rsid w:val="00580422"/>
    <w:rsid w:val="00580DD1"/>
    <w:rsid w:val="00581AF0"/>
    <w:rsid w:val="005834E7"/>
    <w:rsid w:val="0058487F"/>
    <w:rsid w:val="00586375"/>
    <w:rsid w:val="005873A7"/>
    <w:rsid w:val="00590B21"/>
    <w:rsid w:val="00593DBA"/>
    <w:rsid w:val="00595DC7"/>
    <w:rsid w:val="005972D5"/>
    <w:rsid w:val="005977D0"/>
    <w:rsid w:val="005A3552"/>
    <w:rsid w:val="005A5919"/>
    <w:rsid w:val="005A6E61"/>
    <w:rsid w:val="005B0868"/>
    <w:rsid w:val="005B3EC5"/>
    <w:rsid w:val="005B4496"/>
    <w:rsid w:val="005B47FD"/>
    <w:rsid w:val="005B499B"/>
    <w:rsid w:val="005B4FF1"/>
    <w:rsid w:val="005B64B2"/>
    <w:rsid w:val="005C182A"/>
    <w:rsid w:val="005C5DE7"/>
    <w:rsid w:val="005D1DB8"/>
    <w:rsid w:val="005D24DD"/>
    <w:rsid w:val="005D2F77"/>
    <w:rsid w:val="005D44A9"/>
    <w:rsid w:val="005D55A6"/>
    <w:rsid w:val="005D7186"/>
    <w:rsid w:val="005E128C"/>
    <w:rsid w:val="005E2147"/>
    <w:rsid w:val="005E6625"/>
    <w:rsid w:val="005E6B11"/>
    <w:rsid w:val="005F0A2D"/>
    <w:rsid w:val="005F0D97"/>
    <w:rsid w:val="005F12EE"/>
    <w:rsid w:val="005F3BA6"/>
    <w:rsid w:val="005F7F11"/>
    <w:rsid w:val="005F7F65"/>
    <w:rsid w:val="006002A3"/>
    <w:rsid w:val="0060178C"/>
    <w:rsid w:val="0060414B"/>
    <w:rsid w:val="006044B6"/>
    <w:rsid w:val="00604F1F"/>
    <w:rsid w:val="00605F30"/>
    <w:rsid w:val="006110FE"/>
    <w:rsid w:val="0061725E"/>
    <w:rsid w:val="006218A4"/>
    <w:rsid w:val="00626CED"/>
    <w:rsid w:val="00627B8F"/>
    <w:rsid w:val="00632E1B"/>
    <w:rsid w:val="00633858"/>
    <w:rsid w:val="00634FA8"/>
    <w:rsid w:val="006353D7"/>
    <w:rsid w:val="00637A97"/>
    <w:rsid w:val="00641D5F"/>
    <w:rsid w:val="0064392C"/>
    <w:rsid w:val="006443D9"/>
    <w:rsid w:val="00650597"/>
    <w:rsid w:val="00650778"/>
    <w:rsid w:val="00655E14"/>
    <w:rsid w:val="0065615F"/>
    <w:rsid w:val="006569F6"/>
    <w:rsid w:val="0066073E"/>
    <w:rsid w:val="00664224"/>
    <w:rsid w:val="00674430"/>
    <w:rsid w:val="006779B5"/>
    <w:rsid w:val="00682A4A"/>
    <w:rsid w:val="00682FB4"/>
    <w:rsid w:val="00683201"/>
    <w:rsid w:val="0068511B"/>
    <w:rsid w:val="006877EC"/>
    <w:rsid w:val="00693C3B"/>
    <w:rsid w:val="006960B0"/>
    <w:rsid w:val="00696A8D"/>
    <w:rsid w:val="006A076E"/>
    <w:rsid w:val="006A4818"/>
    <w:rsid w:val="006A5160"/>
    <w:rsid w:val="006B4490"/>
    <w:rsid w:val="006C1D5E"/>
    <w:rsid w:val="006C5815"/>
    <w:rsid w:val="006D27CD"/>
    <w:rsid w:val="006D34A2"/>
    <w:rsid w:val="006D3B54"/>
    <w:rsid w:val="006E0EEE"/>
    <w:rsid w:val="006E203A"/>
    <w:rsid w:val="006E2494"/>
    <w:rsid w:val="006E285D"/>
    <w:rsid w:val="006E32D9"/>
    <w:rsid w:val="006E5510"/>
    <w:rsid w:val="006E79FC"/>
    <w:rsid w:val="006F1FAF"/>
    <w:rsid w:val="006F2FEC"/>
    <w:rsid w:val="006F316C"/>
    <w:rsid w:val="006F3D63"/>
    <w:rsid w:val="006F4CF4"/>
    <w:rsid w:val="006F7A82"/>
    <w:rsid w:val="007001EE"/>
    <w:rsid w:val="00700C10"/>
    <w:rsid w:val="00703EDE"/>
    <w:rsid w:val="00705C54"/>
    <w:rsid w:val="007118D8"/>
    <w:rsid w:val="0071242C"/>
    <w:rsid w:val="00717162"/>
    <w:rsid w:val="00717DF3"/>
    <w:rsid w:val="007223C5"/>
    <w:rsid w:val="007244C7"/>
    <w:rsid w:val="00725043"/>
    <w:rsid w:val="00725313"/>
    <w:rsid w:val="00725382"/>
    <w:rsid w:val="007269B8"/>
    <w:rsid w:val="0072781E"/>
    <w:rsid w:val="007407FF"/>
    <w:rsid w:val="0074130F"/>
    <w:rsid w:val="007419A8"/>
    <w:rsid w:val="007437F2"/>
    <w:rsid w:val="00743DCE"/>
    <w:rsid w:val="00746F12"/>
    <w:rsid w:val="00750FE4"/>
    <w:rsid w:val="00753CF0"/>
    <w:rsid w:val="00755FD5"/>
    <w:rsid w:val="00756A97"/>
    <w:rsid w:val="00760396"/>
    <w:rsid w:val="007607FE"/>
    <w:rsid w:val="00762594"/>
    <w:rsid w:val="00764BBB"/>
    <w:rsid w:val="007674C5"/>
    <w:rsid w:val="0076798B"/>
    <w:rsid w:val="00767DFF"/>
    <w:rsid w:val="007719C2"/>
    <w:rsid w:val="0077244C"/>
    <w:rsid w:val="00772871"/>
    <w:rsid w:val="00776239"/>
    <w:rsid w:val="00780091"/>
    <w:rsid w:val="0078215C"/>
    <w:rsid w:val="007821D4"/>
    <w:rsid w:val="00783233"/>
    <w:rsid w:val="00784874"/>
    <w:rsid w:val="007873DC"/>
    <w:rsid w:val="007875B9"/>
    <w:rsid w:val="00790CAD"/>
    <w:rsid w:val="0079159D"/>
    <w:rsid w:val="007965F8"/>
    <w:rsid w:val="00797B78"/>
    <w:rsid w:val="00797BDF"/>
    <w:rsid w:val="007A12C6"/>
    <w:rsid w:val="007A2301"/>
    <w:rsid w:val="007A313D"/>
    <w:rsid w:val="007A3D8F"/>
    <w:rsid w:val="007A7E54"/>
    <w:rsid w:val="007B1E48"/>
    <w:rsid w:val="007B4EC6"/>
    <w:rsid w:val="007B6DFE"/>
    <w:rsid w:val="007C007C"/>
    <w:rsid w:val="007C10EF"/>
    <w:rsid w:val="007C18B2"/>
    <w:rsid w:val="007C2DB4"/>
    <w:rsid w:val="007C4159"/>
    <w:rsid w:val="007D23A5"/>
    <w:rsid w:val="007E0032"/>
    <w:rsid w:val="007E276C"/>
    <w:rsid w:val="007F0B84"/>
    <w:rsid w:val="007F47E8"/>
    <w:rsid w:val="007F6E58"/>
    <w:rsid w:val="0080032A"/>
    <w:rsid w:val="008026EB"/>
    <w:rsid w:val="00803ED3"/>
    <w:rsid w:val="00805B65"/>
    <w:rsid w:val="00806C9A"/>
    <w:rsid w:val="00810879"/>
    <w:rsid w:val="008118C1"/>
    <w:rsid w:val="0081331D"/>
    <w:rsid w:val="00816AA6"/>
    <w:rsid w:val="00817F9D"/>
    <w:rsid w:val="008248A3"/>
    <w:rsid w:val="00825D75"/>
    <w:rsid w:val="00826B33"/>
    <w:rsid w:val="00831007"/>
    <w:rsid w:val="00837F28"/>
    <w:rsid w:val="008413AA"/>
    <w:rsid w:val="00841577"/>
    <w:rsid w:val="008431A9"/>
    <w:rsid w:val="00845182"/>
    <w:rsid w:val="00851A4F"/>
    <w:rsid w:val="00852A75"/>
    <w:rsid w:val="00852FD6"/>
    <w:rsid w:val="008539D4"/>
    <w:rsid w:val="00857785"/>
    <w:rsid w:val="0086004E"/>
    <w:rsid w:val="008621CA"/>
    <w:rsid w:val="0087008B"/>
    <w:rsid w:val="00872761"/>
    <w:rsid w:val="00872A39"/>
    <w:rsid w:val="00873D47"/>
    <w:rsid w:val="00874463"/>
    <w:rsid w:val="00880CCD"/>
    <w:rsid w:val="008812AD"/>
    <w:rsid w:val="00882858"/>
    <w:rsid w:val="008831FD"/>
    <w:rsid w:val="00886CB4"/>
    <w:rsid w:val="00887699"/>
    <w:rsid w:val="00887DF3"/>
    <w:rsid w:val="00891C89"/>
    <w:rsid w:val="00894154"/>
    <w:rsid w:val="00895D42"/>
    <w:rsid w:val="008975B5"/>
    <w:rsid w:val="00897750"/>
    <w:rsid w:val="008A12BD"/>
    <w:rsid w:val="008A29AE"/>
    <w:rsid w:val="008A2C77"/>
    <w:rsid w:val="008A4F1F"/>
    <w:rsid w:val="008A61EE"/>
    <w:rsid w:val="008A6592"/>
    <w:rsid w:val="008B0D96"/>
    <w:rsid w:val="008B0EFF"/>
    <w:rsid w:val="008B366D"/>
    <w:rsid w:val="008B784C"/>
    <w:rsid w:val="008C2590"/>
    <w:rsid w:val="008C2937"/>
    <w:rsid w:val="008C7336"/>
    <w:rsid w:val="008D02FF"/>
    <w:rsid w:val="008D06DE"/>
    <w:rsid w:val="008D24E3"/>
    <w:rsid w:val="008D3625"/>
    <w:rsid w:val="008D48FA"/>
    <w:rsid w:val="008D5FFA"/>
    <w:rsid w:val="008D64D2"/>
    <w:rsid w:val="008E091A"/>
    <w:rsid w:val="008E2BF9"/>
    <w:rsid w:val="008E4C12"/>
    <w:rsid w:val="008E5AFF"/>
    <w:rsid w:val="008F0B62"/>
    <w:rsid w:val="008F2DA5"/>
    <w:rsid w:val="008F4A2A"/>
    <w:rsid w:val="009005E9"/>
    <w:rsid w:val="009007A7"/>
    <w:rsid w:val="00900AD2"/>
    <w:rsid w:val="00902DEF"/>
    <w:rsid w:val="00904B2D"/>
    <w:rsid w:val="00904EFB"/>
    <w:rsid w:val="00905504"/>
    <w:rsid w:val="009058A7"/>
    <w:rsid w:val="009072DA"/>
    <w:rsid w:val="00915000"/>
    <w:rsid w:val="00920EE2"/>
    <w:rsid w:val="009212A3"/>
    <w:rsid w:val="00923172"/>
    <w:rsid w:val="00934E56"/>
    <w:rsid w:val="00937117"/>
    <w:rsid w:val="0094026E"/>
    <w:rsid w:val="00940EC5"/>
    <w:rsid w:val="00942BF2"/>
    <w:rsid w:val="0094349F"/>
    <w:rsid w:val="00944B3A"/>
    <w:rsid w:val="0094508F"/>
    <w:rsid w:val="009466A3"/>
    <w:rsid w:val="00946DEE"/>
    <w:rsid w:val="00950A06"/>
    <w:rsid w:val="009514AF"/>
    <w:rsid w:val="009531C1"/>
    <w:rsid w:val="00956960"/>
    <w:rsid w:val="00956BE6"/>
    <w:rsid w:val="00960F08"/>
    <w:rsid w:val="00961B8D"/>
    <w:rsid w:val="009656C2"/>
    <w:rsid w:val="00965D0A"/>
    <w:rsid w:val="00972D49"/>
    <w:rsid w:val="0097366D"/>
    <w:rsid w:val="00973FBB"/>
    <w:rsid w:val="0097467B"/>
    <w:rsid w:val="00975159"/>
    <w:rsid w:val="00975BAD"/>
    <w:rsid w:val="00980597"/>
    <w:rsid w:val="009809E0"/>
    <w:rsid w:val="00981383"/>
    <w:rsid w:val="009818FC"/>
    <w:rsid w:val="00982993"/>
    <w:rsid w:val="00982FE3"/>
    <w:rsid w:val="009834A4"/>
    <w:rsid w:val="00984753"/>
    <w:rsid w:val="00984986"/>
    <w:rsid w:val="0098648E"/>
    <w:rsid w:val="0098720F"/>
    <w:rsid w:val="00996FDF"/>
    <w:rsid w:val="009A18D8"/>
    <w:rsid w:val="009A1AD2"/>
    <w:rsid w:val="009A2CD5"/>
    <w:rsid w:val="009A5DC5"/>
    <w:rsid w:val="009A7769"/>
    <w:rsid w:val="009A79D2"/>
    <w:rsid w:val="009B2CB6"/>
    <w:rsid w:val="009B44AE"/>
    <w:rsid w:val="009B5CA6"/>
    <w:rsid w:val="009B6A6B"/>
    <w:rsid w:val="009C042C"/>
    <w:rsid w:val="009C14FB"/>
    <w:rsid w:val="009C4055"/>
    <w:rsid w:val="009C5695"/>
    <w:rsid w:val="009C6DCF"/>
    <w:rsid w:val="009D019D"/>
    <w:rsid w:val="009D06F3"/>
    <w:rsid w:val="009D2812"/>
    <w:rsid w:val="009D2A95"/>
    <w:rsid w:val="009D3F86"/>
    <w:rsid w:val="009D6E4C"/>
    <w:rsid w:val="009D7CA5"/>
    <w:rsid w:val="009E6511"/>
    <w:rsid w:val="009F22ED"/>
    <w:rsid w:val="009F32B1"/>
    <w:rsid w:val="009F36A0"/>
    <w:rsid w:val="009F4E77"/>
    <w:rsid w:val="00A014F1"/>
    <w:rsid w:val="00A055D8"/>
    <w:rsid w:val="00A05DCC"/>
    <w:rsid w:val="00A072D9"/>
    <w:rsid w:val="00A10074"/>
    <w:rsid w:val="00A1622A"/>
    <w:rsid w:val="00A2070A"/>
    <w:rsid w:val="00A235C0"/>
    <w:rsid w:val="00A247EF"/>
    <w:rsid w:val="00A259FA"/>
    <w:rsid w:val="00A25C0D"/>
    <w:rsid w:val="00A27C74"/>
    <w:rsid w:val="00A27C87"/>
    <w:rsid w:val="00A27FAB"/>
    <w:rsid w:val="00A30AEC"/>
    <w:rsid w:val="00A31761"/>
    <w:rsid w:val="00A455BD"/>
    <w:rsid w:val="00A51B2F"/>
    <w:rsid w:val="00A53223"/>
    <w:rsid w:val="00A55C1E"/>
    <w:rsid w:val="00A5668C"/>
    <w:rsid w:val="00A622A0"/>
    <w:rsid w:val="00A630C4"/>
    <w:rsid w:val="00A6349D"/>
    <w:rsid w:val="00A63B56"/>
    <w:rsid w:val="00A65BB1"/>
    <w:rsid w:val="00A66FDF"/>
    <w:rsid w:val="00A6779F"/>
    <w:rsid w:val="00A7080C"/>
    <w:rsid w:val="00A77870"/>
    <w:rsid w:val="00A80746"/>
    <w:rsid w:val="00A829A3"/>
    <w:rsid w:val="00A8363D"/>
    <w:rsid w:val="00A8371D"/>
    <w:rsid w:val="00A8522F"/>
    <w:rsid w:val="00A861AE"/>
    <w:rsid w:val="00A868CB"/>
    <w:rsid w:val="00A87BF0"/>
    <w:rsid w:val="00A903AD"/>
    <w:rsid w:val="00A91A15"/>
    <w:rsid w:val="00A9523E"/>
    <w:rsid w:val="00A96444"/>
    <w:rsid w:val="00A97F8F"/>
    <w:rsid w:val="00AA06A7"/>
    <w:rsid w:val="00AA264A"/>
    <w:rsid w:val="00AA3787"/>
    <w:rsid w:val="00AA3ACE"/>
    <w:rsid w:val="00AA5D74"/>
    <w:rsid w:val="00AB00CD"/>
    <w:rsid w:val="00AB1580"/>
    <w:rsid w:val="00AB2740"/>
    <w:rsid w:val="00AB3588"/>
    <w:rsid w:val="00AB6C60"/>
    <w:rsid w:val="00AC1C5D"/>
    <w:rsid w:val="00AC4F73"/>
    <w:rsid w:val="00AD0723"/>
    <w:rsid w:val="00AD0B2C"/>
    <w:rsid w:val="00AD2E98"/>
    <w:rsid w:val="00AD3094"/>
    <w:rsid w:val="00AD5246"/>
    <w:rsid w:val="00AD57A3"/>
    <w:rsid w:val="00AE1A07"/>
    <w:rsid w:val="00AE602C"/>
    <w:rsid w:val="00AF1099"/>
    <w:rsid w:val="00AF4D25"/>
    <w:rsid w:val="00AF587D"/>
    <w:rsid w:val="00AF706F"/>
    <w:rsid w:val="00B03B46"/>
    <w:rsid w:val="00B05382"/>
    <w:rsid w:val="00B10908"/>
    <w:rsid w:val="00B11F31"/>
    <w:rsid w:val="00B12105"/>
    <w:rsid w:val="00B166B5"/>
    <w:rsid w:val="00B17073"/>
    <w:rsid w:val="00B17795"/>
    <w:rsid w:val="00B21CDB"/>
    <w:rsid w:val="00B22075"/>
    <w:rsid w:val="00B25B3E"/>
    <w:rsid w:val="00B26233"/>
    <w:rsid w:val="00B26D61"/>
    <w:rsid w:val="00B279A4"/>
    <w:rsid w:val="00B3029D"/>
    <w:rsid w:val="00B302DE"/>
    <w:rsid w:val="00B33184"/>
    <w:rsid w:val="00B345E3"/>
    <w:rsid w:val="00B3759E"/>
    <w:rsid w:val="00B40862"/>
    <w:rsid w:val="00B42864"/>
    <w:rsid w:val="00B46290"/>
    <w:rsid w:val="00B46438"/>
    <w:rsid w:val="00B46A83"/>
    <w:rsid w:val="00B47D2E"/>
    <w:rsid w:val="00B51169"/>
    <w:rsid w:val="00B52C6A"/>
    <w:rsid w:val="00B551ED"/>
    <w:rsid w:val="00B61F78"/>
    <w:rsid w:val="00B6326B"/>
    <w:rsid w:val="00B65440"/>
    <w:rsid w:val="00B66F05"/>
    <w:rsid w:val="00B7183A"/>
    <w:rsid w:val="00B73BBB"/>
    <w:rsid w:val="00B73C60"/>
    <w:rsid w:val="00B74627"/>
    <w:rsid w:val="00B81AD6"/>
    <w:rsid w:val="00B82A50"/>
    <w:rsid w:val="00B85C63"/>
    <w:rsid w:val="00B92AA6"/>
    <w:rsid w:val="00B94563"/>
    <w:rsid w:val="00B947FD"/>
    <w:rsid w:val="00BA08CC"/>
    <w:rsid w:val="00BA0CAD"/>
    <w:rsid w:val="00BA35A6"/>
    <w:rsid w:val="00BA4E31"/>
    <w:rsid w:val="00BB19BB"/>
    <w:rsid w:val="00BB4959"/>
    <w:rsid w:val="00BB4BAF"/>
    <w:rsid w:val="00BB51B4"/>
    <w:rsid w:val="00BB7193"/>
    <w:rsid w:val="00BC173C"/>
    <w:rsid w:val="00BC28B7"/>
    <w:rsid w:val="00BC4173"/>
    <w:rsid w:val="00BC4228"/>
    <w:rsid w:val="00BC4A76"/>
    <w:rsid w:val="00BC61CA"/>
    <w:rsid w:val="00BE0A5A"/>
    <w:rsid w:val="00BE1582"/>
    <w:rsid w:val="00BE15DD"/>
    <w:rsid w:val="00BE2885"/>
    <w:rsid w:val="00BE35E9"/>
    <w:rsid w:val="00BE5E11"/>
    <w:rsid w:val="00BF2E08"/>
    <w:rsid w:val="00BF2F02"/>
    <w:rsid w:val="00BF4ACD"/>
    <w:rsid w:val="00BF67CC"/>
    <w:rsid w:val="00C01043"/>
    <w:rsid w:val="00C01540"/>
    <w:rsid w:val="00C07245"/>
    <w:rsid w:val="00C1018B"/>
    <w:rsid w:val="00C107E8"/>
    <w:rsid w:val="00C148C9"/>
    <w:rsid w:val="00C2200C"/>
    <w:rsid w:val="00C3107D"/>
    <w:rsid w:val="00C31932"/>
    <w:rsid w:val="00C34044"/>
    <w:rsid w:val="00C35BBC"/>
    <w:rsid w:val="00C375D6"/>
    <w:rsid w:val="00C4664B"/>
    <w:rsid w:val="00C471FE"/>
    <w:rsid w:val="00C553C1"/>
    <w:rsid w:val="00C556C3"/>
    <w:rsid w:val="00C600F8"/>
    <w:rsid w:val="00C60613"/>
    <w:rsid w:val="00C60E3A"/>
    <w:rsid w:val="00C61C9A"/>
    <w:rsid w:val="00C63E39"/>
    <w:rsid w:val="00C64DC4"/>
    <w:rsid w:val="00C70AF0"/>
    <w:rsid w:val="00C70C4B"/>
    <w:rsid w:val="00C71679"/>
    <w:rsid w:val="00C717A7"/>
    <w:rsid w:val="00C729B4"/>
    <w:rsid w:val="00C7475C"/>
    <w:rsid w:val="00C8090B"/>
    <w:rsid w:val="00C860A1"/>
    <w:rsid w:val="00C869D1"/>
    <w:rsid w:val="00C87BA3"/>
    <w:rsid w:val="00C9084D"/>
    <w:rsid w:val="00C948B4"/>
    <w:rsid w:val="00C96670"/>
    <w:rsid w:val="00CA0583"/>
    <w:rsid w:val="00CA273E"/>
    <w:rsid w:val="00CA2972"/>
    <w:rsid w:val="00CA4856"/>
    <w:rsid w:val="00CA49BC"/>
    <w:rsid w:val="00CA4C8F"/>
    <w:rsid w:val="00CB0D1C"/>
    <w:rsid w:val="00CB1474"/>
    <w:rsid w:val="00CB26C4"/>
    <w:rsid w:val="00CC044B"/>
    <w:rsid w:val="00CC05BB"/>
    <w:rsid w:val="00CC138A"/>
    <w:rsid w:val="00CC36A4"/>
    <w:rsid w:val="00CC7BC9"/>
    <w:rsid w:val="00CC7DB9"/>
    <w:rsid w:val="00CC7E7A"/>
    <w:rsid w:val="00CD2D37"/>
    <w:rsid w:val="00CD2F54"/>
    <w:rsid w:val="00CD300A"/>
    <w:rsid w:val="00CD4C1E"/>
    <w:rsid w:val="00CD5931"/>
    <w:rsid w:val="00CD59E5"/>
    <w:rsid w:val="00CD7247"/>
    <w:rsid w:val="00CD78EF"/>
    <w:rsid w:val="00CE0FB5"/>
    <w:rsid w:val="00CE17D5"/>
    <w:rsid w:val="00CE47E0"/>
    <w:rsid w:val="00CE711C"/>
    <w:rsid w:val="00CE7635"/>
    <w:rsid w:val="00CF37C0"/>
    <w:rsid w:val="00CF486C"/>
    <w:rsid w:val="00D016F1"/>
    <w:rsid w:val="00D032D6"/>
    <w:rsid w:val="00D0377A"/>
    <w:rsid w:val="00D130C3"/>
    <w:rsid w:val="00D13AEA"/>
    <w:rsid w:val="00D20438"/>
    <w:rsid w:val="00D210CC"/>
    <w:rsid w:val="00D218E0"/>
    <w:rsid w:val="00D21E60"/>
    <w:rsid w:val="00D242D4"/>
    <w:rsid w:val="00D25A10"/>
    <w:rsid w:val="00D323F2"/>
    <w:rsid w:val="00D34F3D"/>
    <w:rsid w:val="00D3650A"/>
    <w:rsid w:val="00D41888"/>
    <w:rsid w:val="00D41B0F"/>
    <w:rsid w:val="00D4249C"/>
    <w:rsid w:val="00D428E3"/>
    <w:rsid w:val="00D455F2"/>
    <w:rsid w:val="00D4696D"/>
    <w:rsid w:val="00D46ACB"/>
    <w:rsid w:val="00D501F4"/>
    <w:rsid w:val="00D51882"/>
    <w:rsid w:val="00D52290"/>
    <w:rsid w:val="00D53BE8"/>
    <w:rsid w:val="00D56136"/>
    <w:rsid w:val="00D5630C"/>
    <w:rsid w:val="00D56470"/>
    <w:rsid w:val="00D57311"/>
    <w:rsid w:val="00D62287"/>
    <w:rsid w:val="00D62AAD"/>
    <w:rsid w:val="00D62CA2"/>
    <w:rsid w:val="00D65DA8"/>
    <w:rsid w:val="00D67B0C"/>
    <w:rsid w:val="00D67E5E"/>
    <w:rsid w:val="00D70415"/>
    <w:rsid w:val="00D70C55"/>
    <w:rsid w:val="00D7188B"/>
    <w:rsid w:val="00D817E5"/>
    <w:rsid w:val="00D82B5A"/>
    <w:rsid w:val="00D840DE"/>
    <w:rsid w:val="00D84F0A"/>
    <w:rsid w:val="00D86450"/>
    <w:rsid w:val="00D878C9"/>
    <w:rsid w:val="00D91618"/>
    <w:rsid w:val="00D921DA"/>
    <w:rsid w:val="00D92E35"/>
    <w:rsid w:val="00D932D6"/>
    <w:rsid w:val="00D945B8"/>
    <w:rsid w:val="00D94AE4"/>
    <w:rsid w:val="00DA2589"/>
    <w:rsid w:val="00DA31D2"/>
    <w:rsid w:val="00DA3445"/>
    <w:rsid w:val="00DA37E0"/>
    <w:rsid w:val="00DA6F06"/>
    <w:rsid w:val="00DB38BC"/>
    <w:rsid w:val="00DB6DFD"/>
    <w:rsid w:val="00DB7AB6"/>
    <w:rsid w:val="00DB7CA7"/>
    <w:rsid w:val="00DB7EB2"/>
    <w:rsid w:val="00DC39A3"/>
    <w:rsid w:val="00DC450C"/>
    <w:rsid w:val="00DD2774"/>
    <w:rsid w:val="00DD2F8D"/>
    <w:rsid w:val="00DD3CF8"/>
    <w:rsid w:val="00DD4E03"/>
    <w:rsid w:val="00DD7E1B"/>
    <w:rsid w:val="00DE0390"/>
    <w:rsid w:val="00DE2035"/>
    <w:rsid w:val="00DE39FB"/>
    <w:rsid w:val="00DE447B"/>
    <w:rsid w:val="00DE5135"/>
    <w:rsid w:val="00DE70EC"/>
    <w:rsid w:val="00DE71CF"/>
    <w:rsid w:val="00DE73E6"/>
    <w:rsid w:val="00DE779B"/>
    <w:rsid w:val="00DF316F"/>
    <w:rsid w:val="00DF695B"/>
    <w:rsid w:val="00E00E8E"/>
    <w:rsid w:val="00E02896"/>
    <w:rsid w:val="00E02B50"/>
    <w:rsid w:val="00E041A7"/>
    <w:rsid w:val="00E05204"/>
    <w:rsid w:val="00E059B9"/>
    <w:rsid w:val="00E05EEC"/>
    <w:rsid w:val="00E079DD"/>
    <w:rsid w:val="00E07EEF"/>
    <w:rsid w:val="00E10736"/>
    <w:rsid w:val="00E108BF"/>
    <w:rsid w:val="00E112E8"/>
    <w:rsid w:val="00E143FC"/>
    <w:rsid w:val="00E1664B"/>
    <w:rsid w:val="00E172CD"/>
    <w:rsid w:val="00E17EFB"/>
    <w:rsid w:val="00E20234"/>
    <w:rsid w:val="00E2111E"/>
    <w:rsid w:val="00E221A8"/>
    <w:rsid w:val="00E23043"/>
    <w:rsid w:val="00E238D9"/>
    <w:rsid w:val="00E25AAE"/>
    <w:rsid w:val="00E30FD1"/>
    <w:rsid w:val="00E315F9"/>
    <w:rsid w:val="00E31C5A"/>
    <w:rsid w:val="00E35153"/>
    <w:rsid w:val="00E35325"/>
    <w:rsid w:val="00E37077"/>
    <w:rsid w:val="00E37505"/>
    <w:rsid w:val="00E41579"/>
    <w:rsid w:val="00E42BF7"/>
    <w:rsid w:val="00E44682"/>
    <w:rsid w:val="00E45121"/>
    <w:rsid w:val="00E45CA2"/>
    <w:rsid w:val="00E46BE2"/>
    <w:rsid w:val="00E47F38"/>
    <w:rsid w:val="00E50BB7"/>
    <w:rsid w:val="00E51C08"/>
    <w:rsid w:val="00E5219A"/>
    <w:rsid w:val="00E550B8"/>
    <w:rsid w:val="00E61FFB"/>
    <w:rsid w:val="00E628E1"/>
    <w:rsid w:val="00E63FA0"/>
    <w:rsid w:val="00E65CAD"/>
    <w:rsid w:val="00E6627E"/>
    <w:rsid w:val="00E66B6E"/>
    <w:rsid w:val="00E70ED1"/>
    <w:rsid w:val="00E710FF"/>
    <w:rsid w:val="00E72D43"/>
    <w:rsid w:val="00E7437B"/>
    <w:rsid w:val="00E77AC4"/>
    <w:rsid w:val="00E77CA8"/>
    <w:rsid w:val="00E81196"/>
    <w:rsid w:val="00E82916"/>
    <w:rsid w:val="00E853B1"/>
    <w:rsid w:val="00E85A36"/>
    <w:rsid w:val="00E90785"/>
    <w:rsid w:val="00E918FB"/>
    <w:rsid w:val="00E91C7E"/>
    <w:rsid w:val="00E9442D"/>
    <w:rsid w:val="00E95F2B"/>
    <w:rsid w:val="00E97081"/>
    <w:rsid w:val="00EA0045"/>
    <w:rsid w:val="00EA2599"/>
    <w:rsid w:val="00EA33EC"/>
    <w:rsid w:val="00EA4051"/>
    <w:rsid w:val="00EA44F8"/>
    <w:rsid w:val="00EA6A2A"/>
    <w:rsid w:val="00EB5C09"/>
    <w:rsid w:val="00EB763B"/>
    <w:rsid w:val="00EC0E98"/>
    <w:rsid w:val="00EC29BE"/>
    <w:rsid w:val="00EC2BA9"/>
    <w:rsid w:val="00EC4A7C"/>
    <w:rsid w:val="00EC6CC3"/>
    <w:rsid w:val="00EC7ED2"/>
    <w:rsid w:val="00ED0A98"/>
    <w:rsid w:val="00ED266C"/>
    <w:rsid w:val="00ED36D4"/>
    <w:rsid w:val="00ED4FD5"/>
    <w:rsid w:val="00ED6BF0"/>
    <w:rsid w:val="00ED7A78"/>
    <w:rsid w:val="00EE4243"/>
    <w:rsid w:val="00EE4CBD"/>
    <w:rsid w:val="00EE5769"/>
    <w:rsid w:val="00EE765F"/>
    <w:rsid w:val="00EF036A"/>
    <w:rsid w:val="00EF1E3D"/>
    <w:rsid w:val="00EF2BD1"/>
    <w:rsid w:val="00EF3415"/>
    <w:rsid w:val="00EF4FA7"/>
    <w:rsid w:val="00EF6017"/>
    <w:rsid w:val="00EF70A8"/>
    <w:rsid w:val="00EF77BA"/>
    <w:rsid w:val="00EF7CED"/>
    <w:rsid w:val="00F009B4"/>
    <w:rsid w:val="00F03C5B"/>
    <w:rsid w:val="00F0601B"/>
    <w:rsid w:val="00F077AE"/>
    <w:rsid w:val="00F07DAC"/>
    <w:rsid w:val="00F10BF5"/>
    <w:rsid w:val="00F135CE"/>
    <w:rsid w:val="00F14930"/>
    <w:rsid w:val="00F14BA7"/>
    <w:rsid w:val="00F23D7B"/>
    <w:rsid w:val="00F3237A"/>
    <w:rsid w:val="00F346EE"/>
    <w:rsid w:val="00F36FF4"/>
    <w:rsid w:val="00F4287E"/>
    <w:rsid w:val="00F431AD"/>
    <w:rsid w:val="00F4441A"/>
    <w:rsid w:val="00F4499E"/>
    <w:rsid w:val="00F50B61"/>
    <w:rsid w:val="00F50C54"/>
    <w:rsid w:val="00F5389B"/>
    <w:rsid w:val="00F56AD0"/>
    <w:rsid w:val="00F56C2F"/>
    <w:rsid w:val="00F60E08"/>
    <w:rsid w:val="00F62FB0"/>
    <w:rsid w:val="00F6481D"/>
    <w:rsid w:val="00F7255A"/>
    <w:rsid w:val="00F738A6"/>
    <w:rsid w:val="00F749F1"/>
    <w:rsid w:val="00F75822"/>
    <w:rsid w:val="00F7702B"/>
    <w:rsid w:val="00F80376"/>
    <w:rsid w:val="00F818EE"/>
    <w:rsid w:val="00F8442F"/>
    <w:rsid w:val="00F8528D"/>
    <w:rsid w:val="00F86D2A"/>
    <w:rsid w:val="00F908CF"/>
    <w:rsid w:val="00F909CE"/>
    <w:rsid w:val="00F92B07"/>
    <w:rsid w:val="00F92FFD"/>
    <w:rsid w:val="00F9398B"/>
    <w:rsid w:val="00F94F07"/>
    <w:rsid w:val="00F9602E"/>
    <w:rsid w:val="00F960F0"/>
    <w:rsid w:val="00F96405"/>
    <w:rsid w:val="00F968F4"/>
    <w:rsid w:val="00F970AE"/>
    <w:rsid w:val="00FA1435"/>
    <w:rsid w:val="00FA3890"/>
    <w:rsid w:val="00FA3897"/>
    <w:rsid w:val="00FB2858"/>
    <w:rsid w:val="00FB3C36"/>
    <w:rsid w:val="00FB439C"/>
    <w:rsid w:val="00FB6019"/>
    <w:rsid w:val="00FB6624"/>
    <w:rsid w:val="00FB7F56"/>
    <w:rsid w:val="00FC045A"/>
    <w:rsid w:val="00FC2740"/>
    <w:rsid w:val="00FC2F0E"/>
    <w:rsid w:val="00FD4BDD"/>
    <w:rsid w:val="00FD70A8"/>
    <w:rsid w:val="00FE01B2"/>
    <w:rsid w:val="00FE0DEB"/>
    <w:rsid w:val="00FE1894"/>
    <w:rsid w:val="00FE1934"/>
    <w:rsid w:val="00FE699E"/>
    <w:rsid w:val="00FE6CD7"/>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3C053BAA"/>
  <w15:chartTrackingRefBased/>
  <w15:docId w15:val="{4D7B1DDF-9CBA-4E1A-A041-8DE848A6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pPr>
      <w:widowControl/>
      <w:numPr>
        <w:ilvl w:val="1"/>
        <w:numId w:val="1"/>
      </w:numPr>
      <w:spacing w:before="240" w:after="240"/>
      <w:outlineLvl w:val="1"/>
    </w:pPr>
    <w:rPr>
      <w:rFonts w:ascii="黑体" w:eastAsia="黑体" w:hAnsi="Arial"/>
      <w:kern w:val="0"/>
      <w:sz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0">
    <w:name w:val="toc 1"/>
    <w:basedOn w:val="a"/>
    <w:next w:val="a"/>
    <w:autoRedefine/>
    <w:uiPriority w:val="39"/>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uiPriority w:val="39"/>
    <w:pPr>
      <w:tabs>
        <w:tab w:val="left" w:pos="720"/>
        <w:tab w:val="left" w:pos="960"/>
        <w:tab w:val="right" w:leader="dot" w:pos="8302"/>
      </w:tabs>
      <w:ind w:left="240"/>
      <w:jc w:val="left"/>
    </w:pPr>
    <w:rPr>
      <w:smallCaps/>
      <w:noProof/>
    </w:rPr>
  </w:style>
  <w:style w:type="paragraph" w:styleId="31">
    <w:name w:val="toc 3"/>
    <w:basedOn w:val="a"/>
    <w:next w:val="a"/>
    <w:autoRedefine/>
    <w:uiPriority w:val="39"/>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rsid w:val="00256E6B"/>
    <w:rPr>
      <w:color w:val="0000FF"/>
      <w:u w:val="single"/>
    </w:rPr>
  </w:style>
  <w:style w:type="paragraph" w:styleId="af4">
    <w:name w:val="Normal (Web)"/>
    <w:basedOn w:val="a"/>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qFormat/>
    <w:rsid w:val="00851A4F"/>
    <w:rPr>
      <w:b/>
      <w:bCs/>
    </w:rPr>
  </w:style>
  <w:style w:type="paragraph" w:customStyle="1" w:styleId="11">
    <w:name w:val="样式1"/>
    <w:basedOn w:val="af6"/>
    <w:link w:val="1Char"/>
    <w:autoRedefine/>
    <w:rsid w:val="001A77F8"/>
    <w:pPr>
      <w:spacing w:after="0" w:line="460" w:lineRule="exact"/>
      <w:ind w:left="420" w:firstLineChars="0" w:hanging="420"/>
    </w:pPr>
    <w:rPr>
      <w:szCs w:val="24"/>
    </w:rPr>
  </w:style>
  <w:style w:type="character" w:customStyle="1" w:styleId="af7">
    <w:name w:val="正文文本 字符"/>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link w:val="11"/>
    <w:rsid w:val="001A77F8"/>
    <w:rPr>
      <w:kern w:val="2"/>
      <w:sz w:val="24"/>
      <w:szCs w:val="24"/>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2"/>
    <w:semiHidden/>
    <w:rsid w:val="009818FC"/>
    <w:pPr>
      <w:jc w:val="left"/>
    </w:pPr>
    <w:rPr>
      <w:sz w:val="20"/>
      <w:szCs w:val="24"/>
    </w:rPr>
  </w:style>
  <w:style w:type="paragraph" w:styleId="afb">
    <w:name w:val="List Paragraph"/>
    <w:basedOn w:val="a"/>
    <w:uiPriority w:val="34"/>
    <w:qFormat/>
    <w:rsid w:val="00283EB2"/>
    <w:pPr>
      <w:ind w:firstLineChars="200" w:firstLine="420"/>
    </w:pPr>
  </w:style>
  <w:style w:type="character" w:customStyle="1" w:styleId="30">
    <w:name w:val="标题 3 字符"/>
    <w:link w:val="3"/>
    <w:rsid w:val="001030D9"/>
    <w:rPr>
      <w:rFonts w:ascii="黑体" w:eastAsia="黑体" w:hAnsi="Arial"/>
      <w:color w:val="000000"/>
      <w:sz w:val="24"/>
    </w:rPr>
  </w:style>
  <w:style w:type="character" w:customStyle="1" w:styleId="3Char">
    <w:name w:val="标题 3 Char"/>
    <w:rsid w:val="00304ED5"/>
    <w:rPr>
      <w:rFonts w:ascii="黑体" w:eastAsia="黑体"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911298">
      <w:bodyDiv w:val="1"/>
      <w:marLeft w:val="0"/>
      <w:marRight w:val="0"/>
      <w:marTop w:val="0"/>
      <w:marBottom w:val="0"/>
      <w:divBdr>
        <w:top w:val="none" w:sz="0" w:space="0" w:color="auto"/>
        <w:left w:val="none" w:sz="0" w:space="0" w:color="auto"/>
        <w:bottom w:val="none" w:sz="0" w:space="0" w:color="auto"/>
        <w:right w:val="none" w:sz="0" w:space="0" w:color="auto"/>
      </w:divBdr>
      <w:divsChild>
        <w:div w:id="114443515">
          <w:marLeft w:val="547"/>
          <w:marRight w:val="0"/>
          <w:marTop w:val="96"/>
          <w:marBottom w:val="0"/>
          <w:divBdr>
            <w:top w:val="none" w:sz="0" w:space="0" w:color="auto"/>
            <w:left w:val="none" w:sz="0" w:space="0" w:color="auto"/>
            <w:bottom w:val="none" w:sz="0" w:space="0" w:color="auto"/>
            <w:right w:val="none" w:sz="0" w:space="0" w:color="auto"/>
          </w:divBdr>
        </w:div>
      </w:divsChild>
    </w:div>
    <w:div w:id="1875263026">
      <w:bodyDiv w:val="1"/>
      <w:marLeft w:val="0"/>
      <w:marRight w:val="0"/>
      <w:marTop w:val="0"/>
      <w:marBottom w:val="0"/>
      <w:divBdr>
        <w:top w:val="none" w:sz="0" w:space="0" w:color="auto"/>
        <w:left w:val="none" w:sz="0" w:space="0" w:color="auto"/>
        <w:bottom w:val="none" w:sz="0" w:space="0" w:color="auto"/>
        <w:right w:val="none" w:sz="0" w:space="0" w:color="auto"/>
      </w:divBdr>
      <w:divsChild>
        <w:div w:id="1864204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硕士论文开题报告模板.dot</Template>
  <TotalTime>11669</TotalTime>
  <Pages>18</Pages>
  <Words>9027</Words>
  <Characters>5382</Characters>
  <Application>Microsoft Office Word</Application>
  <DocSecurity>0</DocSecurity>
  <Lines>44</Lines>
  <Paragraphs>28</Paragraphs>
  <ScaleCrop>false</ScaleCrop>
  <Company>BUAA</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destiny</cp:lastModifiedBy>
  <cp:revision>847</cp:revision>
  <cp:lastPrinted>2015-07-07T02:45:00Z</cp:lastPrinted>
  <dcterms:created xsi:type="dcterms:W3CDTF">2015-11-22T04:28:00Z</dcterms:created>
  <dcterms:modified xsi:type="dcterms:W3CDTF">2015-12-23T14:18:00Z</dcterms:modified>
</cp:coreProperties>
</file>